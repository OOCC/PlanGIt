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54F" w:rsidRPr="004D33EB" w:rsidRDefault="008A08CC" w:rsidP="008A08CC">
      <w:pPr>
        <w:pStyle w:val="af6"/>
      </w:pPr>
      <w:r>
        <w:rPr>
          <w:rFonts w:hint="eastAsia"/>
        </w:rPr>
        <w:t>学习</w:t>
      </w:r>
      <w:r w:rsidR="004208AB">
        <w:rPr>
          <w:rFonts w:hint="eastAsia"/>
        </w:rPr>
        <w:t>自控力</w:t>
      </w:r>
      <w:r>
        <w:t xml:space="preserve"> </w:t>
      </w:r>
    </w:p>
    <w:p w:rsidR="00CF6729" w:rsidRDefault="00CF6729" w:rsidP="00CF6729">
      <w:r>
        <w:rPr>
          <w:rFonts w:hint="eastAsia"/>
        </w:rPr>
        <w:t>作者</w:t>
      </w:r>
      <w:r>
        <w:t>：谢敏</w:t>
      </w:r>
    </w:p>
    <w:p w:rsidR="00CF6729" w:rsidRDefault="00CF6729" w:rsidP="00CF6729">
      <w:r>
        <w:rPr>
          <w:rFonts w:hint="eastAsia"/>
        </w:rPr>
        <w:t>创建</w:t>
      </w:r>
      <w:r>
        <w:t>日期：</w:t>
      </w:r>
      <w:r>
        <w:t>2016-11-2 00:55:30</w:t>
      </w:r>
    </w:p>
    <w:p w:rsidR="00CF6729" w:rsidRDefault="00CF6729" w:rsidP="00CF6729"/>
    <w:p w:rsidR="00CF6729" w:rsidRDefault="00CF6729" w:rsidP="00CF6729">
      <w:r>
        <w:rPr>
          <w:rFonts w:hint="eastAsia"/>
        </w:rPr>
        <w:t>说明</w:t>
      </w:r>
      <w:r>
        <w:t>：</w:t>
      </w:r>
    </w:p>
    <w:p w:rsidR="00CF6729" w:rsidRDefault="00CF6729" w:rsidP="00CF6729">
      <w:pPr>
        <w:pStyle w:val="af"/>
        <w:numPr>
          <w:ilvl w:val="0"/>
          <w:numId w:val="30"/>
        </w:numPr>
        <w:spacing w:line="240" w:lineRule="auto"/>
        <w:ind w:firstLineChars="0"/>
        <w:jc w:val="both"/>
      </w:pPr>
      <w:r>
        <w:rPr>
          <w:rFonts w:hint="eastAsia"/>
        </w:rPr>
        <w:t>本文档</w:t>
      </w:r>
      <w:r>
        <w:t>用于记录</w:t>
      </w:r>
      <w:r>
        <w:rPr>
          <w:rFonts w:hint="eastAsia"/>
        </w:rPr>
        <w:t>自己</w:t>
      </w:r>
      <w:r>
        <w:t>学习自控的过程</w:t>
      </w:r>
    </w:p>
    <w:p w:rsidR="00F92777" w:rsidRDefault="00F92777" w:rsidP="00F92777">
      <w:pPr>
        <w:pStyle w:val="1"/>
      </w:pPr>
      <w:r>
        <w:rPr>
          <w:rFonts w:hint="eastAsia"/>
        </w:rPr>
        <w:t>日期</w:t>
      </w:r>
      <w:r>
        <w:t>：</w:t>
      </w:r>
      <w:r>
        <w:rPr>
          <w:rFonts w:hint="eastAsia"/>
        </w:rPr>
        <w:t>2016-11-3</w:t>
      </w:r>
    </w:p>
    <w:p w:rsidR="00CF6729" w:rsidRDefault="00A855D5" w:rsidP="00F92777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823492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58731E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CF6729">
      <w:pPr>
        <w:pStyle w:val="af"/>
        <w:numPr>
          <w:ilvl w:val="0"/>
          <w:numId w:val="31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6E51C4" w:rsidP="00823492">
      <w:pPr>
        <w:pStyle w:val="111"/>
      </w:pPr>
      <w:r>
        <w:rPr>
          <w:rFonts w:hint="eastAsia"/>
        </w:rPr>
        <w:t>逃避问题</w:t>
      </w:r>
      <w:r w:rsidR="00CF6729">
        <w:t>带来的痛苦</w:t>
      </w:r>
    </w:p>
    <w:p w:rsidR="00CF6729" w:rsidRDefault="00CF6729" w:rsidP="00C61F06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311622" w:rsidRDefault="00C348B4" w:rsidP="00C348B4">
      <w:pPr>
        <w:pStyle w:val="1111"/>
      </w:pPr>
      <w:r>
        <w:rPr>
          <w:rFonts w:hint="eastAsia"/>
        </w:rPr>
        <w:t>解决</w:t>
      </w:r>
      <w:r w:rsidR="006E51C4">
        <w:rPr>
          <w:rFonts w:hint="eastAsia"/>
        </w:rPr>
        <w:t>问题</w:t>
      </w:r>
      <w:r>
        <w:rPr>
          <w:rFonts w:hint="eastAsia"/>
        </w:rPr>
        <w:t>方法</w:t>
      </w:r>
      <w:r w:rsidR="00605248">
        <w:rPr>
          <w:rFonts w:hint="eastAsia"/>
        </w:rPr>
        <w:t>（与</w:t>
      </w:r>
      <w:r w:rsidR="00605248">
        <w:t>人</w:t>
      </w:r>
      <w:r w:rsidR="00605248">
        <w:rPr>
          <w:rFonts w:hint="eastAsia"/>
        </w:rPr>
        <w:t>相处</w:t>
      </w:r>
      <w:r w:rsidR="00E03A77">
        <w:rPr>
          <w:rFonts w:hint="eastAsia"/>
        </w:rPr>
        <w:t>时</w:t>
      </w:r>
      <w:r w:rsidR="00E03A77">
        <w:t>遇到的问题</w:t>
      </w:r>
      <w:r w:rsidR="00605248">
        <w:t>）</w:t>
      </w:r>
    </w:p>
    <w:p w:rsidR="00C348B4" w:rsidRDefault="006E51C4" w:rsidP="00C348B4">
      <w:pPr>
        <w:pStyle w:val="10"/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377DB7" w:rsidRDefault="00377DB7" w:rsidP="008B4ACB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 w:rsidR="006E51C4">
        <w:t>：比如我跟</w:t>
      </w:r>
      <w:r w:rsidR="006E51C4">
        <w:rPr>
          <w:rFonts w:hint="eastAsia"/>
        </w:rPr>
        <w:t>XXX</w:t>
      </w:r>
      <w:r w:rsidR="006E51C4">
        <w:rPr>
          <w:rFonts w:hint="eastAsia"/>
        </w:rPr>
        <w:t>在</w:t>
      </w:r>
      <w:r w:rsidR="006E51C4">
        <w:rPr>
          <w:rFonts w:hint="eastAsia"/>
        </w:rPr>
        <w:t>QQ</w:t>
      </w:r>
      <w:r w:rsidR="006E51C4">
        <w:rPr>
          <w:rFonts w:hint="eastAsia"/>
        </w:rPr>
        <w:t>上</w:t>
      </w:r>
      <w:r w:rsidR="006E51C4">
        <w:t>聊天，大家聊着聊着，因为某个问题</w:t>
      </w:r>
      <w:r w:rsidR="006E51C4">
        <w:rPr>
          <w:rFonts w:hint="eastAsia"/>
        </w:rPr>
        <w:t>而搞得</w:t>
      </w:r>
      <w:r w:rsidR="006E51C4">
        <w:t>彼此</w:t>
      </w:r>
      <w:r w:rsidR="006E51C4">
        <w:rPr>
          <w:rFonts w:hint="eastAsia"/>
        </w:rPr>
        <w:t>心情不好</w:t>
      </w:r>
      <w:r w:rsidR="006E51C4">
        <w:t>。</w:t>
      </w:r>
      <w:r w:rsidR="007B07A3">
        <w:rPr>
          <w:rFonts w:hint="eastAsia"/>
        </w:rPr>
        <w:t>把这件</w:t>
      </w:r>
      <w:r w:rsidR="007B07A3">
        <w:t>事情</w:t>
      </w:r>
      <w:r w:rsidR="007B07A3">
        <w:rPr>
          <w:rFonts w:hint="eastAsia"/>
        </w:rPr>
        <w:t>按照“</w:t>
      </w:r>
      <w:r w:rsidR="007B07A3">
        <w:t>解决与人相处遇到的问题公式</w:t>
      </w:r>
      <w:r w:rsidR="007B07A3">
        <w:rPr>
          <w:rFonts w:hint="eastAsia"/>
        </w:rPr>
        <w:t>”重新</w:t>
      </w:r>
      <w:r w:rsidR="007B07A3">
        <w:t>定义</w:t>
      </w:r>
      <w:r w:rsidR="007B07A3">
        <w:rPr>
          <w:rFonts w:hint="eastAsia"/>
        </w:rPr>
        <w:t>：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377DB7" w:rsidRDefault="006E51C4" w:rsidP="00377DB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 w:rsidR="009E3DE5">
        <w:t>，</w:t>
      </w:r>
      <w:r w:rsidR="009E3DE5"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 w:rsidR="00355666">
        <w:rPr>
          <w:rFonts w:hint="eastAsia"/>
        </w:rPr>
        <w:t>/</w:t>
      </w:r>
      <w:r w:rsidR="00355666"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6E51C4" w:rsidRDefault="00A407EB" w:rsidP="00377DB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7B07A3" w:rsidRDefault="007B07A3" w:rsidP="007B07A3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 w:rsidR="00AD0B15">
        <w:rPr>
          <w:rFonts w:hint="eastAsia"/>
        </w:rPr>
        <w:t>整件</w:t>
      </w:r>
      <w:r w:rsidR="00AD0B15">
        <w:t>事情的逻辑关系不再混乱</w:t>
      </w:r>
      <w:r w:rsidR="00AD0B15">
        <w:rPr>
          <w:rFonts w:hint="eastAsia"/>
        </w:rPr>
        <w:t>不堪</w:t>
      </w:r>
      <w:r w:rsidR="00AD0B15">
        <w:t>，</w:t>
      </w:r>
      <w:r w:rsidR="00AD0B15">
        <w:rPr>
          <w:rFonts w:hint="eastAsia"/>
        </w:rPr>
        <w:t>找不到</w:t>
      </w:r>
      <w:r w:rsidR="00AD0B15">
        <w:t>头绪，</w:t>
      </w:r>
      <w:r w:rsidR="00AD0B15">
        <w:rPr>
          <w:rFonts w:hint="eastAsia"/>
        </w:rPr>
        <w:t>你</w:t>
      </w:r>
      <w:r w:rsidR="00AD0B15">
        <w:t>可以</w:t>
      </w:r>
      <w:r w:rsidR="00AD0B15">
        <w:rPr>
          <w:rFonts w:hint="eastAsia"/>
        </w:rPr>
        <w:t>循着</w:t>
      </w:r>
      <w:r w:rsidR="00AD0B15">
        <w:t>“</w:t>
      </w:r>
      <w:r w:rsidR="00AD0B15">
        <w:rPr>
          <w:rFonts w:hint="eastAsia"/>
        </w:rPr>
        <w:t>人物、</w:t>
      </w:r>
      <w:r w:rsidR="00AD0B15">
        <w:t>环境、事件</w:t>
      </w:r>
      <w:r w:rsidR="00AD0B15">
        <w:t>”</w:t>
      </w:r>
      <w:r w:rsidR="00AD0B15">
        <w:rPr>
          <w:rFonts w:hint="eastAsia"/>
        </w:rPr>
        <w:t>三要素</w:t>
      </w:r>
      <w:r w:rsidR="00AD0B15">
        <w:t>仔细分析一下</w:t>
      </w:r>
      <w:r w:rsidR="00AD0B15">
        <w:rPr>
          <w:rFonts w:hint="eastAsia"/>
        </w:rPr>
        <w:t>自己</w:t>
      </w:r>
      <w:r w:rsidR="00AD5117">
        <w:t>发生了什么，为什么会这样，以及对方发生了什么，对方为什么会</w:t>
      </w:r>
      <w:r w:rsidR="00AD5117">
        <w:rPr>
          <w:rFonts w:hint="eastAsia"/>
        </w:rPr>
        <w:t>这样</w:t>
      </w:r>
      <w:r w:rsidR="00AD0B15">
        <w:t>。</w:t>
      </w:r>
    </w:p>
    <w:p w:rsidR="006E51C4" w:rsidRPr="00C348B4" w:rsidRDefault="006E51C4" w:rsidP="00FF09A7">
      <w:pPr>
        <w:pStyle w:val="10"/>
        <w:numPr>
          <w:ilvl w:val="0"/>
          <w:numId w:val="0"/>
        </w:numPr>
        <w:ind w:left="1128"/>
      </w:pPr>
    </w:p>
    <w:p w:rsidR="00CF6729" w:rsidRDefault="00CF6729" w:rsidP="00823492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81631F">
        <w:rPr>
          <w:rFonts w:hint="eastAsia"/>
          <w:b/>
          <w:color w:val="FF0000"/>
        </w:rPr>
        <w:t>最担忧</w:t>
      </w:r>
      <w:r w:rsidRPr="0081631F">
        <w:rPr>
          <w:b/>
          <w:color w:val="FF0000"/>
        </w:rPr>
        <w:t>的情况</w:t>
      </w:r>
      <w:r>
        <w:t>）</w:t>
      </w:r>
    </w:p>
    <w:p w:rsidR="00CF6729" w:rsidRDefault="00CF6729" w:rsidP="00CF6729">
      <w:pPr>
        <w:pStyle w:val="af"/>
        <w:ind w:left="989" w:firstLineChars="0" w:firstLine="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CF6729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痛苦</w:t>
      </w:r>
      <w:r>
        <w:t>；</w:t>
      </w:r>
    </w:p>
    <w:p w:rsidR="00CF6729" w:rsidRDefault="00CF6729" w:rsidP="00CF6729">
      <w:pPr>
        <w:pStyle w:val="af"/>
        <w:numPr>
          <w:ilvl w:val="0"/>
          <w:numId w:val="36"/>
        </w:numPr>
        <w:spacing w:line="240" w:lineRule="auto"/>
        <w:ind w:firstLineChars="0"/>
        <w:jc w:val="both"/>
      </w:pPr>
      <w:r>
        <w:rPr>
          <w:rFonts w:hint="eastAsia"/>
        </w:rPr>
        <w:t>得意自满</w:t>
      </w:r>
      <w:r>
        <w:t>；</w:t>
      </w:r>
    </w:p>
    <w:p w:rsidR="00CF6729" w:rsidRDefault="00CF6729" w:rsidP="00823492">
      <w:pPr>
        <w:pStyle w:val="111"/>
      </w:pPr>
      <w:r>
        <w:rPr>
          <w:rFonts w:hint="eastAsia"/>
        </w:rPr>
        <w:t>组合原因（</w:t>
      </w:r>
      <w:r>
        <w:rPr>
          <w:rFonts w:hint="eastAsia"/>
          <w:b/>
          <w:color w:val="FF0000"/>
        </w:rPr>
        <w:t>最致命</w:t>
      </w:r>
      <w:r>
        <w:rPr>
          <w:b/>
          <w:color w:val="FF0000"/>
        </w:rPr>
        <w:t>的情况</w:t>
      </w:r>
      <w:r>
        <w:t>）</w:t>
      </w:r>
    </w:p>
    <w:p w:rsidR="00CF6729" w:rsidRPr="008A270E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F6729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Pr="00275089" w:rsidRDefault="00CF6729" w:rsidP="00CF6729">
      <w:pPr>
        <w:pStyle w:val="af"/>
        <w:numPr>
          <w:ilvl w:val="0"/>
          <w:numId w:val="37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F92777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DF3D31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F6729">
      <w:pPr>
        <w:pStyle w:val="af"/>
        <w:numPr>
          <w:ilvl w:val="0"/>
          <w:numId w:val="35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CF6729">
      <w:pPr>
        <w:pStyle w:val="111"/>
      </w:pPr>
      <w:r>
        <w:rPr>
          <w:rFonts w:hint="eastAsia"/>
        </w:rPr>
        <w:t>训练</w:t>
      </w:r>
      <w:r w:rsidR="001A3BDC">
        <w:rPr>
          <w:rFonts w:hint="eastAsia"/>
        </w:rPr>
        <w:t>大脑</w:t>
      </w:r>
    </w:p>
    <w:p w:rsidR="002B7871" w:rsidRPr="002B7871" w:rsidRDefault="002B7871" w:rsidP="002B7871">
      <w:pPr>
        <w:pStyle w:val="af"/>
        <w:ind w:firstLine="480"/>
      </w:pPr>
    </w:p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lastRenderedPageBreak/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F91971">
      <w:pPr>
        <w:pStyle w:val="1"/>
      </w:pPr>
      <w:r>
        <w:rPr>
          <w:rFonts w:hint="eastAsia"/>
        </w:rPr>
        <w:t>日期</w:t>
      </w:r>
      <w:r>
        <w:t xml:space="preserve">：2016-11-4 </w:t>
      </w:r>
    </w:p>
    <w:p w:rsidR="00CF6729" w:rsidRDefault="00D0780D" w:rsidP="00272A9F">
      <w:pPr>
        <w:pStyle w:val="11"/>
      </w:pPr>
      <w:r>
        <w:t>自控</w:t>
      </w:r>
      <w:r w:rsidR="00CF6729">
        <w:rPr>
          <w:rFonts w:hint="eastAsia"/>
        </w:rPr>
        <w:t>失败</w:t>
      </w:r>
      <w:r w:rsidR="00CF6729">
        <w:t>的原因</w:t>
      </w:r>
    </w:p>
    <w:p w:rsidR="00CF6729" w:rsidRDefault="00CF6729" w:rsidP="00E13D2F">
      <w:pPr>
        <w:pStyle w:val="111"/>
      </w:pPr>
      <w:r>
        <w:rPr>
          <w:rFonts w:hint="eastAsia"/>
        </w:rPr>
        <w:t>经不起</w:t>
      </w:r>
      <w:r>
        <w:t>诱惑</w:t>
      </w:r>
    </w:p>
    <w:p w:rsidR="00CF6729" w:rsidRDefault="00CF6729" w:rsidP="00944B8C">
      <w:pPr>
        <w:ind w:firstLine="420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CF672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CF6729" w:rsidRPr="003A5FC9" w:rsidRDefault="00CF6729" w:rsidP="007156EC">
      <w:pPr>
        <w:pStyle w:val="af"/>
        <w:numPr>
          <w:ilvl w:val="0"/>
          <w:numId w:val="43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CF6729" w:rsidRDefault="00FF09A7" w:rsidP="00E13D2F">
      <w:pPr>
        <w:pStyle w:val="111"/>
      </w:pPr>
      <w:r>
        <w:rPr>
          <w:rFonts w:hint="eastAsia"/>
        </w:rPr>
        <w:t>逃避问题</w:t>
      </w:r>
      <w:r w:rsidR="00CF6729">
        <w:t>带来的痛苦</w:t>
      </w:r>
      <w:r w:rsidR="006032C7">
        <w:rPr>
          <w:rFonts w:hint="eastAsia"/>
        </w:rPr>
        <w:t>（实验</w:t>
      </w:r>
      <w:r w:rsidR="006032C7">
        <w:t>结果：</w:t>
      </w:r>
      <w:r w:rsidR="006032C7">
        <w:rPr>
          <w:rFonts w:hint="eastAsia"/>
        </w:rPr>
        <w:t>最</w:t>
      </w:r>
      <w:r w:rsidR="006032C7">
        <w:t>急需解决的情况）</w:t>
      </w:r>
    </w:p>
    <w:p w:rsidR="00CF6729" w:rsidRDefault="00CF6729" w:rsidP="00944B8C">
      <w:pPr>
        <w:ind w:firstLine="420"/>
      </w:pPr>
      <w:r>
        <w:rPr>
          <w:rFonts w:hint="eastAsia"/>
        </w:rPr>
        <w:t>表现</w:t>
      </w:r>
      <w:r>
        <w:t>：</w:t>
      </w:r>
      <w:r>
        <w:rPr>
          <w:rFonts w:hint="eastAsia"/>
        </w:rPr>
        <w:t>用其他</w:t>
      </w:r>
      <w:r>
        <w:t>东西来麻痹自己，不让自己那么痛苦。（</w:t>
      </w:r>
      <w:r>
        <w:rPr>
          <w:rFonts w:hint="eastAsia"/>
        </w:rPr>
        <w:t>其实</w:t>
      </w:r>
      <w:r>
        <w:t>也是</w:t>
      </w:r>
      <w:r>
        <w:rPr>
          <w:rFonts w:hint="eastAsia"/>
        </w:rPr>
        <w:t>经不起</w:t>
      </w:r>
      <w:r>
        <w:t>舒适状态的诱惑）</w:t>
      </w:r>
    </w:p>
    <w:p w:rsidR="00FF09A7" w:rsidRDefault="00FF09A7" w:rsidP="00FF09A7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FF09A7" w:rsidRDefault="00FF09A7" w:rsidP="003574BB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FF09A7" w:rsidRDefault="00FF09A7" w:rsidP="00FF09A7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FF09A7" w:rsidRDefault="00FF09A7" w:rsidP="00FF09A7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FF09A7" w:rsidRDefault="00FF09A7" w:rsidP="00FF09A7">
      <w:pPr>
        <w:pStyle w:val="10"/>
        <w:numPr>
          <w:ilvl w:val="0"/>
          <w:numId w:val="0"/>
        </w:numPr>
        <w:ind w:leftChars="470" w:left="1128"/>
      </w:pPr>
      <w:r>
        <w:lastRenderedPageBreak/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CF6729" w:rsidRPr="00FF09A7" w:rsidRDefault="00CF6729" w:rsidP="00CF6729">
      <w:pPr>
        <w:pStyle w:val="af"/>
        <w:ind w:leftChars="471" w:left="1130" w:firstLineChars="0" w:firstLine="0"/>
      </w:pPr>
    </w:p>
    <w:p w:rsidR="00CF6729" w:rsidRDefault="00CF6729" w:rsidP="00E13D2F">
      <w:pPr>
        <w:pStyle w:val="111"/>
      </w:pPr>
      <w:r>
        <w:rPr>
          <w:rFonts w:hint="eastAsia"/>
        </w:rPr>
        <w:t>情绪化</w:t>
      </w:r>
      <w:r>
        <w:t>状态</w:t>
      </w:r>
      <w:r>
        <w:rPr>
          <w:rFonts w:hint="eastAsia"/>
        </w:rPr>
        <w:t>（</w:t>
      </w:r>
      <w:r w:rsidRPr="00290FAF">
        <w:rPr>
          <w:rFonts w:hint="eastAsia"/>
          <w:b/>
          <w:color w:val="0070C0"/>
        </w:rPr>
        <w:t>最担忧</w:t>
      </w:r>
      <w:r w:rsidRPr="00290FAF">
        <w:rPr>
          <w:b/>
          <w:color w:val="0070C0"/>
        </w:rPr>
        <w:t>的情况</w:t>
      </w:r>
      <w:r>
        <w:t>）</w:t>
      </w:r>
    </w:p>
    <w:p w:rsidR="00CF6729" w:rsidRDefault="00CF6729" w:rsidP="00D228E0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CF6729" w:rsidRDefault="00CF6729" w:rsidP="006346A3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的情绪：痛苦，自卑；</w:t>
      </w:r>
    </w:p>
    <w:p w:rsidR="00CF6729" w:rsidRDefault="00CF6729" w:rsidP="006346A3">
      <w:pPr>
        <w:pStyle w:val="af"/>
        <w:numPr>
          <w:ilvl w:val="0"/>
          <w:numId w:val="44"/>
        </w:numPr>
        <w:spacing w:line="240" w:lineRule="auto"/>
        <w:ind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CF6729" w:rsidRDefault="00CF6729" w:rsidP="00E13D2F">
      <w:pPr>
        <w:pStyle w:val="111"/>
      </w:pPr>
      <w:r>
        <w:rPr>
          <w:rFonts w:hint="eastAsia"/>
        </w:rPr>
        <w:t>组合原因（</w:t>
      </w:r>
      <w:r w:rsidRPr="00290FAF">
        <w:rPr>
          <w:rFonts w:hint="eastAsia"/>
          <w:b/>
          <w:color w:val="0070C0"/>
        </w:rPr>
        <w:t>最致命</w:t>
      </w:r>
      <w:r w:rsidRPr="00290FAF">
        <w:rPr>
          <w:b/>
          <w:color w:val="0070C0"/>
        </w:rPr>
        <w:t>的情况</w:t>
      </w:r>
      <w:r>
        <w:t>）</w:t>
      </w:r>
    </w:p>
    <w:p w:rsidR="00CF6729" w:rsidRPr="00E13D2F" w:rsidRDefault="00CF6729" w:rsidP="00CF6729">
      <w:pPr>
        <w:pStyle w:val="af"/>
        <w:ind w:left="360" w:firstLineChars="0" w:firstLine="0"/>
      </w:pPr>
    </w:p>
    <w:p w:rsidR="00CF6729" w:rsidRDefault="00CF6729" w:rsidP="00CF6729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CF6729" w:rsidRDefault="00CF6729" w:rsidP="00CF6729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CF6729" w:rsidRDefault="00CF6729" w:rsidP="00CF6729">
      <w:pPr>
        <w:pStyle w:val="af"/>
        <w:numPr>
          <w:ilvl w:val="0"/>
          <w:numId w:val="38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CF6729" w:rsidRDefault="00CF6729" w:rsidP="00CF6729">
      <w:pPr>
        <w:pStyle w:val="af"/>
        <w:numPr>
          <w:ilvl w:val="0"/>
          <w:numId w:val="38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CF6729" w:rsidRDefault="00CF6729" w:rsidP="00CF6729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CF6729" w:rsidRDefault="00CF6729" w:rsidP="00CF6729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CF6729" w:rsidRPr="001928A5" w:rsidRDefault="00CF6729" w:rsidP="00CF6729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lastRenderedPageBreak/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CF6729" w:rsidRDefault="00CF6729" w:rsidP="00272A9F">
      <w:pPr>
        <w:pStyle w:val="11"/>
      </w:pPr>
      <w:r>
        <w:rPr>
          <w:rFonts w:hint="eastAsia"/>
        </w:rPr>
        <w:t>提高</w:t>
      </w:r>
      <w:r>
        <w:t>自控力的方法（</w:t>
      </w:r>
      <w:r>
        <w:rPr>
          <w:rFonts w:hint="eastAsia"/>
        </w:rPr>
        <w:t>或</w:t>
      </w:r>
      <w:r>
        <w:t>增强意志力）</w:t>
      </w:r>
    </w:p>
    <w:p w:rsidR="00CF6729" w:rsidRDefault="00CF6729" w:rsidP="003004D3">
      <w:pPr>
        <w:pStyle w:val="111"/>
      </w:pPr>
      <w:r>
        <w:t>认识</w:t>
      </w:r>
      <w:r>
        <w:rPr>
          <w:rFonts w:hint="eastAsia"/>
        </w:rPr>
        <w:t>自我</w:t>
      </w:r>
    </w:p>
    <w:p w:rsidR="00CF6729" w:rsidRDefault="00CF6729" w:rsidP="00CF6729">
      <w:pPr>
        <w:pStyle w:val="af"/>
        <w:ind w:left="987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CF6729" w:rsidRDefault="00CF6729" w:rsidP="00CF6729">
      <w:pPr>
        <w:pStyle w:val="af"/>
        <w:numPr>
          <w:ilvl w:val="0"/>
          <w:numId w:val="40"/>
        </w:numPr>
        <w:spacing w:line="240" w:lineRule="auto"/>
        <w:ind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CF6729" w:rsidRDefault="00CF6729" w:rsidP="003004D3">
      <w:pPr>
        <w:pStyle w:val="111"/>
      </w:pPr>
      <w:r>
        <w:rPr>
          <w:rFonts w:hint="eastAsia"/>
        </w:rPr>
        <w:t>训练大脑</w:t>
      </w:r>
    </w:p>
    <w:p w:rsidR="00CF6729" w:rsidRDefault="00CF6729" w:rsidP="00CF6729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冥想</w:t>
      </w:r>
    </w:p>
    <w:p w:rsidR="00CF6729" w:rsidRDefault="00CF6729" w:rsidP="003004D3">
      <w:pPr>
        <w:pStyle w:val="af"/>
        <w:numPr>
          <w:ilvl w:val="0"/>
          <w:numId w:val="41"/>
        </w:numPr>
        <w:spacing w:line="240" w:lineRule="auto"/>
        <w:ind w:firstLineChars="0"/>
        <w:jc w:val="both"/>
      </w:pPr>
      <w:r>
        <w:rPr>
          <w:rFonts w:hint="eastAsia"/>
        </w:rPr>
        <w:t>接触</w:t>
      </w:r>
      <w:r>
        <w:t>“</w:t>
      </w:r>
      <w:r>
        <w:rPr>
          <w:rFonts w:hint="eastAsia"/>
        </w:rPr>
        <w:t>自控力</w:t>
      </w:r>
      <w:r>
        <w:t>失败的原因</w:t>
      </w:r>
      <w:r>
        <w:t>”</w:t>
      </w:r>
    </w:p>
    <w:p w:rsidR="00CF6729" w:rsidRPr="00470F35" w:rsidRDefault="00CF6729" w:rsidP="00CF6729"/>
    <w:p w:rsidR="00CF6729" w:rsidRDefault="00CF6729" w:rsidP="00CF6729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CF6729" w:rsidTr="00545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CF6729" w:rsidTr="00545B50"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群魔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CF6729" w:rsidRDefault="00CF6729" w:rsidP="00545B50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CF6729" w:rsidRDefault="00CF6729" w:rsidP="00CF6729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CF6729" w:rsidRDefault="00CF6729" w:rsidP="00CF6729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CF6729" w:rsidRDefault="00CF6729" w:rsidP="00CF6729">
      <w:r>
        <w:lastRenderedPageBreak/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943DC2" w:rsidRDefault="00D0780D" w:rsidP="00D0780D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 w:rsidR="00222DA9">
        <w:rPr>
          <w:rFonts w:hint="eastAsia"/>
          <w:color w:val="FF0000"/>
        </w:rPr>
        <w:t>从“自控失败</w:t>
      </w:r>
      <w:r w:rsidR="00222DA9">
        <w:rPr>
          <w:color w:val="FF0000"/>
        </w:rPr>
        <w:t>的原因</w:t>
      </w:r>
      <w:r w:rsidR="00222DA9">
        <w:rPr>
          <w:color w:val="FF0000"/>
        </w:rPr>
        <w:t>”</w:t>
      </w:r>
      <w:r w:rsidR="00222DA9">
        <w:rPr>
          <w:rFonts w:hint="eastAsia"/>
          <w:color w:val="FF0000"/>
        </w:rPr>
        <w:t>的</w:t>
      </w:r>
      <w:r w:rsidR="00222DA9">
        <w:rPr>
          <w:color w:val="FF0000"/>
        </w:rPr>
        <w:t>角度</w:t>
      </w:r>
      <w:r w:rsidR="00222DA9"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 w:rsidR="00222DA9">
        <w:rPr>
          <w:rFonts w:hint="eastAsia"/>
          <w:color w:val="FF0000"/>
        </w:rPr>
        <w:t>可以</w:t>
      </w:r>
      <w:r w:rsidR="00222DA9"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="00E11ED9" w:rsidRPr="005221A2">
        <w:rPr>
          <w:rFonts w:hint="eastAsia"/>
          <w:color w:val="FF0000"/>
        </w:rPr>
        <w:t>自控</w:t>
      </w:r>
      <w:r w:rsidR="00E11ED9" w:rsidRPr="005221A2">
        <w:rPr>
          <w:color w:val="FF0000"/>
        </w:rPr>
        <w:t>失败的</w:t>
      </w:r>
      <w:r w:rsidR="00E11ED9" w:rsidRPr="005221A2">
        <w:rPr>
          <w:rFonts w:hint="eastAsia"/>
          <w:color w:val="FF0000"/>
        </w:rPr>
        <w:t>主要原因</w:t>
      </w:r>
      <w:r w:rsidR="00E11ED9" w:rsidRPr="005221A2">
        <w:rPr>
          <w:color w:val="FF0000"/>
        </w:rPr>
        <w:t>是：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E11ED9" w:rsidRPr="005221A2">
        <w:rPr>
          <w:rFonts w:hint="eastAsia"/>
          <w:color w:val="FF0000"/>
        </w:rPr>
        <w:t>。</w:t>
      </w:r>
      <w:r w:rsidR="00E11ED9" w:rsidRPr="005221A2">
        <w:rPr>
          <w:color w:val="FF0000"/>
        </w:rPr>
        <w:t>（</w:t>
      </w:r>
      <w:r w:rsidR="00222DA9">
        <w:rPr>
          <w:rFonts w:hint="eastAsia"/>
          <w:color w:val="FF0000"/>
        </w:rPr>
        <w:t>因为</w:t>
      </w:r>
      <w:r w:rsidR="00E11ED9" w:rsidRPr="005221A2">
        <w:rPr>
          <w:rFonts w:hint="eastAsia"/>
          <w:color w:val="FF0000"/>
        </w:rPr>
        <w:t>逃避</w:t>
      </w:r>
      <w:r w:rsidR="00E11ED9" w:rsidRPr="005221A2">
        <w:rPr>
          <w:color w:val="FF0000"/>
        </w:rPr>
        <w:t>问题</w:t>
      </w:r>
      <w:r w:rsidR="005C7FC7">
        <w:rPr>
          <w:rFonts w:hint="eastAsia"/>
          <w:color w:val="FF0000"/>
        </w:rPr>
        <w:t>常常</w:t>
      </w:r>
      <w:r w:rsidR="00E11ED9" w:rsidRPr="005221A2">
        <w:rPr>
          <w:color w:val="FF0000"/>
        </w:rPr>
        <w:t>还会带来情绪化状态，</w:t>
      </w:r>
      <w:r w:rsidR="00E11ED9" w:rsidRPr="005221A2">
        <w:rPr>
          <w:rFonts w:hint="eastAsia"/>
          <w:color w:val="FF0000"/>
        </w:rPr>
        <w:t>即</w:t>
      </w:r>
      <w:r w:rsidR="00E11ED9" w:rsidRPr="005221A2">
        <w:rPr>
          <w:color w:val="FF0000"/>
        </w:rPr>
        <w:t>容易引发自控失败的第四个原因</w:t>
      </w:r>
      <w:r w:rsidR="00E11ED9" w:rsidRPr="005221A2">
        <w:rPr>
          <w:color w:val="FF0000"/>
        </w:rPr>
        <w:t>“</w:t>
      </w:r>
      <w:r w:rsidR="00E11ED9" w:rsidRPr="005221A2">
        <w:rPr>
          <w:rFonts w:hint="eastAsia"/>
          <w:color w:val="FF0000"/>
        </w:rPr>
        <w:t>组合</w:t>
      </w:r>
      <w:r w:rsidR="00E11ED9" w:rsidRPr="005221A2">
        <w:rPr>
          <w:color w:val="FF0000"/>
        </w:rPr>
        <w:t>原因</w:t>
      </w:r>
      <w:r w:rsidR="00E11ED9" w:rsidRPr="005221A2">
        <w:rPr>
          <w:color w:val="FF0000"/>
        </w:rPr>
        <w:t>”</w:t>
      </w:r>
      <w:r w:rsidR="00E11ED9" w:rsidRPr="005221A2">
        <w:rPr>
          <w:rFonts w:hint="eastAsia"/>
          <w:color w:val="FF0000"/>
        </w:rPr>
        <w:t>）</w:t>
      </w:r>
    </w:p>
    <w:p w:rsidR="00943DC2" w:rsidRDefault="00943DC2" w:rsidP="00943DC2">
      <w:pPr>
        <w:pStyle w:val="1"/>
      </w:pPr>
      <w:r>
        <w:rPr>
          <w:rFonts w:hint="eastAsia"/>
        </w:rPr>
        <w:t>日期</w:t>
      </w:r>
      <w:r>
        <w:t xml:space="preserve">：2016-11-5 </w:t>
      </w:r>
    </w:p>
    <w:p w:rsidR="00943DC2" w:rsidRDefault="00943DC2" w:rsidP="00943DC2">
      <w:pPr>
        <w:pStyle w:val="11"/>
      </w:pPr>
      <w:r>
        <w:rPr>
          <w:rFonts w:hint="eastAsia"/>
        </w:rPr>
        <w:t>自控</w:t>
      </w:r>
      <w:r>
        <w:t>失败的原因</w:t>
      </w:r>
    </w:p>
    <w:p w:rsidR="00943DC2" w:rsidRDefault="00943DC2" w:rsidP="00943DC2">
      <w:pPr>
        <w:pStyle w:val="111"/>
      </w:pPr>
      <w:r>
        <w:rPr>
          <w:rFonts w:hint="eastAsia"/>
        </w:rPr>
        <w:t>经不起</w:t>
      </w:r>
      <w:r>
        <w:t>诱惑</w:t>
      </w:r>
    </w:p>
    <w:p w:rsidR="0088642A" w:rsidRDefault="0088642A" w:rsidP="00317B93">
      <w:pPr>
        <w:pStyle w:val="1111"/>
      </w:pPr>
      <w:r>
        <w:rPr>
          <w:rFonts w:hint="eastAsia"/>
        </w:rPr>
        <w:t>有哪些对我</w:t>
      </w:r>
      <w:r>
        <w:t>来说</w:t>
      </w:r>
      <w:r>
        <w:rPr>
          <w:rFonts w:hint="eastAsia"/>
        </w:rPr>
        <w:t>是</w:t>
      </w:r>
      <w:r>
        <w:t>诱惑？</w:t>
      </w:r>
    </w:p>
    <w:p w:rsidR="0088642A" w:rsidRDefault="0088642A" w:rsidP="0088642A">
      <w:pPr>
        <w:pStyle w:val="af"/>
        <w:numPr>
          <w:ilvl w:val="0"/>
          <w:numId w:val="46"/>
        </w:numPr>
        <w:spacing w:line="240" w:lineRule="auto"/>
        <w:ind w:firstLineChars="0"/>
        <w:jc w:val="both"/>
      </w:pPr>
      <w:r>
        <w:rPr>
          <w:rFonts w:hint="eastAsia"/>
        </w:rPr>
        <w:t>好玩</w:t>
      </w:r>
      <w:r>
        <w:t>的网络、</w:t>
      </w:r>
      <w:r>
        <w:rPr>
          <w:rFonts w:hint="eastAsia"/>
        </w:rPr>
        <w:t>单机</w:t>
      </w:r>
      <w:r>
        <w:t>或者</w:t>
      </w:r>
      <w:r>
        <w:rPr>
          <w:rFonts w:hint="eastAsia"/>
        </w:rPr>
        <w:t>手机</w:t>
      </w:r>
      <w:r>
        <w:t>游戏</w:t>
      </w:r>
    </w:p>
    <w:p w:rsidR="0088642A" w:rsidRDefault="0088642A" w:rsidP="0088642A">
      <w:pPr>
        <w:pStyle w:val="af"/>
        <w:numPr>
          <w:ilvl w:val="0"/>
          <w:numId w:val="4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好看的电视剧</w:t>
      </w:r>
      <w:r>
        <w:t>，综艺节目，小说</w:t>
      </w:r>
    </w:p>
    <w:p w:rsidR="0088642A" w:rsidRDefault="0088642A" w:rsidP="0088642A">
      <w:pPr>
        <w:pStyle w:val="af"/>
        <w:numPr>
          <w:ilvl w:val="0"/>
          <w:numId w:val="4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舒适的</w:t>
      </w:r>
      <w:r>
        <w:t>床铺，沙发，座椅</w:t>
      </w:r>
    </w:p>
    <w:p w:rsidR="0088642A" w:rsidRDefault="0088642A" w:rsidP="0088642A">
      <w:pPr>
        <w:pStyle w:val="af"/>
        <w:numPr>
          <w:ilvl w:val="0"/>
          <w:numId w:val="4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零食</w:t>
      </w:r>
    </w:p>
    <w:p w:rsidR="0088642A" w:rsidRDefault="0088642A" w:rsidP="0088642A">
      <w:pPr>
        <w:pStyle w:val="af"/>
        <w:numPr>
          <w:ilvl w:val="0"/>
          <w:numId w:val="4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淫秽的媒体</w:t>
      </w:r>
      <w:r>
        <w:t>书刊</w:t>
      </w:r>
    </w:p>
    <w:p w:rsidR="00317B93" w:rsidRPr="0088642A" w:rsidRDefault="00317B93" w:rsidP="0088642A">
      <w:pPr>
        <w:pStyle w:val="af"/>
        <w:numPr>
          <w:ilvl w:val="0"/>
          <w:numId w:val="46"/>
        </w:numPr>
        <w:spacing w:line="240" w:lineRule="auto"/>
        <w:ind w:leftChars="471" w:left="1550" w:firstLineChars="0"/>
        <w:jc w:val="both"/>
      </w:pPr>
      <w:r>
        <w:rPr>
          <w:rFonts w:hint="eastAsia"/>
        </w:rPr>
        <w:t>大脑</w:t>
      </w:r>
      <w:r>
        <w:t>意淫出的</w:t>
      </w:r>
      <w:r>
        <w:t>a-e</w:t>
      </w:r>
      <w:r>
        <w:rPr>
          <w:rFonts w:hint="eastAsia"/>
        </w:rPr>
        <w:t>诱惑</w:t>
      </w:r>
      <w:r w:rsidR="00E65955">
        <w:rPr>
          <w:rFonts w:hint="eastAsia"/>
        </w:rPr>
        <w:t>（</w:t>
      </w:r>
      <w:r w:rsidR="00E65955" w:rsidRPr="00E65955">
        <w:rPr>
          <w:rFonts w:hint="eastAsia"/>
          <w:color w:val="FF0000"/>
        </w:rPr>
        <w:t>很棘手</w:t>
      </w:r>
      <w:r w:rsidR="00E65955">
        <w:t>）</w:t>
      </w:r>
    </w:p>
    <w:p w:rsidR="00943DC2" w:rsidRDefault="00943DC2" w:rsidP="00943DC2">
      <w:pPr>
        <w:pStyle w:val="111"/>
      </w:pPr>
      <w:r>
        <w:rPr>
          <w:rFonts w:hint="eastAsia"/>
        </w:rPr>
        <w:t>逃避</w:t>
      </w:r>
      <w:r>
        <w:t>问题</w:t>
      </w:r>
      <w:r w:rsidR="00B729F9">
        <w:rPr>
          <w:rFonts w:hint="eastAsia"/>
        </w:rPr>
        <w:t>（</w:t>
      </w:r>
      <w:r w:rsidR="00B729F9" w:rsidRPr="00B729F9">
        <w:rPr>
          <w:rFonts w:hint="eastAsia"/>
          <w:color w:val="0070C0"/>
        </w:rPr>
        <w:t>实验</w:t>
      </w:r>
      <w:r w:rsidR="00B729F9" w:rsidRPr="00B729F9">
        <w:rPr>
          <w:color w:val="0070C0"/>
        </w:rPr>
        <w:t>结果：</w:t>
      </w:r>
      <w:r w:rsidR="00B729F9" w:rsidRPr="00B729F9">
        <w:rPr>
          <w:rFonts w:hint="eastAsia"/>
          <w:color w:val="0070C0"/>
        </w:rPr>
        <w:t>最</w:t>
      </w:r>
      <w:r w:rsidR="00B729F9" w:rsidRPr="00B729F9">
        <w:rPr>
          <w:color w:val="0070C0"/>
        </w:rPr>
        <w:t>急需解决的情况</w:t>
      </w:r>
      <w:r w:rsidR="00B729F9">
        <w:t>）</w:t>
      </w:r>
    </w:p>
    <w:p w:rsidR="00097CD3" w:rsidRDefault="00097CD3" w:rsidP="00097CD3">
      <w:pPr>
        <w:pStyle w:val="1111"/>
      </w:pPr>
      <w:r>
        <w:rPr>
          <w:rFonts w:hint="eastAsia"/>
        </w:rPr>
        <w:t>解决问题方法（与</w:t>
      </w:r>
      <w:r>
        <w:t>人</w:t>
      </w:r>
      <w:r>
        <w:rPr>
          <w:rFonts w:hint="eastAsia"/>
        </w:rPr>
        <w:t>相处时</w:t>
      </w:r>
      <w:r>
        <w:t>遇到的问题）</w:t>
      </w:r>
    </w:p>
    <w:p w:rsidR="00097CD3" w:rsidRDefault="00097CD3" w:rsidP="00097CD3">
      <w:pPr>
        <w:pStyle w:val="10"/>
        <w:numPr>
          <w:ilvl w:val="0"/>
          <w:numId w:val="45"/>
        </w:numPr>
      </w:pPr>
      <w:r>
        <w:rPr>
          <w:rFonts w:hint="eastAsia"/>
        </w:rPr>
        <w:t>人物</w:t>
      </w:r>
      <w:r>
        <w:t>+</w:t>
      </w:r>
      <w:r>
        <w:t>环境</w:t>
      </w:r>
      <w:r>
        <w:t>+</w:t>
      </w:r>
      <w:r>
        <w:t>事件</w:t>
      </w:r>
    </w:p>
    <w:p w:rsidR="00097CD3" w:rsidRDefault="00097CD3" w:rsidP="00097CD3">
      <w:pPr>
        <w:pStyle w:val="10"/>
        <w:numPr>
          <w:ilvl w:val="0"/>
          <w:numId w:val="0"/>
        </w:numPr>
        <w:ind w:left="1260"/>
      </w:pPr>
      <w:r>
        <w:rPr>
          <w:rFonts w:hint="eastAsia"/>
        </w:rPr>
        <w:t>举例</w:t>
      </w:r>
      <w:r>
        <w:t>：比如我跟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QQ</w:t>
      </w:r>
      <w:r>
        <w:rPr>
          <w:rFonts w:hint="eastAsia"/>
        </w:rPr>
        <w:t>上</w:t>
      </w:r>
      <w:r>
        <w:t>聊天，大家聊着聊着，因为某个问题</w:t>
      </w:r>
      <w:r>
        <w:rPr>
          <w:rFonts w:hint="eastAsia"/>
        </w:rPr>
        <w:t>而搞得</w:t>
      </w:r>
      <w:r>
        <w:t>彼此</w:t>
      </w:r>
      <w:r>
        <w:rPr>
          <w:rFonts w:hint="eastAsia"/>
        </w:rPr>
        <w:t>心情不好</w:t>
      </w:r>
      <w:r>
        <w:t>。</w:t>
      </w:r>
      <w:r>
        <w:rPr>
          <w:rFonts w:hint="eastAsia"/>
        </w:rPr>
        <w:t>把这件</w:t>
      </w:r>
      <w:r>
        <w:t>事情</w:t>
      </w:r>
      <w:r>
        <w:rPr>
          <w:rFonts w:hint="eastAsia"/>
        </w:rPr>
        <w:t>按照“</w:t>
      </w:r>
      <w:r>
        <w:t>解决与人相处遇到的问题公式</w:t>
      </w:r>
      <w:r>
        <w:rPr>
          <w:rFonts w:hint="eastAsia"/>
        </w:rPr>
        <w:t>”重新</w:t>
      </w:r>
      <w:r>
        <w:t>定义</w:t>
      </w:r>
      <w:r>
        <w:rPr>
          <w:rFonts w:hint="eastAsia"/>
        </w:rPr>
        <w:t>：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人物：我、</w:t>
      </w:r>
      <w:r>
        <w:t>xxx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t>环境</w:t>
      </w:r>
      <w:r>
        <w:rPr>
          <w:rFonts w:hint="eastAsia"/>
        </w:rPr>
        <w:t>：</w:t>
      </w:r>
      <w:r>
        <w:rPr>
          <w:rFonts w:hint="eastAsia"/>
        </w:rPr>
        <w:t>QQ</w:t>
      </w:r>
      <w:r>
        <w:rPr>
          <w:rFonts w:hint="eastAsia"/>
        </w:rPr>
        <w:t>，</w:t>
      </w:r>
      <w:r>
        <w:t>我用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寝室</w:t>
      </w:r>
      <w:r>
        <w:t>/</w:t>
      </w:r>
      <w:r>
        <w:rPr>
          <w:rFonts w:hint="eastAsia"/>
        </w:rPr>
        <w:t>公司</w:t>
      </w:r>
      <w:r>
        <w:t>，</w:t>
      </w:r>
      <w:r>
        <w:rPr>
          <w:rFonts w:hint="eastAsia"/>
        </w:rPr>
        <w:t>手机</w:t>
      </w:r>
      <w:r>
        <w:rPr>
          <w:rFonts w:hint="eastAsia"/>
        </w:rPr>
        <w:t>/</w:t>
      </w:r>
      <w:r>
        <w:rPr>
          <w:rFonts w:hint="eastAsia"/>
        </w:rPr>
        <w:t>电脑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，</w:t>
      </w:r>
      <w:r>
        <w:t>对方用</w:t>
      </w:r>
      <w:r>
        <w:rPr>
          <w:rFonts w:hint="eastAsia"/>
        </w:rPr>
        <w:t>QQ</w:t>
      </w:r>
      <w:r>
        <w:rPr>
          <w:rFonts w:hint="eastAsia"/>
        </w:rPr>
        <w:t>的</w:t>
      </w:r>
      <w:r>
        <w:t>环境（</w:t>
      </w:r>
      <w:r>
        <w:rPr>
          <w:rFonts w:hint="eastAsia"/>
        </w:rPr>
        <w:t>家里</w:t>
      </w:r>
      <w:r>
        <w:rPr>
          <w:rFonts w:hint="eastAsia"/>
        </w:rPr>
        <w:t>/</w:t>
      </w:r>
      <w:r>
        <w:rPr>
          <w:rFonts w:hint="eastAsia"/>
        </w:rPr>
        <w:t>其他</w:t>
      </w:r>
      <w:r>
        <w:t>）</w:t>
      </w:r>
      <w:r>
        <w:rPr>
          <w:rFonts w:hint="eastAsia"/>
        </w:rPr>
        <w:t>；</w:t>
      </w:r>
    </w:p>
    <w:p w:rsidR="00097CD3" w:rsidRDefault="00097CD3" w:rsidP="00097CD3">
      <w:pPr>
        <w:pStyle w:val="10"/>
        <w:numPr>
          <w:ilvl w:val="0"/>
          <w:numId w:val="0"/>
        </w:numPr>
        <w:ind w:leftChars="700" w:left="1680"/>
      </w:pPr>
      <w:r>
        <w:rPr>
          <w:rFonts w:hint="eastAsia"/>
        </w:rPr>
        <w:t>事件</w:t>
      </w:r>
      <w:r>
        <w:t>：</w:t>
      </w:r>
      <w:r>
        <w:rPr>
          <w:rFonts w:hint="eastAsia"/>
        </w:rPr>
        <w:t>具体发生</w:t>
      </w:r>
      <w:r>
        <w:t>的事。</w:t>
      </w:r>
    </w:p>
    <w:p w:rsidR="00097CD3" w:rsidRPr="00097CD3" w:rsidRDefault="00097CD3" w:rsidP="006B14ED">
      <w:pPr>
        <w:pStyle w:val="10"/>
        <w:numPr>
          <w:ilvl w:val="0"/>
          <w:numId w:val="0"/>
        </w:numPr>
        <w:ind w:leftChars="470" w:left="1128"/>
      </w:pPr>
      <w:r>
        <w:t>把事件中的概念重新定义后，明显的好处就是</w:t>
      </w:r>
      <w:r>
        <w:rPr>
          <w:rFonts w:hint="eastAsia"/>
        </w:rPr>
        <w:t>整件</w:t>
      </w:r>
      <w:r>
        <w:t>事情的逻辑关系不再混乱</w:t>
      </w:r>
      <w:r>
        <w:rPr>
          <w:rFonts w:hint="eastAsia"/>
        </w:rPr>
        <w:t>不堪</w:t>
      </w:r>
      <w:r>
        <w:t>，</w:t>
      </w:r>
      <w:r>
        <w:rPr>
          <w:rFonts w:hint="eastAsia"/>
        </w:rPr>
        <w:t>找不到</w:t>
      </w:r>
      <w:r>
        <w:t>头绪，</w:t>
      </w:r>
      <w:r>
        <w:rPr>
          <w:rFonts w:hint="eastAsia"/>
        </w:rPr>
        <w:t>你</w:t>
      </w:r>
      <w:r>
        <w:t>可以</w:t>
      </w:r>
      <w:r>
        <w:rPr>
          <w:rFonts w:hint="eastAsia"/>
        </w:rPr>
        <w:t>循着</w:t>
      </w:r>
      <w:r>
        <w:t>“</w:t>
      </w:r>
      <w:r w:rsidRPr="00680C38">
        <w:rPr>
          <w:rFonts w:hint="eastAsia"/>
          <w:b/>
        </w:rPr>
        <w:t>人物、</w:t>
      </w:r>
      <w:r w:rsidRPr="00680C38">
        <w:rPr>
          <w:b/>
        </w:rPr>
        <w:t>环境、事件</w:t>
      </w:r>
      <w:r>
        <w:t>”</w:t>
      </w:r>
      <w:r>
        <w:rPr>
          <w:rFonts w:hint="eastAsia"/>
        </w:rPr>
        <w:t>三要素</w:t>
      </w:r>
      <w:r>
        <w:t>仔细分析一下</w:t>
      </w:r>
      <w:r>
        <w:rPr>
          <w:rFonts w:hint="eastAsia"/>
        </w:rPr>
        <w:t>自己</w:t>
      </w:r>
      <w:r>
        <w:t>发生了什么，为什么会这样，以及对方发生了什么，对方为什么会</w:t>
      </w:r>
      <w:r>
        <w:rPr>
          <w:rFonts w:hint="eastAsia"/>
        </w:rPr>
        <w:t>这样</w:t>
      </w:r>
      <w:r>
        <w:t>。</w:t>
      </w:r>
    </w:p>
    <w:p w:rsidR="00943DC2" w:rsidRDefault="00943DC2" w:rsidP="00943DC2">
      <w:pPr>
        <w:pStyle w:val="111"/>
      </w:pPr>
      <w:r>
        <w:rPr>
          <w:rFonts w:hint="eastAsia"/>
        </w:rPr>
        <w:lastRenderedPageBreak/>
        <w:t>情绪化</w:t>
      </w:r>
    </w:p>
    <w:p w:rsidR="0010290E" w:rsidRDefault="0010290E" w:rsidP="00E52279">
      <w:pPr>
        <w:ind w:firstLine="420"/>
      </w:pPr>
      <w:r>
        <w:rPr>
          <w:rFonts w:hint="eastAsia"/>
        </w:rPr>
        <w:t>表现：由</w:t>
      </w:r>
      <w:r>
        <w:t>情绪主导</w:t>
      </w:r>
      <w:r>
        <w:rPr>
          <w:rFonts w:hint="eastAsia"/>
        </w:rPr>
        <w:t>自己</w:t>
      </w:r>
      <w:r>
        <w:t>的思考</w:t>
      </w:r>
      <w:r>
        <w:rPr>
          <w:rFonts w:hint="eastAsia"/>
        </w:rPr>
        <w:t>和</w:t>
      </w:r>
      <w:r>
        <w:t>行动，随心所欲。</w:t>
      </w:r>
    </w:p>
    <w:p w:rsidR="0010290E" w:rsidRDefault="0010290E" w:rsidP="00E52279">
      <w:pPr>
        <w:pStyle w:val="af"/>
        <w:numPr>
          <w:ilvl w:val="0"/>
          <w:numId w:val="47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</w:t>
      </w:r>
      <w:r>
        <w:rPr>
          <w:rFonts w:hint="eastAsia"/>
        </w:rPr>
        <w:t>不好</w:t>
      </w:r>
      <w:r>
        <w:t>的情绪：痛苦，自卑</w:t>
      </w:r>
      <w:r w:rsidR="00594156">
        <w:rPr>
          <w:rFonts w:hint="eastAsia"/>
        </w:rPr>
        <w:t>，</w:t>
      </w:r>
      <w:r w:rsidR="00594156">
        <w:t>自私</w:t>
      </w:r>
      <w:r>
        <w:t>；</w:t>
      </w:r>
    </w:p>
    <w:p w:rsidR="0010290E" w:rsidRDefault="0010290E" w:rsidP="00E52279">
      <w:pPr>
        <w:pStyle w:val="af"/>
        <w:numPr>
          <w:ilvl w:val="0"/>
          <w:numId w:val="47"/>
        </w:numPr>
        <w:spacing w:line="240" w:lineRule="auto"/>
        <w:ind w:leftChars="412" w:left="1409" w:firstLineChars="0"/>
        <w:jc w:val="both"/>
      </w:pPr>
      <w:r>
        <w:rPr>
          <w:rFonts w:hint="eastAsia"/>
        </w:rPr>
        <w:t>自我</w:t>
      </w:r>
      <w:r>
        <w:t>感觉良好的情绪：</w:t>
      </w:r>
      <w:r>
        <w:rPr>
          <w:rFonts w:hint="eastAsia"/>
        </w:rPr>
        <w:t>得意</w:t>
      </w:r>
      <w:r>
        <w:t>自满，</w:t>
      </w:r>
      <w:r>
        <w:rPr>
          <w:rFonts w:hint="eastAsia"/>
        </w:rPr>
        <w:t>自以为是</w:t>
      </w:r>
      <w:r>
        <w:t>；</w:t>
      </w:r>
    </w:p>
    <w:p w:rsidR="0010290E" w:rsidRPr="0010290E" w:rsidRDefault="0010290E" w:rsidP="0010290E">
      <w:pPr>
        <w:pStyle w:val="af"/>
        <w:ind w:firstLine="480"/>
      </w:pPr>
    </w:p>
    <w:p w:rsidR="00943DC2" w:rsidRDefault="00943DC2" w:rsidP="00943DC2">
      <w:pPr>
        <w:pStyle w:val="111"/>
      </w:pPr>
      <w:r>
        <w:rPr>
          <w:rFonts w:hint="eastAsia"/>
        </w:rPr>
        <w:t>组合</w:t>
      </w:r>
      <w:r>
        <w:t>原因</w:t>
      </w:r>
      <w:r w:rsidR="00780A55">
        <w:rPr>
          <w:rFonts w:hint="eastAsia"/>
        </w:rPr>
        <w:t>（</w:t>
      </w:r>
      <w:r w:rsidR="00780A55" w:rsidRPr="00290FAF">
        <w:rPr>
          <w:rFonts w:hint="eastAsia"/>
          <w:b/>
          <w:color w:val="0070C0"/>
        </w:rPr>
        <w:t>最致命</w:t>
      </w:r>
      <w:r w:rsidR="00780A55" w:rsidRPr="00290FAF">
        <w:rPr>
          <w:b/>
          <w:color w:val="0070C0"/>
        </w:rPr>
        <w:t>的情况</w:t>
      </w:r>
      <w:r w:rsidR="00780A55">
        <w:t>）</w:t>
      </w:r>
    </w:p>
    <w:p w:rsidR="005554A8" w:rsidRDefault="005959CB" w:rsidP="005554A8">
      <w:pPr>
        <w:pStyle w:val="af"/>
        <w:ind w:firstLine="480"/>
        <w:rPr>
          <w:rFonts w:hint="eastAsia"/>
        </w:rPr>
      </w:pPr>
      <w:r>
        <w:rPr>
          <w:rFonts w:hint="eastAsia"/>
        </w:rPr>
        <w:t>组合原因刺激</w:t>
      </w:r>
      <w:r>
        <w:t>下，大脑</w:t>
      </w:r>
      <w:r w:rsidR="005169D5">
        <w:rPr>
          <w:rFonts w:hint="eastAsia"/>
        </w:rPr>
        <w:t>会</w:t>
      </w:r>
      <w:r w:rsidR="00B10B99">
        <w:t>混乱不堪</w:t>
      </w:r>
      <w:r w:rsidR="00B10B99">
        <w:rPr>
          <w:rFonts w:hint="eastAsia"/>
        </w:rPr>
        <w:t>,</w:t>
      </w:r>
      <w:r w:rsidR="00B10B99">
        <w:rPr>
          <w:rFonts w:hint="eastAsia"/>
        </w:rPr>
        <w:t>导致</w:t>
      </w:r>
      <w:r w:rsidR="00B10B99">
        <w:t>自控系统控制力</w:t>
      </w:r>
      <w:r w:rsidR="00B10B99">
        <w:rPr>
          <w:rFonts w:hint="eastAsia"/>
        </w:rPr>
        <w:t>大大</w:t>
      </w:r>
      <w:r w:rsidR="00B10B99">
        <w:t>减弱。</w:t>
      </w:r>
    </w:p>
    <w:p w:rsidR="009E274F" w:rsidRDefault="009E274F" w:rsidP="005554A8">
      <w:pPr>
        <w:pStyle w:val="af"/>
        <w:ind w:firstLine="480"/>
      </w:pPr>
    </w:p>
    <w:p w:rsidR="00FA2052" w:rsidRDefault="00FA2052" w:rsidP="00FA2052">
      <w:pPr>
        <w:pStyle w:val="af"/>
        <w:ind w:left="360" w:firstLineChars="0" w:firstLine="0"/>
      </w:pPr>
      <w:r>
        <w:t xml:space="preserve">Marvin 2016-11-2 22:45:05 add: </w:t>
      </w:r>
      <w:r>
        <w:rPr>
          <w:rFonts w:hint="eastAsia"/>
        </w:rPr>
        <w:t>拒绝</w:t>
      </w:r>
      <w:r>
        <w:t>诱惑的方法：</w:t>
      </w:r>
      <w:r>
        <w:rPr>
          <w:rFonts w:hint="eastAsia"/>
        </w:rPr>
        <w:t>1.</w:t>
      </w:r>
      <w:r>
        <w:rPr>
          <w:rFonts w:hint="eastAsia"/>
        </w:rPr>
        <w:t>尽快远离</w:t>
      </w:r>
      <w:r>
        <w:t>诱惑源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01:49:33 add: </w:t>
      </w:r>
      <w:r>
        <w:t>今天在拒绝诱惑的时候，</w:t>
      </w:r>
      <w:r>
        <w:rPr>
          <w:rFonts w:hint="eastAsia"/>
        </w:rPr>
        <w:t>发现</w:t>
      </w:r>
      <w:r>
        <w:t>往常远离诱惑源的方法有些失效</w:t>
      </w:r>
      <w:r>
        <w:rPr>
          <w:rFonts w:hint="eastAsia"/>
        </w:rPr>
        <w:t>。</w:t>
      </w:r>
      <w:r>
        <w:t>当时</w:t>
      </w:r>
      <w:r>
        <w:rPr>
          <w:rFonts w:hint="eastAsia"/>
        </w:rPr>
        <w:t>的</w:t>
      </w:r>
      <w:r>
        <w:t>情景是有几个女的在隔壁洗澡，</w:t>
      </w:r>
      <w:r>
        <w:rPr>
          <w:rFonts w:hint="eastAsia"/>
        </w:rPr>
        <w:t>声音</w:t>
      </w:r>
      <w:r>
        <w:t>很大，</w:t>
      </w:r>
      <w:r>
        <w:rPr>
          <w:rFonts w:hint="eastAsia"/>
        </w:rPr>
        <w:t>听得</w:t>
      </w:r>
      <w:r>
        <w:t>我的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蠢蠢欲动。</w:t>
      </w:r>
      <w:r>
        <w:t>意识到自己</w:t>
      </w:r>
      <w:r>
        <w:rPr>
          <w:rFonts w:hint="eastAsia"/>
        </w:rPr>
        <w:t>自控力</w:t>
      </w:r>
      <w:r>
        <w:t>正在减弱</w:t>
      </w:r>
      <w:r>
        <w:rPr>
          <w:rFonts w:hint="eastAsia"/>
        </w:rPr>
        <w:t>（</w:t>
      </w:r>
      <w:r>
        <w:t>原因是靠近诱惑</w:t>
      </w:r>
      <w:r>
        <w:rPr>
          <w:rFonts w:hint="eastAsia"/>
        </w:rPr>
        <w:t>源），</w:t>
      </w:r>
      <w:r>
        <w:t>我赶紧像往常一样</w:t>
      </w:r>
      <w:r>
        <w:rPr>
          <w:rFonts w:hint="eastAsia"/>
        </w:rPr>
        <w:t>选择</w:t>
      </w:r>
      <w:r>
        <w:t>避开这些声音</w:t>
      </w:r>
      <w:r>
        <w:rPr>
          <w:rFonts w:hint="eastAsia"/>
        </w:rPr>
        <w:t>，但好像</w:t>
      </w:r>
      <w:r>
        <w:t>作用不</w:t>
      </w:r>
      <w:r>
        <w:rPr>
          <w:rFonts w:hint="eastAsia"/>
        </w:rPr>
        <w:t>大。</w:t>
      </w:r>
      <w:r>
        <w:t>直接</w:t>
      </w:r>
      <w:r>
        <w:rPr>
          <w:rFonts w:hint="eastAsia"/>
        </w:rPr>
        <w:t>现在</w:t>
      </w:r>
      <w:r>
        <w:t>，在写</w:t>
      </w:r>
      <w:r>
        <w:rPr>
          <w:rFonts w:hint="eastAsia"/>
        </w:rPr>
        <w:t>观察</w:t>
      </w:r>
      <w:r>
        <w:t>日志的时候，我还能</w:t>
      </w:r>
      <w:r>
        <w:rPr>
          <w:rFonts w:hint="eastAsia"/>
        </w:rPr>
        <w:t>感觉</w:t>
      </w:r>
      <w:r>
        <w:t>到</w:t>
      </w:r>
      <w:r>
        <w:t>“</w:t>
      </w:r>
      <w:r>
        <w:rPr>
          <w:rFonts w:hint="eastAsia"/>
        </w:rPr>
        <w:t>牲口</w:t>
      </w:r>
      <w:r>
        <w:t>”</w:t>
      </w:r>
      <w:r>
        <w:rPr>
          <w:rFonts w:hint="eastAsia"/>
        </w:rPr>
        <w:t>的</w:t>
      </w:r>
      <w:r>
        <w:t>存在</w:t>
      </w:r>
      <w:r>
        <w:rPr>
          <w:rFonts w:hint="eastAsia"/>
        </w:rPr>
        <w:t>，</w:t>
      </w:r>
      <w:r>
        <w:t>隐隐潜伏着，</w:t>
      </w:r>
      <w:r>
        <w:rPr>
          <w:rFonts w:hint="eastAsia"/>
        </w:rPr>
        <w:t>随时准备</w:t>
      </w:r>
      <w:r>
        <w:t>给我一击。</w:t>
      </w:r>
      <w:r>
        <w:rPr>
          <w:rFonts w:hint="eastAsia"/>
        </w:rPr>
        <w:t>为</w:t>
      </w:r>
      <w:r w:rsidRPr="00FB6B39">
        <w:rPr>
          <w:rFonts w:hint="eastAsia"/>
        </w:rPr>
        <w:t>什么</w:t>
      </w:r>
      <w:r w:rsidRPr="00FB6B39">
        <w:t>会这样，</w:t>
      </w:r>
      <w:r w:rsidRPr="00FB6B39">
        <w:rPr>
          <w:rFonts w:hint="eastAsia"/>
        </w:rPr>
        <w:t>即使</w:t>
      </w:r>
      <w:r w:rsidRPr="00FB6B39">
        <w:t>远离了，还是感觉它的蠢蠢欲动？</w:t>
      </w:r>
    </w:p>
    <w:p w:rsidR="00FA2052" w:rsidRDefault="00FA2052" w:rsidP="00FA2052">
      <w:pPr>
        <w:pStyle w:val="af"/>
        <w:ind w:left="360" w:firstLineChars="0" w:firstLine="0"/>
      </w:pPr>
      <w:r>
        <w:rPr>
          <w:rFonts w:hint="eastAsia"/>
        </w:rPr>
        <w:t>Marvin</w:t>
      </w:r>
      <w:r>
        <w:t xml:space="preserve"> 2016-11-3 22:45:44 add: </w:t>
      </w:r>
    </w:p>
    <w:p w:rsidR="00FA2052" w:rsidRDefault="00FA2052" w:rsidP="00FA2052">
      <w:pPr>
        <w:pStyle w:val="af"/>
        <w:numPr>
          <w:ilvl w:val="0"/>
          <w:numId w:val="50"/>
        </w:numPr>
        <w:spacing w:line="240" w:lineRule="auto"/>
        <w:ind w:firstLineChars="0"/>
        <w:jc w:val="both"/>
      </w:pPr>
      <w:r>
        <w:rPr>
          <w:rFonts w:hint="eastAsia"/>
        </w:rPr>
        <w:t>逃避</w:t>
      </w:r>
      <w:r>
        <w:t>困难带来的痛苦：</w:t>
      </w:r>
      <w:r>
        <w:rPr>
          <w:rFonts w:hint="eastAsia"/>
        </w:rPr>
        <w:t>无法</w:t>
      </w:r>
      <w:r>
        <w:t>解决的困难堆积后，</w:t>
      </w:r>
      <w:r>
        <w:rPr>
          <w:rFonts w:hint="eastAsia"/>
        </w:rPr>
        <w:t>我</w:t>
      </w:r>
      <w:r>
        <w:t>感觉到自控力正在减弱，减弱的原因是</w:t>
      </w:r>
      <w:r>
        <w:rPr>
          <w:rFonts w:hint="eastAsia"/>
        </w:rPr>
        <w:t>大脑</w:t>
      </w:r>
      <w:r>
        <w:t>常被</w:t>
      </w:r>
      <w:r>
        <w:rPr>
          <w:rFonts w:hint="eastAsia"/>
        </w:rPr>
        <w:t>堆积</w:t>
      </w:r>
      <w:r>
        <w:t>的困难</w:t>
      </w:r>
      <w:r>
        <w:rPr>
          <w:rFonts w:hint="eastAsia"/>
        </w:rPr>
        <w:t>（以及</w:t>
      </w:r>
      <w:r>
        <w:t>困难带来的痛苦）</w:t>
      </w:r>
      <w:r>
        <w:rPr>
          <w:rFonts w:hint="eastAsia"/>
        </w:rPr>
        <w:t>搞得混乱不堪</w:t>
      </w:r>
      <w:r>
        <w:t>，</w:t>
      </w:r>
      <w:r>
        <w:rPr>
          <w:rFonts w:hint="eastAsia"/>
        </w:rPr>
        <w:t>清醒</w:t>
      </w:r>
      <w:r>
        <w:t>的自我意识不在那么</w:t>
      </w:r>
      <w:r>
        <w:rPr>
          <w:rFonts w:hint="eastAsia"/>
        </w:rPr>
        <w:t>明了。</w:t>
      </w:r>
    </w:p>
    <w:p w:rsidR="00FA2052" w:rsidRDefault="00FA2052" w:rsidP="00FA2052">
      <w:pPr>
        <w:pStyle w:val="af"/>
        <w:numPr>
          <w:ilvl w:val="0"/>
          <w:numId w:val="50"/>
        </w:numPr>
        <w:spacing w:line="240" w:lineRule="auto"/>
        <w:ind w:firstLineChars="0"/>
        <w:jc w:val="both"/>
      </w:pPr>
      <w:r>
        <w:rPr>
          <w:rFonts w:hint="eastAsia"/>
        </w:rPr>
        <w:t>情绪化状态</w:t>
      </w:r>
      <w:r>
        <w:t>：</w:t>
      </w:r>
      <w:r>
        <w:rPr>
          <w:rFonts w:hint="eastAsia"/>
        </w:rPr>
        <w:t>除了</w:t>
      </w:r>
      <w:r>
        <w:t>痛苦</w:t>
      </w:r>
      <w:r>
        <w:rPr>
          <w:rFonts w:hint="eastAsia"/>
        </w:rPr>
        <w:t>的</w:t>
      </w:r>
      <w:r>
        <w:t>情绪化状态外，得意自满的情绪也值得警惕</w:t>
      </w:r>
      <w:r>
        <w:rPr>
          <w:rFonts w:hint="eastAsia"/>
        </w:rPr>
        <w:t>！</w:t>
      </w:r>
      <w:r>
        <w:t>今天</w:t>
      </w:r>
      <w:r>
        <w:rPr>
          <w:rFonts w:hint="eastAsia"/>
        </w:rPr>
        <w:t>我</w:t>
      </w:r>
      <w:r>
        <w:t>已经</w:t>
      </w:r>
      <w:r>
        <w:rPr>
          <w:rFonts w:hint="eastAsia"/>
        </w:rPr>
        <w:t>感受</w:t>
      </w:r>
      <w:r>
        <w:t>到自满情绪对意志力的迅速蚕食力。</w:t>
      </w:r>
    </w:p>
    <w:p w:rsidR="00FA2052" w:rsidRDefault="00FA2052" w:rsidP="00FA2052">
      <w:pPr>
        <w:ind w:left="420"/>
      </w:pPr>
      <w:r>
        <w:rPr>
          <w:rFonts w:hint="eastAsia"/>
        </w:rPr>
        <w:t>Marvin</w:t>
      </w:r>
      <w:r>
        <w:t xml:space="preserve"> 2016-11-4 23:06:32 add:</w:t>
      </w:r>
      <w:r>
        <w:rPr>
          <w:rFonts w:hint="eastAsia"/>
        </w:rPr>
        <w:t>短时间</w:t>
      </w:r>
      <w:r>
        <w:t>无法解决的问题累积，</w:t>
      </w:r>
      <w:r>
        <w:rPr>
          <w:rFonts w:hint="eastAsia"/>
        </w:rPr>
        <w:t>该</w:t>
      </w:r>
      <w:r>
        <w:t>如何定义</w:t>
      </w:r>
      <w:r>
        <w:rPr>
          <w:rFonts w:hint="eastAsia"/>
        </w:rPr>
        <w:t>他们</w:t>
      </w:r>
      <w:r>
        <w:t>，以方便</w:t>
      </w:r>
      <w:r>
        <w:rPr>
          <w:rFonts w:hint="eastAsia"/>
        </w:rPr>
        <w:t>后面</w:t>
      </w:r>
      <w:r>
        <w:t>管理？</w:t>
      </w:r>
    </w:p>
    <w:p w:rsidR="00FA2052" w:rsidRDefault="00FA2052" w:rsidP="00FA2052">
      <w:pPr>
        <w:ind w:left="420"/>
      </w:pPr>
      <w:r>
        <w:t>Marvin 2016-11-4 23:08:18 add</w:t>
      </w:r>
      <w:r>
        <w:t>：</w:t>
      </w:r>
      <w:r>
        <w:rPr>
          <w:rFonts w:hint="eastAsia"/>
        </w:rPr>
        <w:t>难以拒绝</w:t>
      </w:r>
      <w:r>
        <w:t>的诱惑是，短时间无法</w:t>
      </w:r>
      <w:r>
        <w:rPr>
          <w:rFonts w:hint="eastAsia"/>
        </w:rPr>
        <w:t>脱离诱惑</w:t>
      </w:r>
      <w:r>
        <w:t>源。</w:t>
      </w:r>
    </w:p>
    <w:p w:rsidR="00FA2052" w:rsidRPr="001928A5" w:rsidRDefault="00FA2052" w:rsidP="00FA2052">
      <w:pPr>
        <w:ind w:left="420"/>
      </w:pPr>
      <w:r>
        <w:rPr>
          <w:rFonts w:hint="eastAsia"/>
        </w:rPr>
        <w:t>Marvin</w:t>
      </w:r>
      <w:r>
        <w:t xml:space="preserve"> </w:t>
      </w:r>
      <w:r>
        <w:rPr>
          <w:rFonts w:hint="eastAsia"/>
        </w:rPr>
        <w:t>2016-11-5 06:59:32</w:t>
      </w:r>
      <w:r>
        <w:t xml:space="preserve"> add</w:t>
      </w:r>
      <w:r>
        <w:t>：</w:t>
      </w:r>
      <w:r>
        <w:rPr>
          <w:rFonts w:hint="eastAsia"/>
        </w:rPr>
        <w:t>昨天</w:t>
      </w:r>
      <w:r>
        <w:t>下午</w:t>
      </w:r>
      <w:r>
        <w:rPr>
          <w:rFonts w:hint="eastAsia"/>
        </w:rPr>
        <w:t>，张启跑到</w:t>
      </w:r>
      <w:r>
        <w:t>三楼大呼小叫</w:t>
      </w:r>
      <w:r>
        <w:rPr>
          <w:rFonts w:hint="eastAsia"/>
        </w:rPr>
        <w:t>的（对我</w:t>
      </w:r>
      <w:r>
        <w:t>）：</w:t>
      </w:r>
      <w:r>
        <w:t>“</w:t>
      </w:r>
      <w:r>
        <w:rPr>
          <w:rFonts w:hint="eastAsia"/>
        </w:rPr>
        <w:t>快点儿</w:t>
      </w:r>
      <w:r>
        <w:t>，</w:t>
      </w:r>
      <w:r>
        <w:rPr>
          <w:rFonts w:hint="eastAsia"/>
        </w:rPr>
        <w:t>单片机</w:t>
      </w:r>
      <w:r>
        <w:t>大神</w:t>
      </w:r>
      <w:r>
        <w:rPr>
          <w:rFonts w:hint="eastAsia"/>
        </w:rPr>
        <w:t>，来</w:t>
      </w:r>
      <w:r>
        <w:t>帮我解决个问题！</w:t>
      </w:r>
      <w:r>
        <w:rPr>
          <w:rFonts w:hint="eastAsia"/>
        </w:rPr>
        <w:t>（潜台词</w:t>
      </w:r>
      <w:r>
        <w:t>：</w:t>
      </w:r>
      <w:r>
        <w:rPr>
          <w:rFonts w:hint="eastAsia"/>
        </w:rPr>
        <w:t>你</w:t>
      </w:r>
      <w:r>
        <w:t>只做单片机吧，</w:t>
      </w:r>
      <w:r>
        <w:rPr>
          <w:rFonts w:hint="eastAsia"/>
        </w:rPr>
        <w:t>那你</w:t>
      </w:r>
      <w:r>
        <w:t>肯定对单片机很熟悉，</w:t>
      </w:r>
      <w:r>
        <w:rPr>
          <w:rFonts w:hint="eastAsia"/>
        </w:rPr>
        <w:t>快</w:t>
      </w:r>
      <w:r>
        <w:t>来帮我</w:t>
      </w:r>
      <w:r>
        <w:rPr>
          <w:rFonts w:hint="eastAsia"/>
        </w:rPr>
        <w:t>看看</w:t>
      </w:r>
      <w:r>
        <w:t>这个问题）</w:t>
      </w:r>
      <w:r>
        <w:t>”</w:t>
      </w:r>
      <w:r>
        <w:rPr>
          <w:rFonts w:hint="eastAsia"/>
        </w:rPr>
        <w:t>。明褒实贬</w:t>
      </w:r>
      <w:r>
        <w:t>的</w:t>
      </w:r>
      <w:r>
        <w:rPr>
          <w:rFonts w:hint="eastAsia"/>
        </w:rPr>
        <w:t>语气（假尊重</w:t>
      </w:r>
      <w:r>
        <w:t>）</w:t>
      </w:r>
      <w:r>
        <w:rPr>
          <w:rFonts w:hint="eastAsia"/>
        </w:rPr>
        <w:t>激起</w:t>
      </w:r>
      <w:r>
        <w:t>了</w:t>
      </w:r>
      <w:r>
        <w:rPr>
          <w:rFonts w:hint="eastAsia"/>
        </w:rPr>
        <w:t>我</w:t>
      </w:r>
      <w:r>
        <w:t>自尊心的</w:t>
      </w:r>
      <w:r>
        <w:rPr>
          <w:rFonts w:hint="eastAsia"/>
        </w:rPr>
        <w:t>抵抗，</w:t>
      </w:r>
      <w:r>
        <w:t>所以</w:t>
      </w:r>
      <w:r>
        <w:rPr>
          <w:rFonts w:hint="eastAsia"/>
        </w:rPr>
        <w:t>，</w:t>
      </w:r>
      <w:r>
        <w:t>一开始张启叫我时，我内心是拒绝的</w:t>
      </w:r>
      <w:r>
        <w:rPr>
          <w:rFonts w:hint="eastAsia"/>
        </w:rPr>
        <w:t>，此外</w:t>
      </w:r>
      <w:r>
        <w:t>，明知</w:t>
      </w:r>
      <w:r>
        <w:rPr>
          <w:rFonts w:hint="eastAsia"/>
        </w:rPr>
        <w:t>他的</w:t>
      </w:r>
      <w:r>
        <w:t>话</w:t>
      </w:r>
      <w:r>
        <w:rPr>
          <w:rFonts w:hint="eastAsia"/>
        </w:rPr>
        <w:t>不是</w:t>
      </w:r>
      <w:r>
        <w:t>真心</w:t>
      </w:r>
      <w:r>
        <w:rPr>
          <w:rFonts w:hint="eastAsia"/>
        </w:rPr>
        <w:t>尊重</w:t>
      </w:r>
      <w:r>
        <w:t>，但</w:t>
      </w:r>
      <w:r>
        <w:rPr>
          <w:rFonts w:hint="eastAsia"/>
        </w:rPr>
        <w:t>我还是</w:t>
      </w:r>
      <w:r>
        <w:t>被</w:t>
      </w:r>
      <w:r>
        <w:rPr>
          <w:rFonts w:hint="eastAsia"/>
        </w:rPr>
        <w:t>他的</w:t>
      </w:r>
      <w:r>
        <w:t>“</w:t>
      </w:r>
      <w:r>
        <w:rPr>
          <w:rFonts w:hint="eastAsia"/>
        </w:rPr>
        <w:t>马屁话</w:t>
      </w:r>
      <w:r>
        <w:t>”</w:t>
      </w:r>
      <w:r>
        <w:rPr>
          <w:rFonts w:hint="eastAsia"/>
        </w:rPr>
        <w:t>拍</w:t>
      </w:r>
      <w:r>
        <w:t>得有些</w:t>
      </w:r>
      <w:r>
        <w:rPr>
          <w:rFonts w:hint="eastAsia"/>
        </w:rPr>
        <w:t>飘飘然</w:t>
      </w:r>
      <w:r>
        <w:t>（自以为是</w:t>
      </w:r>
      <w:r>
        <w:rPr>
          <w:rFonts w:hint="eastAsia"/>
        </w:rPr>
        <w:t>）。</w:t>
      </w:r>
      <w:r>
        <w:t>而下楼后</w:t>
      </w:r>
      <w:r>
        <w:rPr>
          <w:rFonts w:hint="eastAsia"/>
        </w:rPr>
        <w:t>我</w:t>
      </w:r>
      <w:r>
        <w:t>却</w:t>
      </w:r>
      <w:r>
        <w:rPr>
          <w:rFonts w:hint="eastAsia"/>
        </w:rPr>
        <w:t>发现</w:t>
      </w:r>
      <w:r>
        <w:t>：周帆，王</w:t>
      </w:r>
      <w:r>
        <w:rPr>
          <w:rFonts w:hint="eastAsia"/>
        </w:rPr>
        <w:t>彬</w:t>
      </w:r>
      <w:r>
        <w:t>，</w:t>
      </w:r>
      <w:r>
        <w:rPr>
          <w:rFonts w:hint="eastAsia"/>
        </w:rPr>
        <w:t>何刚</w:t>
      </w:r>
      <w:r>
        <w:t>等</w:t>
      </w:r>
      <w:r>
        <w:rPr>
          <w:rFonts w:hint="eastAsia"/>
        </w:rPr>
        <w:t>在工作</w:t>
      </w:r>
      <w:r>
        <w:t>能力（</w:t>
      </w:r>
      <w:r>
        <w:rPr>
          <w:rFonts w:hint="eastAsia"/>
        </w:rPr>
        <w:t>或者</w:t>
      </w:r>
      <w:r>
        <w:t>交际能力）</w:t>
      </w:r>
      <w:r>
        <w:rPr>
          <w:rFonts w:hint="eastAsia"/>
        </w:rPr>
        <w:t>让</w:t>
      </w:r>
      <w:r>
        <w:t>自己感觉自卑的人在，</w:t>
      </w:r>
      <w:r>
        <w:rPr>
          <w:rFonts w:hint="eastAsia"/>
        </w:rPr>
        <w:t>受</w:t>
      </w:r>
      <w:r>
        <w:t>二楼这种环境的影响，原本</w:t>
      </w:r>
      <w:r>
        <w:rPr>
          <w:rFonts w:hint="eastAsia"/>
        </w:rPr>
        <w:t>情绪化</w:t>
      </w:r>
      <w:r>
        <w:t>的状态又</w:t>
      </w:r>
      <w:r>
        <w:rPr>
          <w:rFonts w:hint="eastAsia"/>
        </w:rPr>
        <w:t>加重</w:t>
      </w:r>
      <w:r>
        <w:t>：先前的抵触和飘飘然，现在的</w:t>
      </w:r>
      <w:r>
        <w:rPr>
          <w:rFonts w:hint="eastAsia"/>
        </w:rPr>
        <w:t>自卑</w:t>
      </w:r>
      <w:r>
        <w:t>和怕失败后丢脸</w:t>
      </w:r>
      <w:r>
        <w:rPr>
          <w:rFonts w:hint="eastAsia"/>
        </w:rPr>
        <w:t>（要面子</w:t>
      </w:r>
      <w:r>
        <w:t>）</w:t>
      </w:r>
      <w:r>
        <w:rPr>
          <w:rFonts w:hint="eastAsia"/>
        </w:rPr>
        <w:t>，</w:t>
      </w:r>
      <w:r>
        <w:lastRenderedPageBreak/>
        <w:t>多种自我感觉良好和自我感觉不好的情绪组合，最终</w:t>
      </w:r>
      <w:r>
        <w:rPr>
          <w:rFonts w:hint="eastAsia"/>
        </w:rPr>
        <w:t>迫使</w:t>
      </w:r>
      <w:r>
        <w:t>我选择了</w:t>
      </w:r>
      <w:r>
        <w:rPr>
          <w:rFonts w:hint="eastAsia"/>
        </w:rPr>
        <w:t>做</w:t>
      </w:r>
      <w:r>
        <w:t>逃避</w:t>
      </w:r>
      <w:r>
        <w:rPr>
          <w:rFonts w:hint="eastAsia"/>
        </w:rPr>
        <w:t>这种</w:t>
      </w:r>
      <w:r>
        <w:t>在工作期间格格不入的</w:t>
      </w:r>
      <w:r>
        <w:rPr>
          <w:rFonts w:hint="eastAsia"/>
        </w:rPr>
        <w:t>事情</w:t>
      </w:r>
      <w:r>
        <w:t>（</w:t>
      </w:r>
      <w:r>
        <w:rPr>
          <w:rFonts w:hint="eastAsia"/>
        </w:rPr>
        <w:t>工作</w:t>
      </w:r>
      <w:r>
        <w:t>期间，有同事让你帮忙，你就该</w:t>
      </w:r>
      <w:r>
        <w:rPr>
          <w:rFonts w:hint="eastAsia"/>
        </w:rPr>
        <w:t>帮他</w:t>
      </w:r>
      <w:r>
        <w:t>想想解决办法</w:t>
      </w:r>
      <w:r>
        <w:rPr>
          <w:rFonts w:hint="eastAsia"/>
        </w:rPr>
        <w:t>，</w:t>
      </w:r>
      <w:r>
        <w:t>而不是整一些无关紧要的幺蛾子）</w:t>
      </w:r>
      <w:r>
        <w:rPr>
          <w:rFonts w:hint="eastAsia"/>
        </w:rPr>
        <w:t>。</w:t>
      </w:r>
    </w:p>
    <w:p w:rsidR="00E26596" w:rsidRDefault="000631F4" w:rsidP="000631F4">
      <w:r>
        <w:tab/>
        <w:t>Marvin 2016-11-5 23:33:06 add</w:t>
      </w:r>
      <w:r>
        <w:t>：</w:t>
      </w:r>
      <w:r w:rsidR="00801FAB">
        <w:t>自控力失败的原因</w:t>
      </w:r>
      <w:r w:rsidR="00801FAB">
        <w:rPr>
          <w:rFonts w:hint="eastAsia"/>
        </w:rPr>
        <w:t>-</w:t>
      </w:r>
      <w:r w:rsidR="00801FAB">
        <w:t>逃避问题</w:t>
      </w:r>
      <w:r w:rsidR="00801FAB">
        <w:rPr>
          <w:rFonts w:hint="eastAsia"/>
        </w:rPr>
        <w:t>：解决</w:t>
      </w:r>
      <w:r w:rsidR="00801FAB">
        <w:t>每天</w:t>
      </w:r>
      <w:r w:rsidR="00801FAB">
        <w:rPr>
          <w:rFonts w:hint="eastAsia"/>
        </w:rPr>
        <w:t>下班后</w:t>
      </w:r>
      <w:r w:rsidR="00801FAB">
        <w:t>，</w:t>
      </w:r>
      <w:r w:rsidR="00801FAB">
        <w:rPr>
          <w:rFonts w:hint="eastAsia"/>
        </w:rPr>
        <w:t>学习与</w:t>
      </w:r>
      <w:r w:rsidR="00801FAB">
        <w:t>生活（</w:t>
      </w:r>
      <w:r w:rsidR="00801FAB">
        <w:rPr>
          <w:rFonts w:hint="eastAsia"/>
        </w:rPr>
        <w:t>两方面</w:t>
      </w:r>
      <w:r w:rsidR="00801FAB">
        <w:t>：陪家人和运动）</w:t>
      </w:r>
      <w:r w:rsidR="00801FAB">
        <w:rPr>
          <w:rFonts w:hint="eastAsia"/>
        </w:rPr>
        <w:t>冲突</w:t>
      </w:r>
      <w:r w:rsidR="00801FAB">
        <w:t>的问题。</w:t>
      </w:r>
      <w:r w:rsidR="00381AA3">
        <w:rPr>
          <w:rFonts w:hint="eastAsia"/>
        </w:rPr>
        <w:t>（实际</w:t>
      </w:r>
      <w:r w:rsidR="00381AA3">
        <w:t>上主要是因为和老婆聊天的时间段</w:t>
      </w:r>
      <w:r w:rsidR="00381AA3">
        <w:rPr>
          <w:rFonts w:hint="eastAsia"/>
        </w:rPr>
        <w:t>无法</w:t>
      </w:r>
      <w:r w:rsidR="00381AA3">
        <w:t>控制）</w:t>
      </w:r>
      <w:r w:rsidR="0041773F">
        <w:rPr>
          <w:rFonts w:hint="eastAsia"/>
        </w:rPr>
        <w:t>，</w:t>
      </w:r>
      <w:r w:rsidR="008779AB">
        <w:rPr>
          <w:rFonts w:hint="eastAsia"/>
        </w:rPr>
        <w:t>重新</w:t>
      </w:r>
      <w:r w:rsidR="008779AB">
        <w:t>规划后的</w:t>
      </w:r>
      <w:r w:rsidR="0041773F">
        <w:t>时间分配如下：</w:t>
      </w:r>
    </w:p>
    <w:p w:rsidR="00A86DDC" w:rsidRDefault="00A86DDC" w:rsidP="000631F4">
      <w:r>
        <w:tab/>
        <w:t>6.30</w:t>
      </w:r>
      <w:r>
        <w:rPr>
          <w:rFonts w:hint="eastAsia"/>
        </w:rPr>
        <w:t>起床</w:t>
      </w:r>
      <w:r>
        <w:t>-6.40</w:t>
      </w:r>
      <w:r>
        <w:rPr>
          <w:rFonts w:hint="eastAsia"/>
        </w:rPr>
        <w:t>自控力</w:t>
      </w:r>
      <w:r>
        <w:t>学习：冥想</w:t>
      </w:r>
    </w:p>
    <w:p w:rsidR="0041773F" w:rsidRDefault="0041773F" w:rsidP="000631F4">
      <w:r>
        <w:tab/>
      </w:r>
      <w:r w:rsidR="00A86DDC">
        <w:rPr>
          <w:rFonts w:hint="eastAsia"/>
        </w:rPr>
        <w:t>6.4</w:t>
      </w:r>
      <w:r>
        <w:rPr>
          <w:rFonts w:hint="eastAsia"/>
        </w:rPr>
        <w:t>0</w:t>
      </w:r>
      <w:r w:rsidR="00156C28">
        <w:rPr>
          <w:rFonts w:hint="eastAsia"/>
        </w:rPr>
        <w:t>力</w:t>
      </w:r>
      <w:r>
        <w:rPr>
          <w:rFonts w:hint="eastAsia"/>
        </w:rPr>
        <w:t>-8.30</w:t>
      </w:r>
      <w:r>
        <w:rPr>
          <w:rFonts w:hint="eastAsia"/>
        </w:rPr>
        <w:t>洗漱</w:t>
      </w:r>
      <w:r>
        <w:t>：</w:t>
      </w:r>
      <w:r w:rsidR="00B908A8">
        <w:rPr>
          <w:rFonts w:hint="eastAsia"/>
        </w:rPr>
        <w:t>vxWorks</w:t>
      </w:r>
      <w:r>
        <w:t>学习时间（</w:t>
      </w:r>
      <w:r w:rsidR="00B908A8">
        <w:rPr>
          <w:rFonts w:hint="eastAsia"/>
        </w:rPr>
        <w:t>不排除</w:t>
      </w:r>
      <w:r w:rsidR="00B908A8">
        <w:t>自控力学习</w:t>
      </w:r>
      <w:r>
        <w:t>）</w:t>
      </w:r>
    </w:p>
    <w:p w:rsidR="0041773F" w:rsidRDefault="0041773F" w:rsidP="000631F4">
      <w:r>
        <w:tab/>
        <w:t>8.30</w:t>
      </w:r>
      <w:r>
        <w:rPr>
          <w:rFonts w:hint="eastAsia"/>
        </w:rPr>
        <w:t>洗漱</w:t>
      </w:r>
      <w:r>
        <w:t>-9.00</w:t>
      </w:r>
      <w:r>
        <w:rPr>
          <w:rFonts w:hint="eastAsia"/>
        </w:rPr>
        <w:t>上班</w:t>
      </w:r>
      <w:r>
        <w:t>：寝室生活</w:t>
      </w:r>
      <w:r>
        <w:rPr>
          <w:rFonts w:hint="eastAsia"/>
        </w:rPr>
        <w:t>，</w:t>
      </w:r>
      <w:r>
        <w:t>自控力学习（</w:t>
      </w:r>
      <w:r>
        <w:rPr>
          <w:rFonts w:hint="eastAsia"/>
        </w:rPr>
        <w:t>寝室生活</w:t>
      </w:r>
      <w:r>
        <w:t>为重心）</w:t>
      </w:r>
    </w:p>
    <w:p w:rsidR="0041773F" w:rsidRDefault="0041773F" w:rsidP="000631F4">
      <w:r>
        <w:tab/>
      </w:r>
      <w:r w:rsidR="008F0A0C">
        <w:t>9.00</w:t>
      </w:r>
      <w:r w:rsidR="008F0A0C">
        <w:rPr>
          <w:rFonts w:hint="eastAsia"/>
        </w:rPr>
        <w:t>上班</w:t>
      </w:r>
      <w:r w:rsidR="001E778E">
        <w:t>-xx.xx</w:t>
      </w:r>
      <w:r w:rsidR="008F0A0C">
        <w:rPr>
          <w:rFonts w:hint="eastAsia"/>
        </w:rPr>
        <w:t>下班</w:t>
      </w:r>
      <w:r w:rsidR="00B47388">
        <w:t>：</w:t>
      </w:r>
      <w:r w:rsidR="00B47388">
        <w:rPr>
          <w:rFonts w:hint="eastAsia"/>
        </w:rPr>
        <w:t>工作</w:t>
      </w:r>
      <w:r w:rsidR="008F0A0C">
        <w:t>时间，自控力学习</w:t>
      </w:r>
      <w:r w:rsidR="00B47388">
        <w:rPr>
          <w:rFonts w:hint="eastAsia"/>
        </w:rPr>
        <w:t>（工作</w:t>
      </w:r>
      <w:r w:rsidR="00B47388">
        <w:t>时间</w:t>
      </w:r>
      <w:r w:rsidR="00B47388">
        <w:rPr>
          <w:rFonts w:hint="eastAsia"/>
        </w:rPr>
        <w:t>集中</w:t>
      </w:r>
      <w:r w:rsidR="00B47388">
        <w:t>想工作的事，</w:t>
      </w:r>
      <w:r w:rsidR="002E5F29">
        <w:rPr>
          <w:rFonts w:hint="eastAsia"/>
        </w:rPr>
        <w:t>如果</w:t>
      </w:r>
      <w:r w:rsidR="002E5F29">
        <w:t>加班，那么在晚上，一般</w:t>
      </w:r>
      <w:r w:rsidR="002E5F29">
        <w:rPr>
          <w:rFonts w:hint="eastAsia"/>
        </w:rPr>
        <w:t>18.00</w:t>
      </w:r>
      <w:r w:rsidR="00B41167">
        <w:t>-21.00</w:t>
      </w:r>
      <w:r w:rsidR="00B41167">
        <w:rPr>
          <w:rFonts w:hint="eastAsia"/>
        </w:rPr>
        <w:t>之间</w:t>
      </w:r>
      <w:r w:rsidR="00B41167">
        <w:t>，</w:t>
      </w:r>
      <w:r w:rsidR="002E5F29">
        <w:rPr>
          <w:rFonts w:hint="eastAsia"/>
        </w:rPr>
        <w:t>着重</w:t>
      </w:r>
      <w:r w:rsidR="00B41167">
        <w:t>把</w:t>
      </w:r>
      <w:r w:rsidR="00B41167">
        <w:rPr>
          <w:rFonts w:hint="eastAsia"/>
        </w:rPr>
        <w:t>需要</w:t>
      </w:r>
      <w:r w:rsidR="00B41167">
        <w:t>晚上回寝室整理的自控力学习进度</w:t>
      </w:r>
      <w:r w:rsidR="00B41167">
        <w:rPr>
          <w:rFonts w:hint="eastAsia"/>
        </w:rPr>
        <w:t>提前</w:t>
      </w:r>
      <w:r w:rsidR="00B41167">
        <w:t>仔细</w:t>
      </w:r>
      <w:r w:rsidR="00B41167">
        <w:rPr>
          <w:rFonts w:hint="eastAsia"/>
        </w:rPr>
        <w:t>想好</w:t>
      </w:r>
      <w:r w:rsidR="00B47388">
        <w:t>）</w:t>
      </w:r>
    </w:p>
    <w:p w:rsidR="00E757C1" w:rsidRDefault="00E757C1" w:rsidP="000631F4">
      <w:r>
        <w:tab/>
        <w:t>xx.xx-11.00</w:t>
      </w:r>
      <w:r>
        <w:rPr>
          <w:rFonts w:hint="eastAsia"/>
        </w:rPr>
        <w:t>自控力</w:t>
      </w:r>
      <w:r>
        <w:t>学习进度整理：</w:t>
      </w:r>
      <w:r>
        <w:rPr>
          <w:rFonts w:hint="eastAsia"/>
        </w:rPr>
        <w:t>原则</w:t>
      </w:r>
      <w:r>
        <w:t>上预留一个小时陪家人。</w:t>
      </w:r>
      <w:r>
        <w:rPr>
          <w:rFonts w:hint="eastAsia"/>
        </w:rPr>
        <w:t>具体：</w:t>
      </w:r>
      <w:r>
        <w:rPr>
          <w:rFonts w:hint="eastAsia"/>
        </w:rPr>
        <w:t>xx</w:t>
      </w:r>
      <w:r>
        <w:t>.xx</w:t>
      </w:r>
      <w:r>
        <w:rPr>
          <w:rFonts w:hint="eastAsia"/>
        </w:rPr>
        <w:t>现</w:t>
      </w:r>
      <w:r>
        <w:t>分两种情况</w:t>
      </w:r>
      <w:r>
        <w:rPr>
          <w:rFonts w:hint="eastAsia"/>
        </w:rPr>
        <w:t>讨论</w:t>
      </w:r>
      <w:r>
        <w:t>，如果</w:t>
      </w:r>
      <w:r>
        <w:t>xx.xx</w:t>
      </w:r>
      <w:r>
        <w:rPr>
          <w:rFonts w:hint="eastAsia"/>
        </w:rPr>
        <w:t>小于</w:t>
      </w:r>
      <w:r>
        <w:rPr>
          <w:rFonts w:hint="eastAsia"/>
        </w:rPr>
        <w:t>21.00,</w:t>
      </w:r>
      <w:r>
        <w:rPr>
          <w:rFonts w:hint="eastAsia"/>
        </w:rPr>
        <w:t>那么</w:t>
      </w:r>
      <w:r>
        <w:t>xx.xx-</w:t>
      </w:r>
      <w:r>
        <w:rPr>
          <w:rFonts w:hint="eastAsia"/>
        </w:rPr>
        <w:t>11.00</w:t>
      </w:r>
      <w:r>
        <w:rPr>
          <w:rFonts w:hint="eastAsia"/>
        </w:rPr>
        <w:t>实际</w:t>
      </w:r>
      <w:r>
        <w:t>为：</w:t>
      </w:r>
      <w:r>
        <w:rPr>
          <w:rFonts w:hint="eastAsia"/>
        </w:rPr>
        <w:t>21.30-10.30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xx.xx</w:t>
      </w:r>
      <w:r>
        <w:rPr>
          <w:rFonts w:hint="eastAsia"/>
        </w:rPr>
        <w:t>约等于</w:t>
      </w:r>
      <w:r>
        <w:rPr>
          <w:rFonts w:hint="eastAsia"/>
        </w:rPr>
        <w:t>21.30</w:t>
      </w:r>
      <w:r>
        <w:rPr>
          <w:rFonts w:hint="eastAsia"/>
        </w:rPr>
        <w:t>，</w:t>
      </w:r>
      <w:r>
        <w:t>那么</w:t>
      </w:r>
      <w:r>
        <w:t>xx.xx-11.00</w:t>
      </w:r>
      <w:r>
        <w:rPr>
          <w:rFonts w:hint="eastAsia"/>
        </w:rPr>
        <w:t>实际</w:t>
      </w:r>
      <w:r>
        <w:t>为：</w:t>
      </w:r>
      <w:r w:rsidR="00942ED0">
        <w:rPr>
          <w:rFonts w:hint="eastAsia"/>
        </w:rPr>
        <w:t>10.00</w:t>
      </w:r>
      <w:r w:rsidR="00942ED0">
        <w:t>-11.00</w:t>
      </w:r>
      <w:r w:rsidR="00942ED0">
        <w:rPr>
          <w:rFonts w:hint="eastAsia"/>
        </w:rPr>
        <w:t>。</w:t>
      </w:r>
      <w:r w:rsidR="00942ED0">
        <w:t>重点</w:t>
      </w:r>
      <w:r w:rsidR="00942ED0">
        <w:rPr>
          <w:rFonts w:hint="eastAsia"/>
        </w:rPr>
        <w:t>是</w:t>
      </w:r>
      <w:r w:rsidR="00942ED0">
        <w:t>：</w:t>
      </w:r>
      <w:r w:rsidR="00942ED0">
        <w:rPr>
          <w:rFonts w:hint="eastAsia"/>
        </w:rPr>
        <w:t>这</w:t>
      </w:r>
      <w:r w:rsidR="00942ED0">
        <w:t>一个小时中，需要</w:t>
      </w:r>
      <w:r w:rsidR="00942ED0">
        <w:rPr>
          <w:rFonts w:hint="eastAsia"/>
        </w:rPr>
        <w:t>穿插</w:t>
      </w:r>
      <w:r w:rsidR="00942ED0">
        <w:t>：韧带</w:t>
      </w:r>
      <w:r w:rsidR="00942ED0">
        <w:rPr>
          <w:rFonts w:hint="eastAsia"/>
        </w:rPr>
        <w:t>拉练</w:t>
      </w:r>
      <w:r w:rsidR="00942ED0">
        <w:t>，下蹲，踢腿运动</w:t>
      </w:r>
      <w:r w:rsidR="00942ED0">
        <w:rPr>
          <w:rFonts w:hint="eastAsia"/>
        </w:rPr>
        <w:t>。</w:t>
      </w:r>
    </w:p>
    <w:p w:rsidR="00E01EEE" w:rsidRDefault="009C1003" w:rsidP="000631F4">
      <w:r>
        <w:tab/>
        <w:t>11.00-12.00</w:t>
      </w:r>
      <w:r>
        <w:rPr>
          <w:rFonts w:hint="eastAsia"/>
        </w:rPr>
        <w:t>睡前</w:t>
      </w:r>
      <w:r>
        <w:t>：自控力学习整理，</w:t>
      </w:r>
      <w:r>
        <w:rPr>
          <w:rFonts w:hint="eastAsia"/>
        </w:rPr>
        <w:t>俯卧撑</w:t>
      </w:r>
      <w:r>
        <w:t>。</w:t>
      </w:r>
      <w:r w:rsidR="006A4341">
        <w:rPr>
          <w:rFonts w:hint="eastAsia"/>
        </w:rPr>
        <w:t>（自控力</w:t>
      </w:r>
      <w:r w:rsidR="006A4341">
        <w:t>学习整理是重心，在整理前花</w:t>
      </w:r>
      <w:r w:rsidR="006A4341">
        <w:rPr>
          <w:rFonts w:hint="eastAsia"/>
        </w:rPr>
        <w:t>5</w:t>
      </w:r>
      <w:r w:rsidR="006A4341">
        <w:t>-10</w:t>
      </w:r>
      <w:r w:rsidR="006A4341">
        <w:rPr>
          <w:rFonts w:hint="eastAsia"/>
        </w:rPr>
        <w:t>分钟</w:t>
      </w:r>
      <w:r w:rsidR="006A4341">
        <w:t>把俯卧撑运动完成）</w:t>
      </w:r>
    </w:p>
    <w:p w:rsidR="007D2706" w:rsidRPr="00E01EEE" w:rsidRDefault="007D2706" w:rsidP="000631F4">
      <w:pPr>
        <w:rPr>
          <w:rFonts w:hint="eastAsia"/>
        </w:rPr>
      </w:pPr>
      <w:r>
        <w:tab/>
        <w:t xml:space="preserve">Marvin </w:t>
      </w:r>
      <w:r>
        <w:rPr>
          <w:rFonts w:hint="eastAsia"/>
        </w:rPr>
        <w:t>2016-11-5 23:54:24</w:t>
      </w:r>
      <w:r>
        <w:t xml:space="preserve"> add</w:t>
      </w:r>
      <w:r>
        <w:t>：规划好</w:t>
      </w:r>
      <w:r>
        <w:rPr>
          <w:rFonts w:hint="eastAsia"/>
        </w:rPr>
        <w:t>的</w:t>
      </w:r>
      <w:r>
        <w:t>生活节奏，没有很好的适应突发情况，比如，今天晚上听到儿子发烧</w:t>
      </w:r>
      <w:r>
        <w:rPr>
          <w:rFonts w:hint="eastAsia"/>
        </w:rPr>
        <w:t>后</w:t>
      </w:r>
      <w:r>
        <w:t>，</w:t>
      </w:r>
      <w:r w:rsidR="009A3F36">
        <w:rPr>
          <w:rFonts w:hint="eastAsia"/>
        </w:rPr>
        <w:t>从</w:t>
      </w:r>
      <w:r w:rsidR="009A3F36">
        <w:rPr>
          <w:rFonts w:hint="eastAsia"/>
        </w:rPr>
        <w:t>20.10</w:t>
      </w:r>
      <w:r w:rsidR="009A3F36">
        <w:t>-22.30</w:t>
      </w:r>
      <w:r w:rsidR="009A3F36">
        <w:rPr>
          <w:rFonts w:hint="eastAsia"/>
        </w:rPr>
        <w:t>大脑一直</w:t>
      </w:r>
      <w:r w:rsidR="009A3F36">
        <w:t>处在混乱的状态，惯性的节奏和突发事件在争夺大脑的控制权。</w:t>
      </w:r>
      <w:bookmarkStart w:id="0" w:name="_GoBack"/>
      <w:bookmarkEnd w:id="0"/>
    </w:p>
    <w:p w:rsidR="000254E4" w:rsidRDefault="000254E4" w:rsidP="000254E4">
      <w:pPr>
        <w:pStyle w:val="11"/>
      </w:pPr>
      <w:r>
        <w:rPr>
          <w:rFonts w:hint="eastAsia"/>
        </w:rPr>
        <w:t>提高</w:t>
      </w:r>
      <w:r>
        <w:t>自控力（</w:t>
      </w:r>
      <w:r>
        <w:rPr>
          <w:rFonts w:hint="eastAsia"/>
        </w:rPr>
        <w:t>或意志力</w:t>
      </w:r>
      <w:r>
        <w:t>）</w:t>
      </w:r>
      <w:r>
        <w:rPr>
          <w:rFonts w:hint="eastAsia"/>
        </w:rPr>
        <w:t>的</w:t>
      </w:r>
      <w:r>
        <w:t>方法</w:t>
      </w:r>
    </w:p>
    <w:p w:rsidR="000254E4" w:rsidRDefault="000254E4" w:rsidP="000254E4">
      <w:pPr>
        <w:pStyle w:val="111"/>
      </w:pPr>
      <w:r>
        <w:rPr>
          <w:rFonts w:hint="eastAsia"/>
        </w:rPr>
        <w:t>认识</w:t>
      </w:r>
      <w:r>
        <w:t>自我</w:t>
      </w:r>
    </w:p>
    <w:p w:rsidR="003B2443" w:rsidRDefault="003B2443" w:rsidP="003B2443">
      <w:pPr>
        <w:pStyle w:val="af"/>
        <w:ind w:leftChars="175" w:left="420" w:firstLineChars="0" w:firstLine="0"/>
      </w:pPr>
      <w:r>
        <w:rPr>
          <w:rFonts w:hint="eastAsia"/>
        </w:rPr>
        <w:t>认识</w:t>
      </w:r>
      <w:r>
        <w:t>自己的方法（</w:t>
      </w:r>
      <w:r>
        <w:rPr>
          <w:rFonts w:hint="eastAsia"/>
        </w:rPr>
        <w:t>或</w:t>
      </w:r>
      <w:r>
        <w:t>角度）</w:t>
      </w:r>
    </w:p>
    <w:p w:rsidR="003B2443" w:rsidRPr="003B2443" w:rsidRDefault="003B2443" w:rsidP="00465B39">
      <w:pPr>
        <w:pStyle w:val="af"/>
        <w:numPr>
          <w:ilvl w:val="0"/>
          <w:numId w:val="48"/>
        </w:numPr>
        <w:spacing w:line="240" w:lineRule="auto"/>
        <w:ind w:leftChars="175" w:left="840" w:firstLineChars="0"/>
        <w:jc w:val="both"/>
      </w:pPr>
      <w:r>
        <w:rPr>
          <w:rFonts w:hint="eastAsia"/>
        </w:rPr>
        <w:t>自己</w:t>
      </w:r>
      <w:r>
        <w:t>的</w:t>
      </w:r>
      <w:r>
        <w:rPr>
          <w:rFonts w:hint="eastAsia"/>
        </w:rPr>
        <w:t>决定（记录</w:t>
      </w:r>
      <w:r>
        <w:t>自己每天做的</w:t>
      </w:r>
      <w:r>
        <w:rPr>
          <w:rFonts w:hint="eastAsia"/>
        </w:rPr>
        <w:t>大大小小</w:t>
      </w:r>
      <w:r>
        <w:t>决定</w:t>
      </w:r>
      <w:r>
        <w:rPr>
          <w:rFonts w:hint="eastAsia"/>
        </w:rPr>
        <w:t>）</w:t>
      </w:r>
    </w:p>
    <w:p w:rsidR="000254E4" w:rsidRDefault="000254E4" w:rsidP="000254E4">
      <w:pPr>
        <w:pStyle w:val="111"/>
      </w:pPr>
      <w:r>
        <w:rPr>
          <w:rFonts w:hint="eastAsia"/>
        </w:rPr>
        <w:t>意志力</w:t>
      </w:r>
      <w:r>
        <w:t>训练</w:t>
      </w:r>
    </w:p>
    <w:p w:rsidR="00BA27EF" w:rsidRDefault="00BA27EF" w:rsidP="00BA27EF">
      <w:pPr>
        <w:pStyle w:val="10"/>
        <w:numPr>
          <w:ilvl w:val="0"/>
          <w:numId w:val="49"/>
        </w:numPr>
      </w:pPr>
      <w:r>
        <w:rPr>
          <w:rFonts w:hint="eastAsia"/>
        </w:rPr>
        <w:t>冥想</w:t>
      </w:r>
    </w:p>
    <w:p w:rsidR="00BA27EF" w:rsidRDefault="00022A69" w:rsidP="00BA27EF">
      <w:pPr>
        <w:pStyle w:val="10"/>
        <w:numPr>
          <w:ilvl w:val="0"/>
          <w:numId w:val="49"/>
        </w:numPr>
      </w:pPr>
      <w:r>
        <w:rPr>
          <w:rFonts w:hint="eastAsia"/>
        </w:rPr>
        <w:t>营造充满</w:t>
      </w:r>
      <w:r>
        <w:t>“</w:t>
      </w:r>
      <w:r>
        <w:rPr>
          <w:rFonts w:hint="eastAsia"/>
        </w:rPr>
        <w:t>诱惑</w:t>
      </w:r>
      <w:r>
        <w:t>”</w:t>
      </w:r>
      <w:r>
        <w:rPr>
          <w:rFonts w:hint="eastAsia"/>
        </w:rPr>
        <w:t>的</w:t>
      </w:r>
      <w:r>
        <w:t>环境，刺激大脑的意志力控制区</w:t>
      </w:r>
    </w:p>
    <w:p w:rsidR="00B35A87" w:rsidRDefault="00B35A87" w:rsidP="00B35A87">
      <w:pPr>
        <w:ind w:left="360" w:firstLine="60"/>
      </w:pPr>
      <w:r>
        <w:t>Marvin 2016-11-3 00:36:48 add:</w:t>
      </w:r>
      <w:r>
        <w:rPr>
          <w:rFonts w:hint="eastAsia"/>
        </w:rPr>
        <w:t>人的</w:t>
      </w:r>
      <w:r>
        <w:t>大脑有两个自我，</w:t>
      </w:r>
      <w:r>
        <w:rPr>
          <w:rFonts w:hint="eastAsia"/>
        </w:rPr>
        <w:t>一个自我</w:t>
      </w:r>
      <w:r>
        <w:t>随心所欲，及时行乐，另外一个</w:t>
      </w:r>
      <w:r>
        <w:rPr>
          <w:rFonts w:hint="eastAsia"/>
        </w:rPr>
        <w:t>自我理性</w:t>
      </w:r>
      <w:r>
        <w:t>，克制。</w:t>
      </w:r>
      <w:r>
        <w:rPr>
          <w:rFonts w:hint="eastAsia"/>
        </w:rPr>
        <w:t>两个</w:t>
      </w:r>
      <w:r>
        <w:t>自我还能分出更细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自我</w:t>
      </w:r>
      <w:r>
        <w:t>”</w:t>
      </w:r>
      <w:r>
        <w:rPr>
          <w:rFonts w:hint="eastAsia"/>
        </w:rPr>
        <w:t>。按照</w:t>
      </w:r>
      <w:r>
        <w:lastRenderedPageBreak/>
        <w:t>书中的概念，我重新定义了一下自己的</w:t>
      </w:r>
      <w:r>
        <w:rPr>
          <w:rFonts w:hint="eastAsia"/>
        </w:rPr>
        <w:t>大脑</w:t>
      </w:r>
      <w:r>
        <w:t>。</w:t>
      </w:r>
      <w:r>
        <w:rPr>
          <w:rFonts w:hint="eastAsia"/>
        </w:rPr>
        <w:t>第一种</w:t>
      </w:r>
      <w:r>
        <w:t>类型的自我</w:t>
      </w:r>
      <w:r>
        <w:rPr>
          <w:rFonts w:hint="eastAsia"/>
        </w:rPr>
        <w:t>（消极</w:t>
      </w:r>
      <w:r>
        <w:t>的），我</w:t>
      </w:r>
      <w:r>
        <w:rPr>
          <w:rFonts w:hint="eastAsia"/>
        </w:rPr>
        <w:t>根据昨天</w:t>
      </w:r>
      <w:r>
        <w:t>总结的失败</w:t>
      </w:r>
      <w:r>
        <w:rPr>
          <w:rFonts w:hint="eastAsia"/>
        </w:rPr>
        <w:t>原因</w:t>
      </w:r>
      <w:r>
        <w:t>，</w:t>
      </w:r>
      <w:r>
        <w:rPr>
          <w:rFonts w:hint="eastAsia"/>
        </w:rPr>
        <w:t>分别</w:t>
      </w:r>
      <w:r>
        <w:t>给他们命名了：</w:t>
      </w:r>
    </w:p>
    <w:tbl>
      <w:tblPr>
        <w:tblStyle w:val="af4"/>
        <w:tblW w:w="0" w:type="auto"/>
        <w:tblInd w:w="1174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</w:tblGrid>
      <w:tr w:rsidR="00B35A87" w:rsidTr="006A4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2" w:type="dxa"/>
            <w:gridSpan w:val="3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第一类</w:t>
            </w:r>
            <w:r>
              <w:t>自我（</w:t>
            </w:r>
            <w:r>
              <w:rPr>
                <w:rFonts w:hint="eastAsia"/>
              </w:rPr>
              <w:t>消极</w:t>
            </w:r>
            <w:r>
              <w:t>）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命名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牲口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诱惑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逃兵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逃避痛苦</w:t>
            </w:r>
          </w:p>
        </w:tc>
      </w:tr>
      <w:tr w:rsidR="00B35A87" w:rsidTr="006A4AED"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爱哭鬼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t>情绪化</w:t>
            </w:r>
          </w:p>
        </w:tc>
      </w:tr>
      <w:tr w:rsidR="00B35A87" w:rsidTr="006A4AED">
        <w:tc>
          <w:tcPr>
            <w:tcW w:w="1984" w:type="dxa"/>
          </w:tcPr>
          <w:p w:rsidR="00B35A87" w:rsidRDefault="00294C73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小丑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B35A87" w:rsidRDefault="00B35A87" w:rsidP="006A4AED">
            <w:pPr>
              <w:pStyle w:val="af"/>
              <w:ind w:firstLineChars="0" w:firstLine="0"/>
            </w:pP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</w:t>
            </w:r>
            <w:r>
              <w:t>自我</w:t>
            </w:r>
          </w:p>
        </w:tc>
      </w:tr>
    </w:tbl>
    <w:p w:rsidR="00B35A87" w:rsidRDefault="00B35A87" w:rsidP="00B35A87">
      <w:pPr>
        <w:ind w:left="420"/>
      </w:pPr>
      <w:r>
        <w:rPr>
          <w:rFonts w:hint="eastAsia"/>
        </w:rPr>
        <w:t>第二种</w:t>
      </w:r>
      <w:r>
        <w:t>类型的自我叫</w:t>
      </w:r>
      <w:r>
        <w:rPr>
          <w:rFonts w:hint="eastAsia"/>
        </w:rPr>
        <w:t>自控</w:t>
      </w:r>
      <w:r>
        <w:t>系统（</w:t>
      </w:r>
      <w:r>
        <w:rPr>
          <w:rFonts w:hint="eastAsia"/>
        </w:rPr>
        <w:t>积极</w:t>
      </w:r>
      <w:r>
        <w:t>的）</w:t>
      </w:r>
      <w:r>
        <w:rPr>
          <w:rFonts w:hint="eastAsia"/>
        </w:rPr>
        <w:t>，他</w:t>
      </w:r>
      <w:r>
        <w:t>有</w:t>
      </w:r>
      <w:r>
        <w:rPr>
          <w:rFonts w:hint="eastAsia"/>
        </w:rPr>
        <w:t>充足</w:t>
      </w:r>
      <w:r>
        <w:t>的</w:t>
      </w:r>
      <w:r>
        <w:rPr>
          <w:rFonts w:hint="eastAsia"/>
        </w:rPr>
        <w:t>自我</w:t>
      </w:r>
      <w:r>
        <w:t>意识，</w:t>
      </w:r>
      <w:r>
        <w:rPr>
          <w:rFonts w:hint="eastAsia"/>
        </w:rPr>
        <w:t>能</w:t>
      </w:r>
      <w:r>
        <w:t>明白自己在干什么。</w:t>
      </w:r>
    </w:p>
    <w:p w:rsidR="00B35A87" w:rsidRDefault="00B35A87" w:rsidP="00B35A87">
      <w:pPr>
        <w:ind w:left="420"/>
      </w:pPr>
      <w:r>
        <w:t xml:space="preserve">Marvin </w:t>
      </w:r>
      <w:r>
        <w:rPr>
          <w:rFonts w:hint="eastAsia"/>
        </w:rPr>
        <w:t>2016-11-3 23:45:52</w:t>
      </w:r>
      <w:r>
        <w:t xml:space="preserve"> add: </w:t>
      </w:r>
      <w:r>
        <w:rPr>
          <w:rFonts w:hint="eastAsia"/>
        </w:rPr>
        <w:t>认识</w:t>
      </w:r>
      <w:r>
        <w:t>自我：</w:t>
      </w:r>
      <w:r>
        <w:rPr>
          <w:rFonts w:hint="eastAsia"/>
        </w:rPr>
        <w:t>书中提到通过</w:t>
      </w:r>
      <w:r>
        <w:t>记录自己</w:t>
      </w:r>
      <w:r>
        <w:rPr>
          <w:rFonts w:hint="eastAsia"/>
        </w:rPr>
        <w:t>一天</w:t>
      </w:r>
      <w:r>
        <w:t>做的大大小小的决定，以观察什么环境，什么时间</w:t>
      </w:r>
      <w:r>
        <w:rPr>
          <w:rFonts w:hint="eastAsia"/>
        </w:rPr>
        <w:t>下</w:t>
      </w:r>
      <w:r>
        <w:t>自己的</w:t>
      </w:r>
      <w:r>
        <w:rPr>
          <w:rFonts w:hint="eastAsia"/>
        </w:rPr>
        <w:t>自控力</w:t>
      </w:r>
      <w:r>
        <w:t>弱</w:t>
      </w:r>
      <w:r>
        <w:rPr>
          <w:rFonts w:hint="eastAsia"/>
        </w:rPr>
        <w:t>，</w:t>
      </w:r>
      <w:r>
        <w:t>或者自控力强。</w:t>
      </w:r>
    </w:p>
    <w:p w:rsidR="00B35A87" w:rsidRDefault="00B35A87" w:rsidP="00B35A87">
      <w:r>
        <w:tab/>
        <w:t>Marvin 2016-11-4 23:11:31 add</w:t>
      </w:r>
      <w:r>
        <w:t>：冥想的</w:t>
      </w:r>
      <w:r>
        <w:rPr>
          <w:rFonts w:hint="eastAsia"/>
        </w:rPr>
        <w:t>实质</w:t>
      </w:r>
      <w:r>
        <w:t>就是：专注呼吸。</w:t>
      </w:r>
    </w:p>
    <w:p w:rsidR="00B35A87" w:rsidRDefault="00B35A87" w:rsidP="00B35A87">
      <w:pPr>
        <w:rPr>
          <w:color w:val="FF0000"/>
        </w:rPr>
      </w:pPr>
      <w:r>
        <w:tab/>
        <w:t>Marvin 2016-11-5 08:02:14 add</w:t>
      </w:r>
      <w:r>
        <w:t>：通过昨天</w:t>
      </w:r>
      <w:r>
        <w:t>“</w:t>
      </w:r>
      <w:r>
        <w:rPr>
          <w:rFonts w:hint="eastAsia"/>
        </w:rPr>
        <w:t>自我</w:t>
      </w:r>
      <w:r>
        <w:t>认识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记录</w:t>
      </w:r>
      <w:r>
        <w:t>自己下的决定</w:t>
      </w:r>
      <w:r>
        <w:t>”</w:t>
      </w:r>
      <w:r>
        <w:rPr>
          <w:rFonts w:hint="eastAsia"/>
        </w:rPr>
        <w:t>观察</w:t>
      </w:r>
      <w:r>
        <w:t>实验，我发现自己</w:t>
      </w:r>
      <w:r>
        <w:rPr>
          <w:rFonts w:hint="eastAsia"/>
        </w:rPr>
        <w:t>昨天</w:t>
      </w:r>
      <w:r>
        <w:t>主要做了三方面的决定：</w:t>
      </w:r>
      <w:r>
        <w:rPr>
          <w:rFonts w:hint="eastAsia"/>
        </w:rPr>
        <w:t>吃饭</w:t>
      </w:r>
      <w:r>
        <w:t>，拒绝性渴望，</w:t>
      </w:r>
      <w:r>
        <w:rPr>
          <w:rFonts w:hint="eastAsia"/>
        </w:rPr>
        <w:t>解决</w:t>
      </w:r>
      <w:r>
        <w:t>（</w:t>
      </w:r>
      <w:r>
        <w:rPr>
          <w:rFonts w:hint="eastAsia"/>
        </w:rPr>
        <w:t>或者</w:t>
      </w:r>
      <w:r>
        <w:t>逃避）问题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，解决</w:t>
      </w:r>
      <w:r>
        <w:t>（</w:t>
      </w:r>
      <w:r>
        <w:rPr>
          <w:rFonts w:hint="eastAsia"/>
        </w:rPr>
        <w:t>或</w:t>
      </w:r>
      <w:r>
        <w:t>逃避）</w:t>
      </w:r>
      <w:r>
        <w:rPr>
          <w:rFonts w:hint="eastAsia"/>
        </w:rPr>
        <w:t>问题</w:t>
      </w:r>
      <w:r>
        <w:t>占</w:t>
      </w:r>
      <w:r>
        <w:rPr>
          <w:rFonts w:hint="eastAsia"/>
        </w:rPr>
        <w:t>了一天</w:t>
      </w:r>
      <w:r>
        <w:t>决定的大部分</w:t>
      </w:r>
      <w:r>
        <w:rPr>
          <w:rFonts w:hint="eastAsia"/>
        </w:rPr>
        <w:t>。</w:t>
      </w:r>
      <w:r w:rsidRPr="005221A2">
        <w:rPr>
          <w:color w:val="FF0000"/>
        </w:rPr>
        <w:t>实验</w:t>
      </w:r>
      <w:r w:rsidRPr="005221A2">
        <w:rPr>
          <w:rFonts w:hint="eastAsia"/>
          <w:color w:val="FF0000"/>
        </w:rPr>
        <w:t>的</w:t>
      </w:r>
      <w:r w:rsidRPr="005221A2">
        <w:rPr>
          <w:color w:val="FF0000"/>
        </w:rPr>
        <w:t>结果提醒我，接下来需要花更多的精力</w:t>
      </w:r>
      <w:r w:rsidRPr="005221A2">
        <w:rPr>
          <w:rFonts w:hint="eastAsia"/>
          <w:color w:val="FF0000"/>
        </w:rPr>
        <w:t>去</w:t>
      </w:r>
      <w:r w:rsidRPr="005221A2">
        <w:rPr>
          <w:color w:val="FF0000"/>
        </w:rPr>
        <w:t>处理遇到的问题，</w:t>
      </w:r>
      <w:r>
        <w:rPr>
          <w:rFonts w:hint="eastAsia"/>
          <w:color w:val="FF0000"/>
        </w:rPr>
        <w:t>从“自控失败</w:t>
      </w:r>
      <w:r>
        <w:rPr>
          <w:color w:val="FF0000"/>
        </w:rPr>
        <w:t>的原因</w:t>
      </w:r>
      <w:r>
        <w:rPr>
          <w:color w:val="FF0000"/>
        </w:rPr>
        <w:t>”</w:t>
      </w:r>
      <w:r>
        <w:rPr>
          <w:rFonts w:hint="eastAsia"/>
          <w:color w:val="FF0000"/>
        </w:rPr>
        <w:t>的</w:t>
      </w:r>
      <w:r>
        <w:rPr>
          <w:color w:val="FF0000"/>
        </w:rPr>
        <w:t>角度</w:t>
      </w:r>
      <w:r>
        <w:rPr>
          <w:rFonts w:hint="eastAsia"/>
          <w:color w:val="FF0000"/>
        </w:rPr>
        <w:t>分析</w:t>
      </w:r>
      <w:r w:rsidRPr="005221A2">
        <w:rPr>
          <w:color w:val="FF0000"/>
        </w:rPr>
        <w:t>，</w:t>
      </w:r>
      <w:r>
        <w:rPr>
          <w:rFonts w:hint="eastAsia"/>
          <w:color w:val="FF0000"/>
        </w:rPr>
        <w:t>可以</w:t>
      </w:r>
      <w:r>
        <w:rPr>
          <w:color w:val="FF0000"/>
        </w:rPr>
        <w:t>发现</w:t>
      </w:r>
      <w:r w:rsidRPr="005221A2">
        <w:rPr>
          <w:rFonts w:hint="eastAsia"/>
          <w:color w:val="FF0000"/>
        </w:rPr>
        <w:t>我</w:t>
      </w:r>
      <w:r w:rsidRPr="005221A2">
        <w:rPr>
          <w:color w:val="FF0000"/>
        </w:rPr>
        <w:t>容易</w:t>
      </w:r>
      <w:r w:rsidRPr="005221A2">
        <w:rPr>
          <w:rFonts w:hint="eastAsia"/>
          <w:color w:val="FF0000"/>
        </w:rPr>
        <w:t>自控</w:t>
      </w:r>
      <w:r w:rsidRPr="005221A2">
        <w:rPr>
          <w:color w:val="FF0000"/>
        </w:rPr>
        <w:t>失败的</w:t>
      </w:r>
      <w:r w:rsidRPr="005221A2">
        <w:rPr>
          <w:rFonts w:hint="eastAsia"/>
          <w:color w:val="FF0000"/>
        </w:rPr>
        <w:t>主要原因</w:t>
      </w:r>
      <w:r w:rsidRPr="005221A2">
        <w:rPr>
          <w:color w:val="FF0000"/>
        </w:rPr>
        <w:t>是：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 w:rsidRPr="005221A2">
        <w:rPr>
          <w:rFonts w:hint="eastAsia"/>
          <w:color w:val="FF0000"/>
        </w:rPr>
        <w:t>。</w:t>
      </w:r>
      <w:r w:rsidRPr="005221A2">
        <w:rPr>
          <w:color w:val="FF0000"/>
        </w:rPr>
        <w:t>（</w:t>
      </w:r>
      <w:r>
        <w:rPr>
          <w:rFonts w:hint="eastAsia"/>
          <w:color w:val="FF0000"/>
        </w:rPr>
        <w:t>因为</w:t>
      </w:r>
      <w:r w:rsidRPr="005221A2">
        <w:rPr>
          <w:rFonts w:hint="eastAsia"/>
          <w:color w:val="FF0000"/>
        </w:rPr>
        <w:t>逃避</w:t>
      </w:r>
      <w:r w:rsidRPr="005221A2">
        <w:rPr>
          <w:color w:val="FF0000"/>
        </w:rPr>
        <w:t>问题</w:t>
      </w:r>
      <w:r>
        <w:rPr>
          <w:rFonts w:hint="eastAsia"/>
          <w:color w:val="FF0000"/>
        </w:rPr>
        <w:t>常常</w:t>
      </w:r>
      <w:r w:rsidRPr="005221A2">
        <w:rPr>
          <w:color w:val="FF0000"/>
        </w:rPr>
        <w:t>还会带来情绪化状态，</w:t>
      </w:r>
      <w:r w:rsidRPr="005221A2">
        <w:rPr>
          <w:rFonts w:hint="eastAsia"/>
          <w:color w:val="FF0000"/>
        </w:rPr>
        <w:t>即</w:t>
      </w:r>
      <w:r w:rsidRPr="005221A2">
        <w:rPr>
          <w:color w:val="FF0000"/>
        </w:rPr>
        <w:t>容易引发自控失败的第四个原因</w:t>
      </w:r>
      <w:r w:rsidRPr="005221A2">
        <w:rPr>
          <w:color w:val="FF0000"/>
        </w:rPr>
        <w:t>“</w:t>
      </w:r>
      <w:r w:rsidRPr="005221A2">
        <w:rPr>
          <w:rFonts w:hint="eastAsia"/>
          <w:color w:val="FF0000"/>
        </w:rPr>
        <w:t>组合</w:t>
      </w:r>
      <w:r w:rsidRPr="005221A2">
        <w:rPr>
          <w:color w:val="FF0000"/>
        </w:rPr>
        <w:t>原因</w:t>
      </w:r>
      <w:r w:rsidRPr="005221A2">
        <w:rPr>
          <w:color w:val="FF0000"/>
        </w:rPr>
        <w:t>”</w:t>
      </w:r>
      <w:r w:rsidRPr="005221A2">
        <w:rPr>
          <w:rFonts w:hint="eastAsia"/>
          <w:color w:val="FF0000"/>
        </w:rPr>
        <w:t>）</w:t>
      </w:r>
    </w:p>
    <w:p w:rsidR="00890895" w:rsidRPr="00B35A87" w:rsidRDefault="002428F5" w:rsidP="00B35A87">
      <w:r>
        <w:tab/>
      </w:r>
      <w:r w:rsidR="00241345">
        <w:t>Marvin 2016-11-5 23:51:22 add</w:t>
      </w:r>
      <w:r w:rsidR="00241345">
        <w:t>：</w:t>
      </w:r>
      <w:r w:rsidR="00F03A68">
        <w:rPr>
          <w:rFonts w:hint="eastAsia"/>
        </w:rPr>
        <w:t>认识</w:t>
      </w:r>
      <w:r w:rsidR="00F03A68">
        <w:t>自我：当大脑自控系统减弱后，</w:t>
      </w:r>
      <w:r w:rsidR="000E201E">
        <w:rPr>
          <w:rFonts w:hint="eastAsia"/>
        </w:rPr>
        <w:t>对</w:t>
      </w:r>
      <w:r w:rsidR="000E201E">
        <w:t>大脑中的</w:t>
      </w:r>
      <w:r w:rsidR="000E201E">
        <w:t>“</w:t>
      </w:r>
      <w:r w:rsidR="000E201E">
        <w:rPr>
          <w:rFonts w:hint="eastAsia"/>
        </w:rPr>
        <w:t>自我</w:t>
      </w:r>
      <w:r w:rsidR="000E201E">
        <w:t>”</w:t>
      </w:r>
      <w:r w:rsidR="000E201E">
        <w:rPr>
          <w:rFonts w:hint="eastAsia"/>
        </w:rPr>
        <w:t>意识</w:t>
      </w:r>
      <w:r w:rsidR="000E201E">
        <w:t>不再那么清晰。</w:t>
      </w:r>
    </w:p>
    <w:sectPr w:rsidR="00890895" w:rsidRPr="00B3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E11" w:rsidRDefault="00907E11" w:rsidP="001004DE">
      <w:pPr>
        <w:spacing w:line="240" w:lineRule="auto"/>
      </w:pPr>
      <w:r>
        <w:separator/>
      </w:r>
    </w:p>
  </w:endnote>
  <w:endnote w:type="continuationSeparator" w:id="0">
    <w:p w:rsidR="00907E11" w:rsidRDefault="00907E11" w:rsidP="00100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E11" w:rsidRDefault="00907E11" w:rsidP="001004DE">
      <w:pPr>
        <w:spacing w:line="240" w:lineRule="auto"/>
      </w:pPr>
      <w:r>
        <w:separator/>
      </w:r>
    </w:p>
  </w:footnote>
  <w:footnote w:type="continuationSeparator" w:id="0">
    <w:p w:rsidR="00907E11" w:rsidRDefault="00907E11" w:rsidP="001004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804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03725DAF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491056"/>
    <w:multiLevelType w:val="multilevel"/>
    <w:tmpl w:val="D94CB8A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6D25D8"/>
    <w:multiLevelType w:val="hybridMultilevel"/>
    <w:tmpl w:val="A094D7AC"/>
    <w:lvl w:ilvl="0" w:tplc="73BC82A0">
      <w:start w:val="1"/>
      <w:numFmt w:val="decimal"/>
      <w:pStyle w:val="a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5">
    <w:nsid w:val="10A5413D"/>
    <w:multiLevelType w:val="multilevel"/>
    <w:tmpl w:val="DDEAF5A4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4">
      <w:start w:val="1"/>
      <w:numFmt w:val="decimal"/>
      <w:suff w:val="space"/>
      <w:lvlText w:val="%1.%2.%3.%4.%5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5">
      <w:start w:val="1"/>
      <w:numFmt w:val="decimal"/>
      <w:suff w:val="space"/>
      <w:lvlText w:val="%1.%2.%3.%4.%5.%6 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kern w:val="0"/>
        <w:position w:val="0"/>
        <w:sz w:val="24"/>
        <w:u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黑体" w:eastAsia="黑体" w:hint="eastAsia"/>
        <w:b w:val="0"/>
        <w:i w:val="0"/>
        <w:snapToGrid w:val="0"/>
        <w:color w:val="auto"/>
        <w:spacing w:val="0"/>
        <w:w w:val="100"/>
        <w:kern w:val="0"/>
        <w:position w:val="0"/>
        <w:sz w:val="24"/>
        <w:u w:val="none"/>
        <w:em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position w:val="0"/>
        <w:sz w:val="24"/>
        <w:u w:val="none"/>
        <w:em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黑体" w:eastAsia="黑体" w:hint="eastAsia"/>
        <w:b w:val="0"/>
        <w:i w:val="0"/>
        <w:color w:val="auto"/>
        <w:spacing w:val="0"/>
        <w:w w:val="100"/>
        <w:position w:val="0"/>
        <w:sz w:val="24"/>
        <w:u w:val="none"/>
        <w:em w:val="none"/>
      </w:rPr>
    </w:lvl>
  </w:abstractNum>
  <w:abstractNum w:abstractNumId="6">
    <w:nsid w:val="1C6B5C66"/>
    <w:multiLevelType w:val="hybridMultilevel"/>
    <w:tmpl w:val="7734A9C2"/>
    <w:lvl w:ilvl="0" w:tplc="3EB62D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6C422C"/>
    <w:multiLevelType w:val="hybridMultilevel"/>
    <w:tmpl w:val="EAF07F7E"/>
    <w:lvl w:ilvl="0" w:tplc="EB4436D8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F971D33"/>
    <w:multiLevelType w:val="hybridMultilevel"/>
    <w:tmpl w:val="D7962298"/>
    <w:lvl w:ilvl="0" w:tplc="A2E8290C">
      <w:start w:val="1"/>
      <w:numFmt w:val="decimal"/>
      <w:pStyle w:val="a0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6C2EF9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B3688A"/>
    <w:multiLevelType w:val="hybridMultilevel"/>
    <w:tmpl w:val="8C7AA5C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1">
    <w:nsid w:val="29E56A4C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12">
    <w:nsid w:val="2DD618DB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3">
    <w:nsid w:val="319307A3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>
    <w:nsid w:val="326F7ADB"/>
    <w:multiLevelType w:val="hybridMultilevel"/>
    <w:tmpl w:val="A0DCC100"/>
    <w:lvl w:ilvl="0" w:tplc="CE6A3106">
      <w:start w:val="1"/>
      <w:numFmt w:val="lowerLetter"/>
      <w:pStyle w:val="a1"/>
      <w:lvlText w:val="%1）"/>
      <w:lvlJc w:val="left"/>
      <w:pPr>
        <w:ind w:left="846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5">
    <w:nsid w:val="3379706C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16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1">
      <w:start w:val="1"/>
      <w:numFmt w:val="decimal"/>
      <w:pStyle w:val="a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5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6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7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8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17">
    <w:nsid w:val="40A53190"/>
    <w:multiLevelType w:val="multilevel"/>
    <w:tmpl w:val="E4926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46295D64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515" w:hanging="420"/>
      </w:pPr>
    </w:lvl>
    <w:lvl w:ilvl="1" w:tplc="04090019" w:tentative="1">
      <w:start w:val="1"/>
      <w:numFmt w:val="lowerLetter"/>
      <w:lvlText w:val="%2)"/>
      <w:lvlJc w:val="left"/>
      <w:pPr>
        <w:ind w:left="935" w:hanging="420"/>
      </w:pPr>
    </w:lvl>
    <w:lvl w:ilvl="2" w:tplc="0409001B" w:tentative="1">
      <w:start w:val="1"/>
      <w:numFmt w:val="lowerRoman"/>
      <w:lvlText w:val="%3."/>
      <w:lvlJc w:val="right"/>
      <w:pPr>
        <w:ind w:left="1355" w:hanging="420"/>
      </w:pPr>
    </w:lvl>
    <w:lvl w:ilvl="3" w:tplc="0409000F" w:tentative="1">
      <w:start w:val="1"/>
      <w:numFmt w:val="decimal"/>
      <w:lvlText w:val="%4."/>
      <w:lvlJc w:val="left"/>
      <w:pPr>
        <w:ind w:left="1775" w:hanging="420"/>
      </w:pPr>
    </w:lvl>
    <w:lvl w:ilvl="4" w:tplc="04090019" w:tentative="1">
      <w:start w:val="1"/>
      <w:numFmt w:val="lowerLetter"/>
      <w:lvlText w:val="%5)"/>
      <w:lvlJc w:val="left"/>
      <w:pPr>
        <w:ind w:left="2195" w:hanging="420"/>
      </w:pPr>
    </w:lvl>
    <w:lvl w:ilvl="5" w:tplc="0409001B" w:tentative="1">
      <w:start w:val="1"/>
      <w:numFmt w:val="lowerRoman"/>
      <w:lvlText w:val="%6."/>
      <w:lvlJc w:val="right"/>
      <w:pPr>
        <w:ind w:left="2615" w:hanging="420"/>
      </w:pPr>
    </w:lvl>
    <w:lvl w:ilvl="6" w:tplc="0409000F" w:tentative="1">
      <w:start w:val="1"/>
      <w:numFmt w:val="decimal"/>
      <w:lvlText w:val="%7."/>
      <w:lvlJc w:val="left"/>
      <w:pPr>
        <w:ind w:left="3035" w:hanging="420"/>
      </w:pPr>
    </w:lvl>
    <w:lvl w:ilvl="7" w:tplc="04090019" w:tentative="1">
      <w:start w:val="1"/>
      <w:numFmt w:val="lowerLetter"/>
      <w:lvlText w:val="%8)"/>
      <w:lvlJc w:val="left"/>
      <w:pPr>
        <w:ind w:left="3455" w:hanging="420"/>
      </w:pPr>
    </w:lvl>
    <w:lvl w:ilvl="8" w:tplc="0409001B" w:tentative="1">
      <w:start w:val="1"/>
      <w:numFmt w:val="lowerRoman"/>
      <w:lvlText w:val="%9."/>
      <w:lvlJc w:val="right"/>
      <w:pPr>
        <w:ind w:left="3875" w:hanging="420"/>
      </w:pPr>
    </w:lvl>
  </w:abstractNum>
  <w:abstractNum w:abstractNumId="19">
    <w:nsid w:val="47AE2681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0">
    <w:nsid w:val="4C714881"/>
    <w:multiLevelType w:val="hybridMultilevel"/>
    <w:tmpl w:val="2DD6BB16"/>
    <w:lvl w:ilvl="0" w:tplc="F5288DC2">
      <w:start w:val="1"/>
      <w:numFmt w:val="decimal"/>
      <w:pStyle w:val="2"/>
      <w:lvlText w:val="%1)"/>
      <w:lvlJc w:val="left"/>
      <w:pPr>
        <w:tabs>
          <w:tab w:val="num" w:pos="1260"/>
        </w:tabs>
        <w:ind w:left="126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1">
    <w:nsid w:val="51D223DC"/>
    <w:multiLevelType w:val="hybridMultilevel"/>
    <w:tmpl w:val="54BE7D7C"/>
    <w:lvl w:ilvl="0" w:tplc="67F0F260">
      <w:start w:val="1"/>
      <w:numFmt w:val="lowerLetter"/>
      <w:pStyle w:val="10"/>
      <w:lvlText w:val="%1)"/>
      <w:lvlJc w:val="left"/>
      <w:pPr>
        <w:tabs>
          <w:tab w:val="num" w:pos="1553"/>
        </w:tabs>
        <w:ind w:left="1553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962" w:hanging="420"/>
      </w:pPr>
    </w:lvl>
    <w:lvl w:ilvl="2" w:tplc="0409001B" w:tentative="1">
      <w:start w:val="1"/>
      <w:numFmt w:val="lowerRoman"/>
      <w:lvlText w:val="%3."/>
      <w:lvlJc w:val="right"/>
      <w:pPr>
        <w:ind w:left="3382" w:hanging="420"/>
      </w:pPr>
    </w:lvl>
    <w:lvl w:ilvl="3" w:tplc="0409000F" w:tentative="1">
      <w:start w:val="1"/>
      <w:numFmt w:val="decimal"/>
      <w:lvlText w:val="%4."/>
      <w:lvlJc w:val="left"/>
      <w:pPr>
        <w:ind w:left="3802" w:hanging="420"/>
      </w:pPr>
    </w:lvl>
    <w:lvl w:ilvl="4" w:tplc="04090019" w:tentative="1">
      <w:start w:val="1"/>
      <w:numFmt w:val="lowerLetter"/>
      <w:lvlText w:val="%5)"/>
      <w:lvlJc w:val="left"/>
      <w:pPr>
        <w:ind w:left="4222" w:hanging="420"/>
      </w:pPr>
    </w:lvl>
    <w:lvl w:ilvl="5" w:tplc="0409001B" w:tentative="1">
      <w:start w:val="1"/>
      <w:numFmt w:val="lowerRoman"/>
      <w:lvlText w:val="%6."/>
      <w:lvlJc w:val="right"/>
      <w:pPr>
        <w:ind w:left="4642" w:hanging="420"/>
      </w:pPr>
    </w:lvl>
    <w:lvl w:ilvl="6" w:tplc="0409000F" w:tentative="1">
      <w:start w:val="1"/>
      <w:numFmt w:val="decimal"/>
      <w:lvlText w:val="%7."/>
      <w:lvlJc w:val="left"/>
      <w:pPr>
        <w:ind w:left="5062" w:hanging="420"/>
      </w:pPr>
    </w:lvl>
    <w:lvl w:ilvl="7" w:tplc="04090019" w:tentative="1">
      <w:start w:val="1"/>
      <w:numFmt w:val="lowerLetter"/>
      <w:lvlText w:val="%8)"/>
      <w:lvlJc w:val="left"/>
      <w:pPr>
        <w:ind w:left="5482" w:hanging="420"/>
      </w:pPr>
    </w:lvl>
    <w:lvl w:ilvl="8" w:tplc="0409001B" w:tentative="1">
      <w:start w:val="1"/>
      <w:numFmt w:val="lowerRoman"/>
      <w:lvlText w:val="%9."/>
      <w:lvlJc w:val="right"/>
      <w:pPr>
        <w:ind w:left="5902" w:hanging="420"/>
      </w:pPr>
    </w:lvl>
  </w:abstractNum>
  <w:abstractNum w:abstractNumId="22">
    <w:nsid w:val="58224DC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2247" w:hanging="420"/>
      </w:pPr>
    </w:lvl>
    <w:lvl w:ilvl="1" w:tplc="04090019" w:tentative="1">
      <w:start w:val="1"/>
      <w:numFmt w:val="lowerLetter"/>
      <w:lvlText w:val="%2)"/>
      <w:lvlJc w:val="left"/>
      <w:pPr>
        <w:ind w:left="2667" w:hanging="420"/>
      </w:pPr>
    </w:lvl>
    <w:lvl w:ilvl="2" w:tplc="0409001B" w:tentative="1">
      <w:start w:val="1"/>
      <w:numFmt w:val="lowerRoman"/>
      <w:lvlText w:val="%3."/>
      <w:lvlJc w:val="right"/>
      <w:pPr>
        <w:ind w:left="3087" w:hanging="420"/>
      </w:pPr>
    </w:lvl>
    <w:lvl w:ilvl="3" w:tplc="0409000F" w:tentative="1">
      <w:start w:val="1"/>
      <w:numFmt w:val="decimal"/>
      <w:lvlText w:val="%4."/>
      <w:lvlJc w:val="left"/>
      <w:pPr>
        <w:ind w:left="3507" w:hanging="420"/>
      </w:pPr>
    </w:lvl>
    <w:lvl w:ilvl="4" w:tplc="04090019" w:tentative="1">
      <w:start w:val="1"/>
      <w:numFmt w:val="lowerLetter"/>
      <w:lvlText w:val="%5)"/>
      <w:lvlJc w:val="left"/>
      <w:pPr>
        <w:ind w:left="3927" w:hanging="420"/>
      </w:pPr>
    </w:lvl>
    <w:lvl w:ilvl="5" w:tplc="0409001B" w:tentative="1">
      <w:start w:val="1"/>
      <w:numFmt w:val="lowerRoman"/>
      <w:lvlText w:val="%6."/>
      <w:lvlJc w:val="right"/>
      <w:pPr>
        <w:ind w:left="4347" w:hanging="420"/>
      </w:pPr>
    </w:lvl>
    <w:lvl w:ilvl="6" w:tplc="0409000F" w:tentative="1">
      <w:start w:val="1"/>
      <w:numFmt w:val="decimal"/>
      <w:lvlText w:val="%7."/>
      <w:lvlJc w:val="left"/>
      <w:pPr>
        <w:ind w:left="4767" w:hanging="420"/>
      </w:pPr>
    </w:lvl>
    <w:lvl w:ilvl="7" w:tplc="04090019" w:tentative="1">
      <w:start w:val="1"/>
      <w:numFmt w:val="lowerLetter"/>
      <w:lvlText w:val="%8)"/>
      <w:lvlJc w:val="left"/>
      <w:pPr>
        <w:ind w:left="5187" w:hanging="420"/>
      </w:pPr>
    </w:lvl>
    <w:lvl w:ilvl="8" w:tplc="0409001B" w:tentative="1">
      <w:start w:val="1"/>
      <w:numFmt w:val="lowerRoman"/>
      <w:lvlText w:val="%9."/>
      <w:lvlJc w:val="right"/>
      <w:pPr>
        <w:ind w:left="5607" w:hanging="420"/>
      </w:pPr>
    </w:lvl>
  </w:abstractNum>
  <w:abstractNum w:abstractNumId="23">
    <w:nsid w:val="5B6D236F"/>
    <w:multiLevelType w:val="hybridMultilevel"/>
    <w:tmpl w:val="725EF1A4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>
    <w:nsid w:val="5EF77E20"/>
    <w:multiLevelType w:val="hybridMultilevel"/>
    <w:tmpl w:val="CD7A752E"/>
    <w:lvl w:ilvl="0" w:tplc="04090019">
      <w:start w:val="1"/>
      <w:numFmt w:val="lowerLetter"/>
      <w:lvlText w:val="%1)"/>
      <w:lvlJc w:val="left"/>
      <w:pPr>
        <w:ind w:left="1409" w:hanging="420"/>
      </w:pPr>
    </w:lvl>
    <w:lvl w:ilvl="1" w:tplc="04090019" w:tentative="1">
      <w:start w:val="1"/>
      <w:numFmt w:val="lowerLetter"/>
      <w:lvlText w:val="%2)"/>
      <w:lvlJc w:val="left"/>
      <w:pPr>
        <w:ind w:left="1829" w:hanging="420"/>
      </w:pPr>
    </w:lvl>
    <w:lvl w:ilvl="2" w:tplc="0409001B" w:tentative="1">
      <w:start w:val="1"/>
      <w:numFmt w:val="lowerRoman"/>
      <w:lvlText w:val="%3."/>
      <w:lvlJc w:val="right"/>
      <w:pPr>
        <w:ind w:left="2249" w:hanging="420"/>
      </w:pPr>
    </w:lvl>
    <w:lvl w:ilvl="3" w:tplc="0409000F" w:tentative="1">
      <w:start w:val="1"/>
      <w:numFmt w:val="decimal"/>
      <w:lvlText w:val="%4."/>
      <w:lvlJc w:val="left"/>
      <w:pPr>
        <w:ind w:left="2669" w:hanging="420"/>
      </w:pPr>
    </w:lvl>
    <w:lvl w:ilvl="4" w:tplc="04090019" w:tentative="1">
      <w:start w:val="1"/>
      <w:numFmt w:val="lowerLetter"/>
      <w:lvlText w:val="%5)"/>
      <w:lvlJc w:val="left"/>
      <w:pPr>
        <w:ind w:left="3089" w:hanging="420"/>
      </w:pPr>
    </w:lvl>
    <w:lvl w:ilvl="5" w:tplc="0409001B" w:tentative="1">
      <w:start w:val="1"/>
      <w:numFmt w:val="lowerRoman"/>
      <w:lvlText w:val="%6."/>
      <w:lvlJc w:val="right"/>
      <w:pPr>
        <w:ind w:left="3509" w:hanging="420"/>
      </w:pPr>
    </w:lvl>
    <w:lvl w:ilvl="6" w:tplc="0409000F" w:tentative="1">
      <w:start w:val="1"/>
      <w:numFmt w:val="decimal"/>
      <w:lvlText w:val="%7."/>
      <w:lvlJc w:val="left"/>
      <w:pPr>
        <w:ind w:left="3929" w:hanging="420"/>
      </w:pPr>
    </w:lvl>
    <w:lvl w:ilvl="7" w:tplc="04090019" w:tentative="1">
      <w:start w:val="1"/>
      <w:numFmt w:val="lowerLetter"/>
      <w:lvlText w:val="%8)"/>
      <w:lvlJc w:val="left"/>
      <w:pPr>
        <w:ind w:left="4349" w:hanging="420"/>
      </w:pPr>
    </w:lvl>
    <w:lvl w:ilvl="8" w:tplc="0409001B" w:tentative="1">
      <w:start w:val="1"/>
      <w:numFmt w:val="lowerRoman"/>
      <w:lvlText w:val="%9."/>
      <w:lvlJc w:val="right"/>
      <w:pPr>
        <w:ind w:left="4769" w:hanging="420"/>
      </w:pPr>
    </w:lvl>
  </w:abstractNum>
  <w:abstractNum w:abstractNumId="25">
    <w:nsid w:val="63296E65"/>
    <w:multiLevelType w:val="hybridMultilevel"/>
    <w:tmpl w:val="C736F71C"/>
    <w:lvl w:ilvl="0" w:tplc="CBFE51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3F21421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27">
    <w:nsid w:val="646260FA"/>
    <w:multiLevelType w:val="multilevel"/>
    <w:tmpl w:val="A1163BD4"/>
    <w:lvl w:ilvl="0">
      <w:start w:val="1"/>
      <w:numFmt w:val="decimal"/>
      <w:pStyle w:val="SWIEE"/>
      <w:suff w:val="nothing"/>
      <w:lvlText w:val="表%1　"/>
      <w:lvlJc w:val="left"/>
      <w:pPr>
        <w:ind w:left="2694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64B11BC1"/>
    <w:multiLevelType w:val="hybridMultilevel"/>
    <w:tmpl w:val="C9462198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9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SWIEE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30">
    <w:nsid w:val="7131388D"/>
    <w:multiLevelType w:val="hybridMultilevel"/>
    <w:tmpl w:val="BB52D266"/>
    <w:lvl w:ilvl="0" w:tplc="9E862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D1B39A0"/>
    <w:multiLevelType w:val="hybridMultilevel"/>
    <w:tmpl w:val="5DFE3FDC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2">
    <w:nsid w:val="7EFD7977"/>
    <w:multiLevelType w:val="hybridMultilevel"/>
    <w:tmpl w:val="A240DE90"/>
    <w:lvl w:ilvl="0" w:tplc="F692CC0A">
      <w:start w:val="1"/>
      <w:numFmt w:val="decimal"/>
      <w:pStyle w:val="22ALTSSWIEE"/>
      <w:lvlText w:val="%1) "/>
      <w:lvlJc w:val="left"/>
      <w:pPr>
        <w:tabs>
          <w:tab w:val="num" w:pos="1474"/>
        </w:tabs>
        <w:ind w:left="1474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6"/>
  </w:num>
  <w:num w:numId="7">
    <w:abstractNumId w:val="4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8"/>
  </w:num>
  <w:num w:numId="15">
    <w:abstractNumId w:val="16"/>
  </w:num>
  <w:num w:numId="16">
    <w:abstractNumId w:val="21"/>
  </w:num>
  <w:num w:numId="17">
    <w:abstractNumId w:val="20"/>
  </w:num>
  <w:num w:numId="18">
    <w:abstractNumId w:val="3"/>
  </w:num>
  <w:num w:numId="19">
    <w:abstractNumId w:val="17"/>
  </w:num>
  <w:num w:numId="20">
    <w:abstractNumId w:val="20"/>
    <w:lvlOverride w:ilvl="0">
      <w:startOverride w:val="1"/>
    </w:lvlOverride>
  </w:num>
  <w:num w:numId="21">
    <w:abstractNumId w:val="27"/>
  </w:num>
  <w:num w:numId="22">
    <w:abstractNumId w:val="29"/>
  </w:num>
  <w:num w:numId="23">
    <w:abstractNumId w:val="5"/>
  </w:num>
  <w:num w:numId="24">
    <w:abstractNumId w:val="7"/>
  </w:num>
  <w:num w:numId="25">
    <w:abstractNumId w:val="32"/>
  </w:num>
  <w:num w:numId="26">
    <w:abstractNumId w:val="7"/>
    <w:lvlOverride w:ilvl="0">
      <w:startOverride w:val="1"/>
    </w:lvlOverride>
  </w:num>
  <w:num w:numId="27">
    <w:abstractNumId w:val="14"/>
  </w:num>
  <w:num w:numId="28">
    <w:abstractNumId w:val="14"/>
    <w:lvlOverride w:ilvl="0">
      <w:startOverride w:val="1"/>
    </w:lvlOverride>
  </w:num>
  <w:num w:numId="29">
    <w:abstractNumId w:val="20"/>
    <w:lvlOverride w:ilvl="0">
      <w:startOverride w:val="1"/>
    </w:lvlOverride>
  </w:num>
  <w:num w:numId="30">
    <w:abstractNumId w:val="6"/>
  </w:num>
  <w:num w:numId="31">
    <w:abstractNumId w:val="15"/>
  </w:num>
  <w:num w:numId="32">
    <w:abstractNumId w:val="30"/>
  </w:num>
  <w:num w:numId="33">
    <w:abstractNumId w:val="0"/>
  </w:num>
  <w:num w:numId="34">
    <w:abstractNumId w:val="23"/>
  </w:num>
  <w:num w:numId="35">
    <w:abstractNumId w:val="10"/>
  </w:num>
  <w:num w:numId="36">
    <w:abstractNumId w:val="24"/>
  </w:num>
  <w:num w:numId="37">
    <w:abstractNumId w:val="1"/>
  </w:num>
  <w:num w:numId="38">
    <w:abstractNumId w:val="9"/>
  </w:num>
  <w:num w:numId="39">
    <w:abstractNumId w:val="13"/>
  </w:num>
  <w:num w:numId="40">
    <w:abstractNumId w:val="26"/>
  </w:num>
  <w:num w:numId="41">
    <w:abstractNumId w:val="31"/>
  </w:num>
  <w:num w:numId="42">
    <w:abstractNumId w:val="19"/>
  </w:num>
  <w:num w:numId="43">
    <w:abstractNumId w:val="28"/>
  </w:num>
  <w:num w:numId="44">
    <w:abstractNumId w:val="11"/>
  </w:num>
  <w:num w:numId="45">
    <w:abstractNumId w:val="21"/>
    <w:lvlOverride w:ilvl="0">
      <w:startOverride w:val="1"/>
    </w:lvlOverride>
  </w:num>
  <w:num w:numId="46">
    <w:abstractNumId w:val="12"/>
  </w:num>
  <w:num w:numId="47">
    <w:abstractNumId w:val="18"/>
  </w:num>
  <w:num w:numId="48">
    <w:abstractNumId w:val="22"/>
  </w:num>
  <w:num w:numId="49">
    <w:abstractNumId w:val="21"/>
    <w:lvlOverride w:ilvl="0">
      <w:startOverride w:val="1"/>
    </w:lvlOverride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4DE"/>
    <w:rsid w:val="00014D26"/>
    <w:rsid w:val="00021E57"/>
    <w:rsid w:val="00022A69"/>
    <w:rsid w:val="000254E4"/>
    <w:rsid w:val="000255DA"/>
    <w:rsid w:val="00032632"/>
    <w:rsid w:val="00034D95"/>
    <w:rsid w:val="000368A8"/>
    <w:rsid w:val="00037CFA"/>
    <w:rsid w:val="00044675"/>
    <w:rsid w:val="00044F10"/>
    <w:rsid w:val="000514B0"/>
    <w:rsid w:val="0006272A"/>
    <w:rsid w:val="000631F4"/>
    <w:rsid w:val="00070518"/>
    <w:rsid w:val="0007165D"/>
    <w:rsid w:val="00074C5B"/>
    <w:rsid w:val="000750F7"/>
    <w:rsid w:val="00076322"/>
    <w:rsid w:val="0008016C"/>
    <w:rsid w:val="00080491"/>
    <w:rsid w:val="000914DC"/>
    <w:rsid w:val="00091DEB"/>
    <w:rsid w:val="00097CD3"/>
    <w:rsid w:val="000A1B32"/>
    <w:rsid w:val="000A27EC"/>
    <w:rsid w:val="000B4493"/>
    <w:rsid w:val="000B7C71"/>
    <w:rsid w:val="000C227F"/>
    <w:rsid w:val="000D1DD7"/>
    <w:rsid w:val="000D445C"/>
    <w:rsid w:val="000D5D14"/>
    <w:rsid w:val="000E201E"/>
    <w:rsid w:val="000E4B51"/>
    <w:rsid w:val="000E58F9"/>
    <w:rsid w:val="000E6305"/>
    <w:rsid w:val="000F1E59"/>
    <w:rsid w:val="000F2E36"/>
    <w:rsid w:val="000F3824"/>
    <w:rsid w:val="001004DE"/>
    <w:rsid w:val="0010290E"/>
    <w:rsid w:val="00126505"/>
    <w:rsid w:val="00130117"/>
    <w:rsid w:val="001327EA"/>
    <w:rsid w:val="00142676"/>
    <w:rsid w:val="00156C28"/>
    <w:rsid w:val="001606DF"/>
    <w:rsid w:val="00172659"/>
    <w:rsid w:val="0019263A"/>
    <w:rsid w:val="00192679"/>
    <w:rsid w:val="00195765"/>
    <w:rsid w:val="001A2DD1"/>
    <w:rsid w:val="001A3BDC"/>
    <w:rsid w:val="001B25D2"/>
    <w:rsid w:val="001C0DFA"/>
    <w:rsid w:val="001C69BD"/>
    <w:rsid w:val="001E778E"/>
    <w:rsid w:val="00202C1B"/>
    <w:rsid w:val="00211C70"/>
    <w:rsid w:val="00212D69"/>
    <w:rsid w:val="00222DA9"/>
    <w:rsid w:val="00241345"/>
    <w:rsid w:val="002428F5"/>
    <w:rsid w:val="00243D84"/>
    <w:rsid w:val="0024618F"/>
    <w:rsid w:val="002633AA"/>
    <w:rsid w:val="00272A9F"/>
    <w:rsid w:val="00282E2C"/>
    <w:rsid w:val="00290FAF"/>
    <w:rsid w:val="00294C73"/>
    <w:rsid w:val="002969E2"/>
    <w:rsid w:val="002A1D6A"/>
    <w:rsid w:val="002A53CB"/>
    <w:rsid w:val="002B7871"/>
    <w:rsid w:val="002C15D4"/>
    <w:rsid w:val="002C23AA"/>
    <w:rsid w:val="002D0729"/>
    <w:rsid w:val="002D2EB7"/>
    <w:rsid w:val="002D40E0"/>
    <w:rsid w:val="002E04B0"/>
    <w:rsid w:val="002E5F29"/>
    <w:rsid w:val="002F0AB4"/>
    <w:rsid w:val="002F5B0F"/>
    <w:rsid w:val="003004D3"/>
    <w:rsid w:val="00300F46"/>
    <w:rsid w:val="00310AC1"/>
    <w:rsid w:val="00311622"/>
    <w:rsid w:val="00314996"/>
    <w:rsid w:val="00317B93"/>
    <w:rsid w:val="003224D8"/>
    <w:rsid w:val="00326B1C"/>
    <w:rsid w:val="003302AB"/>
    <w:rsid w:val="00331A7F"/>
    <w:rsid w:val="00335BEC"/>
    <w:rsid w:val="00344EFB"/>
    <w:rsid w:val="00355666"/>
    <w:rsid w:val="003574BB"/>
    <w:rsid w:val="00357709"/>
    <w:rsid w:val="00362AE4"/>
    <w:rsid w:val="00377DB7"/>
    <w:rsid w:val="00381AA3"/>
    <w:rsid w:val="0038298D"/>
    <w:rsid w:val="003A23F5"/>
    <w:rsid w:val="003A346E"/>
    <w:rsid w:val="003A4716"/>
    <w:rsid w:val="003A4A9E"/>
    <w:rsid w:val="003B10E2"/>
    <w:rsid w:val="003B2443"/>
    <w:rsid w:val="003B5CBF"/>
    <w:rsid w:val="003C0D1A"/>
    <w:rsid w:val="003C17D1"/>
    <w:rsid w:val="003C4383"/>
    <w:rsid w:val="003E1FFF"/>
    <w:rsid w:val="003F00D4"/>
    <w:rsid w:val="00401603"/>
    <w:rsid w:val="004046C5"/>
    <w:rsid w:val="00411AE7"/>
    <w:rsid w:val="00412C56"/>
    <w:rsid w:val="0041773F"/>
    <w:rsid w:val="004208AB"/>
    <w:rsid w:val="00421580"/>
    <w:rsid w:val="00434488"/>
    <w:rsid w:val="0043482D"/>
    <w:rsid w:val="0044071A"/>
    <w:rsid w:val="00443737"/>
    <w:rsid w:val="00445881"/>
    <w:rsid w:val="00447055"/>
    <w:rsid w:val="0046178D"/>
    <w:rsid w:val="00465B39"/>
    <w:rsid w:val="00467227"/>
    <w:rsid w:val="004702DF"/>
    <w:rsid w:val="00472AB4"/>
    <w:rsid w:val="004854DC"/>
    <w:rsid w:val="00490ECB"/>
    <w:rsid w:val="00493231"/>
    <w:rsid w:val="004A1008"/>
    <w:rsid w:val="004A63D3"/>
    <w:rsid w:val="004A72DD"/>
    <w:rsid w:val="004B6195"/>
    <w:rsid w:val="004C3E98"/>
    <w:rsid w:val="004D02F3"/>
    <w:rsid w:val="004D216D"/>
    <w:rsid w:val="004D7680"/>
    <w:rsid w:val="004E2CBF"/>
    <w:rsid w:val="004F2361"/>
    <w:rsid w:val="004F7367"/>
    <w:rsid w:val="00504FE8"/>
    <w:rsid w:val="00506640"/>
    <w:rsid w:val="00510CCF"/>
    <w:rsid w:val="005169D5"/>
    <w:rsid w:val="00520BDF"/>
    <w:rsid w:val="005221A2"/>
    <w:rsid w:val="00524A78"/>
    <w:rsid w:val="00525A4E"/>
    <w:rsid w:val="0053406D"/>
    <w:rsid w:val="00540723"/>
    <w:rsid w:val="00555059"/>
    <w:rsid w:val="005554A8"/>
    <w:rsid w:val="00560802"/>
    <w:rsid w:val="00562692"/>
    <w:rsid w:val="00577FD0"/>
    <w:rsid w:val="005804E9"/>
    <w:rsid w:val="0058162C"/>
    <w:rsid w:val="0058731E"/>
    <w:rsid w:val="00594156"/>
    <w:rsid w:val="00595598"/>
    <w:rsid w:val="005959CB"/>
    <w:rsid w:val="005A726B"/>
    <w:rsid w:val="005B4CDC"/>
    <w:rsid w:val="005C49CA"/>
    <w:rsid w:val="005C7FC7"/>
    <w:rsid w:val="005D0FE8"/>
    <w:rsid w:val="005D35F4"/>
    <w:rsid w:val="005E22AD"/>
    <w:rsid w:val="005E3E41"/>
    <w:rsid w:val="00601C99"/>
    <w:rsid w:val="006032C7"/>
    <w:rsid w:val="00605248"/>
    <w:rsid w:val="00610E59"/>
    <w:rsid w:val="00614191"/>
    <w:rsid w:val="0061432D"/>
    <w:rsid w:val="00630AFA"/>
    <w:rsid w:val="006346A3"/>
    <w:rsid w:val="00644E00"/>
    <w:rsid w:val="00650ACA"/>
    <w:rsid w:val="006549F9"/>
    <w:rsid w:val="0065658B"/>
    <w:rsid w:val="00656C8F"/>
    <w:rsid w:val="006575CD"/>
    <w:rsid w:val="0067020B"/>
    <w:rsid w:val="006726A6"/>
    <w:rsid w:val="00675C57"/>
    <w:rsid w:val="00680C38"/>
    <w:rsid w:val="00682BDA"/>
    <w:rsid w:val="006857B5"/>
    <w:rsid w:val="00686780"/>
    <w:rsid w:val="00694D70"/>
    <w:rsid w:val="006A4341"/>
    <w:rsid w:val="006B14ED"/>
    <w:rsid w:val="006B4DD0"/>
    <w:rsid w:val="006D1F23"/>
    <w:rsid w:val="006D450A"/>
    <w:rsid w:val="006E390F"/>
    <w:rsid w:val="006E51C4"/>
    <w:rsid w:val="006E5EBF"/>
    <w:rsid w:val="006F7B59"/>
    <w:rsid w:val="0070187B"/>
    <w:rsid w:val="00704EDD"/>
    <w:rsid w:val="00705C7F"/>
    <w:rsid w:val="007156EC"/>
    <w:rsid w:val="0072083A"/>
    <w:rsid w:val="00721627"/>
    <w:rsid w:val="00721C5C"/>
    <w:rsid w:val="00722B66"/>
    <w:rsid w:val="00724DB4"/>
    <w:rsid w:val="0073202A"/>
    <w:rsid w:val="0073793E"/>
    <w:rsid w:val="007406DF"/>
    <w:rsid w:val="00746D27"/>
    <w:rsid w:val="00747FB5"/>
    <w:rsid w:val="00760F17"/>
    <w:rsid w:val="0076229C"/>
    <w:rsid w:val="00780A55"/>
    <w:rsid w:val="007968B5"/>
    <w:rsid w:val="0079793B"/>
    <w:rsid w:val="007A1E1F"/>
    <w:rsid w:val="007A4899"/>
    <w:rsid w:val="007A5455"/>
    <w:rsid w:val="007A7C2A"/>
    <w:rsid w:val="007B07A3"/>
    <w:rsid w:val="007B3379"/>
    <w:rsid w:val="007B632C"/>
    <w:rsid w:val="007D2706"/>
    <w:rsid w:val="007D5760"/>
    <w:rsid w:val="007D5928"/>
    <w:rsid w:val="007E1121"/>
    <w:rsid w:val="007E4CB9"/>
    <w:rsid w:val="007F648F"/>
    <w:rsid w:val="008001D2"/>
    <w:rsid w:val="00801CDE"/>
    <w:rsid w:val="00801FAB"/>
    <w:rsid w:val="00822F0E"/>
    <w:rsid w:val="00822F44"/>
    <w:rsid w:val="00823427"/>
    <w:rsid w:val="00823492"/>
    <w:rsid w:val="00830229"/>
    <w:rsid w:val="008303DB"/>
    <w:rsid w:val="00836E6A"/>
    <w:rsid w:val="00841DC3"/>
    <w:rsid w:val="00855A98"/>
    <w:rsid w:val="00866B22"/>
    <w:rsid w:val="00874451"/>
    <w:rsid w:val="008779AB"/>
    <w:rsid w:val="008819A7"/>
    <w:rsid w:val="00882C80"/>
    <w:rsid w:val="0088642A"/>
    <w:rsid w:val="00890895"/>
    <w:rsid w:val="00893266"/>
    <w:rsid w:val="00894A0B"/>
    <w:rsid w:val="008A08CC"/>
    <w:rsid w:val="008A270E"/>
    <w:rsid w:val="008B0A3B"/>
    <w:rsid w:val="008B0A86"/>
    <w:rsid w:val="008B3F76"/>
    <w:rsid w:val="008B4ACB"/>
    <w:rsid w:val="008B53B6"/>
    <w:rsid w:val="008B6264"/>
    <w:rsid w:val="008C6AB8"/>
    <w:rsid w:val="008C6E34"/>
    <w:rsid w:val="008D19CE"/>
    <w:rsid w:val="008D2187"/>
    <w:rsid w:val="008D42BD"/>
    <w:rsid w:val="008E61F4"/>
    <w:rsid w:val="008E62EA"/>
    <w:rsid w:val="008F0A0C"/>
    <w:rsid w:val="008F14F9"/>
    <w:rsid w:val="00901A6C"/>
    <w:rsid w:val="00907E11"/>
    <w:rsid w:val="009136EC"/>
    <w:rsid w:val="00915F62"/>
    <w:rsid w:val="00921913"/>
    <w:rsid w:val="00922881"/>
    <w:rsid w:val="00926F65"/>
    <w:rsid w:val="00940EB2"/>
    <w:rsid w:val="00942ED0"/>
    <w:rsid w:val="00943DC2"/>
    <w:rsid w:val="00944B8C"/>
    <w:rsid w:val="00965BF0"/>
    <w:rsid w:val="0097165D"/>
    <w:rsid w:val="00972073"/>
    <w:rsid w:val="009803CE"/>
    <w:rsid w:val="00980CD3"/>
    <w:rsid w:val="009918CB"/>
    <w:rsid w:val="00993364"/>
    <w:rsid w:val="009A154F"/>
    <w:rsid w:val="009A3F36"/>
    <w:rsid w:val="009A66A0"/>
    <w:rsid w:val="009A6E80"/>
    <w:rsid w:val="009B0658"/>
    <w:rsid w:val="009B6197"/>
    <w:rsid w:val="009C1003"/>
    <w:rsid w:val="009C3E7F"/>
    <w:rsid w:val="009E274F"/>
    <w:rsid w:val="009E3DE5"/>
    <w:rsid w:val="009F5B55"/>
    <w:rsid w:val="009F6344"/>
    <w:rsid w:val="009F6BC4"/>
    <w:rsid w:val="009F6DE4"/>
    <w:rsid w:val="00A22D47"/>
    <w:rsid w:val="00A23D87"/>
    <w:rsid w:val="00A407EB"/>
    <w:rsid w:val="00A40F07"/>
    <w:rsid w:val="00A419D7"/>
    <w:rsid w:val="00A45FE4"/>
    <w:rsid w:val="00A52D22"/>
    <w:rsid w:val="00A54944"/>
    <w:rsid w:val="00A617B3"/>
    <w:rsid w:val="00A654E0"/>
    <w:rsid w:val="00A702C6"/>
    <w:rsid w:val="00A81E3D"/>
    <w:rsid w:val="00A835EB"/>
    <w:rsid w:val="00A83891"/>
    <w:rsid w:val="00A83CF9"/>
    <w:rsid w:val="00A845BB"/>
    <w:rsid w:val="00A855D5"/>
    <w:rsid w:val="00A8574F"/>
    <w:rsid w:val="00A86DDC"/>
    <w:rsid w:val="00AA120C"/>
    <w:rsid w:val="00AB1EE5"/>
    <w:rsid w:val="00AB2D1C"/>
    <w:rsid w:val="00AC4D00"/>
    <w:rsid w:val="00AD0B15"/>
    <w:rsid w:val="00AD42F4"/>
    <w:rsid w:val="00AD5117"/>
    <w:rsid w:val="00AD574A"/>
    <w:rsid w:val="00AE083F"/>
    <w:rsid w:val="00AE0F87"/>
    <w:rsid w:val="00AF0F0E"/>
    <w:rsid w:val="00B06854"/>
    <w:rsid w:val="00B10B99"/>
    <w:rsid w:val="00B2591E"/>
    <w:rsid w:val="00B321B7"/>
    <w:rsid w:val="00B329AE"/>
    <w:rsid w:val="00B3335B"/>
    <w:rsid w:val="00B35A87"/>
    <w:rsid w:val="00B41167"/>
    <w:rsid w:val="00B47388"/>
    <w:rsid w:val="00B729F9"/>
    <w:rsid w:val="00B73AD0"/>
    <w:rsid w:val="00B748E8"/>
    <w:rsid w:val="00B74E55"/>
    <w:rsid w:val="00B81E4E"/>
    <w:rsid w:val="00B83513"/>
    <w:rsid w:val="00B908A8"/>
    <w:rsid w:val="00BA27EF"/>
    <w:rsid w:val="00BA2D3C"/>
    <w:rsid w:val="00BA48D2"/>
    <w:rsid w:val="00BA729F"/>
    <w:rsid w:val="00BC06B6"/>
    <w:rsid w:val="00BC7AA3"/>
    <w:rsid w:val="00BE03B9"/>
    <w:rsid w:val="00BE3036"/>
    <w:rsid w:val="00BE3C10"/>
    <w:rsid w:val="00BE7287"/>
    <w:rsid w:val="00C25A33"/>
    <w:rsid w:val="00C348B4"/>
    <w:rsid w:val="00C364DA"/>
    <w:rsid w:val="00C42A83"/>
    <w:rsid w:val="00C514DE"/>
    <w:rsid w:val="00C51AE5"/>
    <w:rsid w:val="00C51D13"/>
    <w:rsid w:val="00C52975"/>
    <w:rsid w:val="00C60878"/>
    <w:rsid w:val="00C61332"/>
    <w:rsid w:val="00C61F06"/>
    <w:rsid w:val="00C65CFA"/>
    <w:rsid w:val="00C746A0"/>
    <w:rsid w:val="00C757E7"/>
    <w:rsid w:val="00C761F9"/>
    <w:rsid w:val="00C83109"/>
    <w:rsid w:val="00C84C28"/>
    <w:rsid w:val="00C9235E"/>
    <w:rsid w:val="00C967C7"/>
    <w:rsid w:val="00CA3E21"/>
    <w:rsid w:val="00CA3FCA"/>
    <w:rsid w:val="00CA6335"/>
    <w:rsid w:val="00CB203D"/>
    <w:rsid w:val="00CB64A4"/>
    <w:rsid w:val="00CC7CA0"/>
    <w:rsid w:val="00CC7D54"/>
    <w:rsid w:val="00CD3545"/>
    <w:rsid w:val="00CF081D"/>
    <w:rsid w:val="00CF4748"/>
    <w:rsid w:val="00CF6729"/>
    <w:rsid w:val="00D0182A"/>
    <w:rsid w:val="00D0668B"/>
    <w:rsid w:val="00D0780D"/>
    <w:rsid w:val="00D14768"/>
    <w:rsid w:val="00D149B2"/>
    <w:rsid w:val="00D228E0"/>
    <w:rsid w:val="00D331E5"/>
    <w:rsid w:val="00D5289C"/>
    <w:rsid w:val="00D62463"/>
    <w:rsid w:val="00D74BD2"/>
    <w:rsid w:val="00D81E93"/>
    <w:rsid w:val="00D83BB4"/>
    <w:rsid w:val="00DA024B"/>
    <w:rsid w:val="00DB2783"/>
    <w:rsid w:val="00DB58D1"/>
    <w:rsid w:val="00DE0CC0"/>
    <w:rsid w:val="00DE1632"/>
    <w:rsid w:val="00DE20E1"/>
    <w:rsid w:val="00DE79A7"/>
    <w:rsid w:val="00DF3D31"/>
    <w:rsid w:val="00DF5C58"/>
    <w:rsid w:val="00E0045A"/>
    <w:rsid w:val="00E00E80"/>
    <w:rsid w:val="00E01EEE"/>
    <w:rsid w:val="00E03A77"/>
    <w:rsid w:val="00E11ED9"/>
    <w:rsid w:val="00E13D2F"/>
    <w:rsid w:val="00E149B5"/>
    <w:rsid w:val="00E219F8"/>
    <w:rsid w:val="00E22797"/>
    <w:rsid w:val="00E22B29"/>
    <w:rsid w:val="00E26596"/>
    <w:rsid w:val="00E2662B"/>
    <w:rsid w:val="00E267AF"/>
    <w:rsid w:val="00E2793D"/>
    <w:rsid w:val="00E30F23"/>
    <w:rsid w:val="00E320EA"/>
    <w:rsid w:val="00E47A14"/>
    <w:rsid w:val="00E52279"/>
    <w:rsid w:val="00E54320"/>
    <w:rsid w:val="00E54F3C"/>
    <w:rsid w:val="00E65955"/>
    <w:rsid w:val="00E7048B"/>
    <w:rsid w:val="00E757C1"/>
    <w:rsid w:val="00E82498"/>
    <w:rsid w:val="00E828EE"/>
    <w:rsid w:val="00E93545"/>
    <w:rsid w:val="00E93B25"/>
    <w:rsid w:val="00E95A9D"/>
    <w:rsid w:val="00EA14F9"/>
    <w:rsid w:val="00EA5ACC"/>
    <w:rsid w:val="00EB09EF"/>
    <w:rsid w:val="00EB388E"/>
    <w:rsid w:val="00EC26D9"/>
    <w:rsid w:val="00EC2CA9"/>
    <w:rsid w:val="00ED0592"/>
    <w:rsid w:val="00EF3B80"/>
    <w:rsid w:val="00EF46BB"/>
    <w:rsid w:val="00EF536A"/>
    <w:rsid w:val="00EF7CB9"/>
    <w:rsid w:val="00F007E6"/>
    <w:rsid w:val="00F01CD8"/>
    <w:rsid w:val="00F03445"/>
    <w:rsid w:val="00F03A68"/>
    <w:rsid w:val="00F051A7"/>
    <w:rsid w:val="00F1233C"/>
    <w:rsid w:val="00F1476B"/>
    <w:rsid w:val="00F1705A"/>
    <w:rsid w:val="00F207E3"/>
    <w:rsid w:val="00F25956"/>
    <w:rsid w:val="00F26621"/>
    <w:rsid w:val="00F303B4"/>
    <w:rsid w:val="00F4673C"/>
    <w:rsid w:val="00F505D8"/>
    <w:rsid w:val="00F51F47"/>
    <w:rsid w:val="00F601BE"/>
    <w:rsid w:val="00F667A4"/>
    <w:rsid w:val="00F737D2"/>
    <w:rsid w:val="00F841C5"/>
    <w:rsid w:val="00F86382"/>
    <w:rsid w:val="00F91971"/>
    <w:rsid w:val="00F92777"/>
    <w:rsid w:val="00FA2052"/>
    <w:rsid w:val="00FB23E9"/>
    <w:rsid w:val="00FC1D36"/>
    <w:rsid w:val="00FC2A41"/>
    <w:rsid w:val="00FC4F5B"/>
    <w:rsid w:val="00FD1C46"/>
    <w:rsid w:val="00FD682F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C3936-AFF6-445B-A49B-011C1807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1004DE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2">
    <w:name w:val="heading 1"/>
    <w:aliases w:val="[Alt+1][SWIEE],章节,标题1,名称,36标题1,36标题 1,第一层,标题 1 (1. ),1标题 1,H1,NMP Heading 1,论文题目,章节1,章节2,章节3,章节4,章节5,章节11,章节21,章节31,章节41,章节6,章节12,章节22,章节32,章节42,章节51,章节111,章节211,章节311,章节411,章节7,章节13,章节23,章节33,章节43,章节52,章节112,章节212,章节312,章节412,章节8,章节14,章节24,章节34"/>
    <w:basedOn w:val="a9"/>
    <w:next w:val="a9"/>
    <w:link w:val="1Char"/>
    <w:qFormat/>
    <w:rsid w:val="00100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[Alt+2][SWIEE],第一层条,节名,36标题2,36标题 2,标题 2  (1.1 ),第二层,概要标题 2,概要标题2,GF节,H2,h2,2,条,第一层条1,第一层条2,第一层条3,第一层条4,第一层条5,第一层条11,第一层条21,第一层条31,第一层条41,第一层条6,第一层条12,第一层条22,第一层条32,第一层条42,第一层条51,第一层条111,第一层条211,第一层条311,第一层条411,第一层条7,第一层条13,第一层条23,第一层条33,第一层条43,HD2"/>
    <w:basedOn w:val="a9"/>
    <w:next w:val="a9"/>
    <w:link w:val="2Char"/>
    <w:qFormat/>
    <w:rsid w:val="001004D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[SWIEE],第二层条,标题9,分节,36标题3,36标题 3,第三层,1.1.1 标题 3,1.黑小三,（1.1.1 ),论文标题 2,第二层条1,第二层条2,第二层条3,第二层条4,第二层条5,第二层条11,第二层条21,第二层条31,第二层条41,第二层条6,第二层条12,第二层条22,第二层条32,第二层条42,第二层条51,第二层条111,第二层条211,第二层条311,第二层条411,第二层条7,第二层条13,第二层条23,第二层条33,第二层条43,第二层条52"/>
    <w:basedOn w:val="a9"/>
    <w:next w:val="a9"/>
    <w:link w:val="3Char"/>
    <w:unhideWhenUsed/>
    <w:qFormat/>
    <w:rsid w:val="00855A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[Alt+4][SWIEE],第三层条,分分节,第四层,36标题4,36标题 4,(１)黑小三,第三层条1,第三层条2,第三层条3,第三层条4,第三层条5,第三层条11,第三层条21,第三层条31,第三层条41,第三层条6,第三层条12,第三层条22,第三层条32,第三层条42,第三层条51,第三层条111,第三层条211,第三层条311,第三层条411,第三层条7,第三层条13,第三层条23,第三层条33,第三层条43,第三层条52,第三层条112,第三层条212,第三层条312"/>
    <w:basedOn w:val="a9"/>
    <w:next w:val="a9"/>
    <w:link w:val="4Char"/>
    <w:qFormat/>
    <w:rsid w:val="0067020B"/>
    <w:pPr>
      <w:overflowPunct w:val="0"/>
      <w:adjustRightInd w:val="0"/>
      <w:snapToGrid w:val="0"/>
      <w:jc w:val="both"/>
      <w:outlineLvl w:val="3"/>
    </w:pPr>
    <w:rPr>
      <w:rFonts w:ascii="黑体" w:eastAsia="黑体"/>
      <w:kern w:val="0"/>
      <w:szCs w:val="24"/>
    </w:rPr>
  </w:style>
  <w:style w:type="paragraph" w:styleId="5">
    <w:name w:val="heading 5"/>
    <w:aliases w:val="[Alt+5][SWIEE],第四层条,第五层,36标题5,36标题 5,第四层条1,第四层条2,第四层条3,第四层条4,第四层条5,第四层条11,第四层条21,第四层条31,第四层条41,第四层条6,第四层条12,第四层条22,第四层条32,第四层条42,第四层条51,第四层条111,第四层条211,第四层条311,第四层条411,第四层条7,第四层条13,第四层条23,第四层条33,第四层条43,第四层条52,第四层条112,第四层条212,第四层条312,第四层条412,第四层条8,图"/>
    <w:basedOn w:val="a9"/>
    <w:next w:val="a9"/>
    <w:link w:val="5Char"/>
    <w:qFormat/>
    <w:rsid w:val="0067020B"/>
    <w:pPr>
      <w:overflowPunct w:val="0"/>
      <w:adjustRightInd w:val="0"/>
      <w:snapToGrid w:val="0"/>
      <w:jc w:val="both"/>
      <w:outlineLvl w:val="4"/>
    </w:pPr>
    <w:rPr>
      <w:rFonts w:ascii="黑体" w:eastAsia="黑体"/>
      <w:kern w:val="0"/>
      <w:szCs w:val="24"/>
    </w:rPr>
  </w:style>
  <w:style w:type="paragraph" w:styleId="6">
    <w:name w:val="heading 6"/>
    <w:aliases w:val="[Alt+6][SWIEE],第五层条,第五层条1,第五层条2,第五层条3,第五层条4,第五层条5,第五层条11,第五层条21,第五层条31,第五层条41,第五层条6,第五层条12,第五层条22,第五层条32,第五层条42,第五层条51,第五层条111,第五层条211,第五层条311,第五层条411,第五层条7,第五层条13,第五层条23,第五层条33,第五层条43,第五层条52,第五层条112,第五层条212,第五层条312,第五层条412,第五层条8,第五层条14,第五层条24,第1"/>
    <w:basedOn w:val="a9"/>
    <w:next w:val="a9"/>
    <w:link w:val="6Char"/>
    <w:qFormat/>
    <w:rsid w:val="0067020B"/>
    <w:pPr>
      <w:overflowPunct w:val="0"/>
      <w:adjustRightInd w:val="0"/>
      <w:snapToGrid w:val="0"/>
      <w:jc w:val="both"/>
      <w:outlineLvl w:val="5"/>
    </w:pPr>
    <w:rPr>
      <w:rFonts w:ascii="黑体" w:eastAsia="黑体"/>
      <w:kern w:val="0"/>
      <w:szCs w:val="24"/>
    </w:rPr>
  </w:style>
  <w:style w:type="paragraph" w:styleId="7">
    <w:name w:val="heading 7"/>
    <w:aliases w:val="[Alt+7][SWIEE],第六层条,图表,（列项说明）,[Alt+7],图表说明,列项,Legal Level 1.1.,图表标题,PIM 7,（1）,L7,tzc论证报告标题7,字母列项,letter list,a),[Alt+7][ZDB],[Alt+7][网飞飞],H7,1.1.1.1.1.1.1标题 7,正文七级标题,sdf,Alt+7,hed7,i.,1.标题 6,标题5,[Alt+7]【SWIEE】,(a.列项),h7,标题 7 第6层条,H TIMES1,•H7,cn"/>
    <w:basedOn w:val="a9"/>
    <w:link w:val="7Char"/>
    <w:qFormat/>
    <w:rsid w:val="0067020B"/>
    <w:pPr>
      <w:overflowPunct w:val="0"/>
      <w:adjustRightInd w:val="0"/>
      <w:snapToGrid w:val="0"/>
      <w:jc w:val="both"/>
      <w:outlineLvl w:val="6"/>
    </w:pPr>
    <w:rPr>
      <w:rFonts w:ascii="黑体" w:eastAsia="黑体"/>
      <w:snapToGrid w:val="0"/>
      <w:kern w:val="0"/>
      <w:szCs w:val="24"/>
    </w:rPr>
  </w:style>
  <w:style w:type="paragraph" w:styleId="8">
    <w:name w:val="heading 8"/>
    <w:aliases w:val="[Alt+8],数字列项,App2,（A）,注意框体,[Alt+8][ZDB],[Alt+8][网飞飞],H8,标题 8 a,[Alt+8][SWIEE],正文八级标题,标题6,Alt+8,AppendixSubHead,h8,[Alt+8]【SWIEE】,(二级列项),标题 8 第7层,标题8[912],标题 8(图题),GLOSSAIRE,T8,Header 8,thgdh,thgdh1,Enum3,8,(table no.),(requirement),Appendix 3"/>
    <w:basedOn w:val="a9"/>
    <w:link w:val="8Char"/>
    <w:qFormat/>
    <w:rsid w:val="0067020B"/>
    <w:pPr>
      <w:overflowPunct w:val="0"/>
      <w:adjustRightInd w:val="0"/>
      <w:snapToGrid w:val="0"/>
      <w:jc w:val="both"/>
      <w:outlineLvl w:val="7"/>
    </w:pPr>
    <w:rPr>
      <w:rFonts w:ascii="黑体" w:eastAsia="黑体"/>
      <w:snapToGrid w:val="0"/>
      <w:kern w:val="0"/>
      <w:szCs w:val="24"/>
    </w:rPr>
  </w:style>
  <w:style w:type="paragraph" w:styleId="9">
    <w:name w:val="heading 9"/>
    <w:aliases w:val="[Alt+9],标题 9不用,一般不用,图号,标题 、表题、图题,表题、图题,表号,append,Titre 10,PIM 9,huh,Appendix,[Alt+9][ZDB],[Alt+9][网飞飞],H9,1),[Alt+9][SWIEE],正文九级标题,tt,table title,标题 45,Figure Heading,FH,Alt+9,AppendixBodyHead,h9,13,[Alt+9]【SWIEE】,三级标题,T9,Header 9,ofdgjo,ofdgjo1"/>
    <w:basedOn w:val="a9"/>
    <w:link w:val="9Char"/>
    <w:qFormat/>
    <w:rsid w:val="0067020B"/>
    <w:pPr>
      <w:overflowPunct w:val="0"/>
      <w:adjustRightInd w:val="0"/>
      <w:snapToGrid w:val="0"/>
      <w:jc w:val="both"/>
      <w:outlineLvl w:val="8"/>
    </w:pPr>
    <w:rPr>
      <w:rFonts w:ascii="黑体" w:eastAsia="黑体"/>
      <w:snapToGrid w:val="0"/>
      <w:kern w:val="0"/>
      <w:szCs w:val="24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styleId="ad">
    <w:name w:val="header"/>
    <w:basedOn w:val="a9"/>
    <w:link w:val="Char"/>
    <w:uiPriority w:val="99"/>
    <w:unhideWhenUsed/>
    <w:rsid w:val="00100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a"/>
    <w:link w:val="ad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e">
    <w:name w:val="footer"/>
    <w:basedOn w:val="a9"/>
    <w:link w:val="Char0"/>
    <w:uiPriority w:val="99"/>
    <w:unhideWhenUsed/>
    <w:rsid w:val="001004DE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a"/>
    <w:link w:val="ae"/>
    <w:uiPriority w:val="99"/>
    <w:rsid w:val="001004DE"/>
    <w:rPr>
      <w:rFonts w:ascii="Calibri" w:eastAsia="宋体" w:hAnsi="Calibri" w:cs="Times New Roman"/>
      <w:sz w:val="18"/>
      <w:szCs w:val="18"/>
    </w:rPr>
  </w:style>
  <w:style w:type="paragraph" w:styleId="af">
    <w:name w:val="List Paragraph"/>
    <w:basedOn w:val="a9"/>
    <w:uiPriority w:val="34"/>
    <w:qFormat/>
    <w:rsid w:val="001004DE"/>
    <w:pPr>
      <w:ind w:firstLineChars="200" w:firstLine="420"/>
    </w:pPr>
  </w:style>
  <w:style w:type="paragraph" w:customStyle="1" w:styleId="1">
    <w:name w:val="1"/>
    <w:basedOn w:val="af"/>
    <w:next w:val="af"/>
    <w:qFormat/>
    <w:rsid w:val="001004DE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paragraph" w:customStyle="1" w:styleId="11">
    <w:name w:val="1.1"/>
    <w:basedOn w:val="1"/>
    <w:next w:val="af"/>
    <w:qFormat/>
    <w:rsid w:val="001004DE"/>
    <w:pPr>
      <w:numPr>
        <w:ilvl w:val="1"/>
      </w:numPr>
      <w:outlineLvl w:val="1"/>
    </w:pPr>
  </w:style>
  <w:style w:type="paragraph" w:customStyle="1" w:styleId="111">
    <w:name w:val="1.1.1"/>
    <w:basedOn w:val="11"/>
    <w:next w:val="af"/>
    <w:qFormat/>
    <w:rsid w:val="001004DE"/>
    <w:pPr>
      <w:numPr>
        <w:ilvl w:val="2"/>
      </w:numPr>
      <w:outlineLvl w:val="2"/>
    </w:pPr>
  </w:style>
  <w:style w:type="paragraph" w:customStyle="1" w:styleId="1111">
    <w:name w:val="1.1.1.1"/>
    <w:basedOn w:val="111"/>
    <w:next w:val="af"/>
    <w:qFormat/>
    <w:rsid w:val="001004DE"/>
    <w:pPr>
      <w:numPr>
        <w:ilvl w:val="3"/>
      </w:numPr>
      <w:outlineLvl w:val="3"/>
    </w:pPr>
  </w:style>
  <w:style w:type="paragraph" w:customStyle="1" w:styleId="11111">
    <w:name w:val="1.1.1.1.1"/>
    <w:basedOn w:val="af"/>
    <w:next w:val="af"/>
    <w:qFormat/>
    <w:rsid w:val="001004DE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paragraph" w:customStyle="1" w:styleId="Z">
    <w:name w:val="Z附录"/>
    <w:basedOn w:val="a9"/>
    <w:next w:val="a9"/>
    <w:rsid w:val="001004DE"/>
    <w:pPr>
      <w:keepNext/>
      <w:pageBreakBefore/>
      <w:numPr>
        <w:numId w:val="15"/>
      </w:numPr>
      <w:spacing w:beforeLines="50" w:afterLines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aliases w:val="[Alt+1][SWIEE] Char,章节 Char,标题1 Char,名称 Char,36标题1 Char,36标题 1 Char,第一层 Char,标题 1 (1. ) Char,1标题 1 Char,H1 Char,NMP Heading 1 Char,论文题目 Char,章节1 Char,章节2 Char,章节3 Char,章节4 Char,章节5 Char,章节11 Char,章节21 Char,章节31 Char,章节41 Char,章节6 Char,章节7 Char"/>
    <w:basedOn w:val="aa"/>
    <w:link w:val="12"/>
    <w:uiPriority w:val="9"/>
    <w:rsid w:val="001004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[Alt+2][SWIEE] Char,第一层条 Char,节名 Char,36标题2 Char,36标题 2 Char,标题 2  (1.1 ) Char,第二层 Char,概要标题 2 Char,概要标题2 Char,GF节 Char,H2 Char,h2 Char,2 Char,条 Char,第一层条1 Char,第一层条2 Char,第一层条3 Char,第一层条4 Char,第一层条5 Char,第一层条11 Char,第一层条21 Char,第一层条31 Char"/>
    <w:basedOn w:val="aa"/>
    <w:link w:val="20"/>
    <w:uiPriority w:val="9"/>
    <w:rsid w:val="001004DE"/>
    <w:rPr>
      <w:rFonts w:ascii="Cambria" w:eastAsia="宋体" w:hAnsi="Cambria" w:cs="Times New Roman"/>
      <w:b/>
      <w:bCs/>
      <w:sz w:val="32"/>
      <w:szCs w:val="32"/>
    </w:rPr>
  </w:style>
  <w:style w:type="paragraph" w:customStyle="1" w:styleId="a">
    <w:name w:val="表题"/>
    <w:basedOn w:val="af"/>
    <w:next w:val="af"/>
    <w:qFormat/>
    <w:rsid w:val="001004DE"/>
    <w:pPr>
      <w:numPr>
        <w:numId w:val="7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f0">
    <w:name w:val="表中数字或文字"/>
    <w:basedOn w:val="af"/>
    <w:qFormat/>
    <w:rsid w:val="001004DE"/>
    <w:pPr>
      <w:spacing w:line="240" w:lineRule="auto"/>
      <w:ind w:firstLineChars="0" w:firstLine="0"/>
      <w:jc w:val="center"/>
    </w:pPr>
    <w:rPr>
      <w:sz w:val="21"/>
    </w:rPr>
  </w:style>
  <w:style w:type="character" w:styleId="af1">
    <w:name w:val="Hyperlink"/>
    <w:uiPriority w:val="99"/>
    <w:unhideWhenUsed/>
    <w:rsid w:val="001004DE"/>
    <w:rPr>
      <w:color w:val="0000FF"/>
      <w:u w:val="single"/>
    </w:rPr>
  </w:style>
  <w:style w:type="paragraph" w:customStyle="1" w:styleId="a8">
    <w:name w:val="附录表"/>
    <w:basedOn w:val="a"/>
    <w:next w:val="a9"/>
    <w:rsid w:val="001004DE"/>
    <w:pPr>
      <w:numPr>
        <w:ilvl w:val="7"/>
        <w:numId w:val="15"/>
      </w:numPr>
    </w:pPr>
    <w:rPr>
      <w:rFonts w:ascii="Times New Roman" w:hAnsi="Times New Roman"/>
      <w:szCs w:val="24"/>
    </w:rPr>
  </w:style>
  <w:style w:type="paragraph" w:customStyle="1" w:styleId="a2">
    <w:name w:val="附录章标题"/>
    <w:basedOn w:val="Z"/>
    <w:next w:val="a9"/>
    <w:rsid w:val="001004DE"/>
    <w:pPr>
      <w:keepNext w:val="0"/>
      <w:pageBreakBefore w:val="0"/>
      <w:numPr>
        <w:ilvl w:val="1"/>
      </w:numPr>
      <w:adjustRightInd w:val="0"/>
      <w:spacing w:beforeLines="0" w:afterLines="0"/>
      <w:jc w:val="left"/>
      <w:outlineLvl w:val="1"/>
    </w:pPr>
  </w:style>
  <w:style w:type="paragraph" w:customStyle="1" w:styleId="a3">
    <w:name w:val="附录一级条"/>
    <w:basedOn w:val="a2"/>
    <w:next w:val="a9"/>
    <w:rsid w:val="001004DE"/>
    <w:pPr>
      <w:numPr>
        <w:ilvl w:val="2"/>
      </w:numPr>
      <w:outlineLvl w:val="2"/>
    </w:pPr>
  </w:style>
  <w:style w:type="paragraph" w:customStyle="1" w:styleId="a4">
    <w:name w:val="附录二级条"/>
    <w:basedOn w:val="a3"/>
    <w:next w:val="a9"/>
    <w:rsid w:val="001004DE"/>
    <w:pPr>
      <w:numPr>
        <w:ilvl w:val="3"/>
      </w:numPr>
      <w:outlineLvl w:val="3"/>
    </w:pPr>
  </w:style>
  <w:style w:type="paragraph" w:customStyle="1" w:styleId="a5">
    <w:name w:val="附录三级条"/>
    <w:basedOn w:val="a4"/>
    <w:next w:val="a9"/>
    <w:rsid w:val="001004DE"/>
    <w:pPr>
      <w:numPr>
        <w:ilvl w:val="4"/>
      </w:numPr>
    </w:pPr>
  </w:style>
  <w:style w:type="paragraph" w:customStyle="1" w:styleId="a6">
    <w:name w:val="附录四级条"/>
    <w:basedOn w:val="a5"/>
    <w:next w:val="a9"/>
    <w:rsid w:val="001004DE"/>
    <w:pPr>
      <w:numPr>
        <w:ilvl w:val="5"/>
      </w:numPr>
    </w:pPr>
  </w:style>
  <w:style w:type="paragraph" w:customStyle="1" w:styleId="a0">
    <w:name w:val="图 题"/>
    <w:basedOn w:val="af"/>
    <w:next w:val="af"/>
    <w:qFormat/>
    <w:rsid w:val="001004DE"/>
    <w:pPr>
      <w:numPr>
        <w:numId w:val="14"/>
      </w:numPr>
      <w:ind w:firstLineChars="0" w:firstLine="0"/>
      <w:jc w:val="center"/>
    </w:pPr>
    <w:rPr>
      <w:rFonts w:ascii="黑体" w:eastAsia="黑体" w:hAnsi="黑体"/>
    </w:rPr>
  </w:style>
  <w:style w:type="paragraph" w:customStyle="1" w:styleId="a7">
    <w:name w:val="附录图"/>
    <w:basedOn w:val="a0"/>
    <w:next w:val="a9"/>
    <w:rsid w:val="001004DE"/>
    <w:pPr>
      <w:numPr>
        <w:ilvl w:val="6"/>
        <w:numId w:val="15"/>
      </w:numPr>
    </w:pPr>
    <w:rPr>
      <w:rFonts w:ascii="Times New Roman" w:hAnsi="Times New Roman"/>
      <w:szCs w:val="24"/>
    </w:rPr>
  </w:style>
  <w:style w:type="paragraph" w:customStyle="1" w:styleId="af2">
    <w:name w:val="行间距"/>
    <w:basedOn w:val="a9"/>
    <w:rsid w:val="001004DE"/>
    <w:pPr>
      <w:ind w:firstLineChars="200" w:firstLine="200"/>
      <w:jc w:val="both"/>
    </w:pPr>
    <w:rPr>
      <w:szCs w:val="24"/>
    </w:rPr>
  </w:style>
  <w:style w:type="paragraph" w:customStyle="1" w:styleId="10">
    <w:name w:val="列项1"/>
    <w:basedOn w:val="af"/>
    <w:qFormat/>
    <w:rsid w:val="001004DE"/>
    <w:pPr>
      <w:numPr>
        <w:numId w:val="16"/>
      </w:numPr>
      <w:ind w:firstLineChars="0" w:firstLine="0"/>
      <w:jc w:val="both"/>
    </w:pPr>
  </w:style>
  <w:style w:type="paragraph" w:customStyle="1" w:styleId="2">
    <w:name w:val="列项2"/>
    <w:basedOn w:val="af"/>
    <w:qFormat/>
    <w:rsid w:val="001004DE"/>
    <w:pPr>
      <w:numPr>
        <w:numId w:val="17"/>
      </w:numPr>
      <w:ind w:firstLineChars="0" w:firstLine="0"/>
      <w:jc w:val="both"/>
    </w:pPr>
  </w:style>
  <w:style w:type="paragraph" w:styleId="13">
    <w:name w:val="toc 1"/>
    <w:basedOn w:val="a9"/>
    <w:next w:val="a9"/>
    <w:autoRedefine/>
    <w:uiPriority w:val="39"/>
    <w:unhideWhenUsed/>
    <w:rsid w:val="001004DE"/>
    <w:pPr>
      <w:tabs>
        <w:tab w:val="right" w:leader="dot" w:pos="8296"/>
      </w:tabs>
      <w:jc w:val="both"/>
    </w:pPr>
  </w:style>
  <w:style w:type="paragraph" w:styleId="21">
    <w:name w:val="toc 2"/>
    <w:basedOn w:val="a9"/>
    <w:next w:val="a9"/>
    <w:autoRedefine/>
    <w:uiPriority w:val="39"/>
    <w:unhideWhenUsed/>
    <w:rsid w:val="001004DE"/>
    <w:pPr>
      <w:tabs>
        <w:tab w:val="right" w:leader="dot" w:pos="8296"/>
      </w:tabs>
    </w:pPr>
  </w:style>
  <w:style w:type="paragraph" w:styleId="af3">
    <w:name w:val="Balloon Text"/>
    <w:basedOn w:val="a9"/>
    <w:link w:val="Char1"/>
    <w:uiPriority w:val="99"/>
    <w:semiHidden/>
    <w:unhideWhenUsed/>
    <w:rsid w:val="001004D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a"/>
    <w:link w:val="af3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table" w:styleId="af4">
    <w:name w:val="Table Grid"/>
    <w:aliases w:val="表格样式"/>
    <w:basedOn w:val="ab"/>
    <w:uiPriority w:val="39"/>
    <w:rsid w:val="001004DE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5">
    <w:name w:val="Document Map"/>
    <w:basedOn w:val="a9"/>
    <w:link w:val="Char2"/>
    <w:uiPriority w:val="99"/>
    <w:semiHidden/>
    <w:unhideWhenUsed/>
    <w:rsid w:val="001004DE"/>
    <w:rPr>
      <w:sz w:val="18"/>
      <w:szCs w:val="18"/>
    </w:rPr>
  </w:style>
  <w:style w:type="character" w:customStyle="1" w:styleId="Char2">
    <w:name w:val="文档结构图 Char"/>
    <w:basedOn w:val="aa"/>
    <w:link w:val="af5"/>
    <w:uiPriority w:val="99"/>
    <w:semiHidden/>
    <w:rsid w:val="001004DE"/>
    <w:rPr>
      <w:rFonts w:ascii="Times New Roman" w:eastAsia="宋体" w:hAnsi="Times New Roman" w:cs="Times New Roman"/>
      <w:sz w:val="18"/>
      <w:szCs w:val="18"/>
    </w:rPr>
  </w:style>
  <w:style w:type="paragraph" w:customStyle="1" w:styleId="X">
    <w:name w:val="注X"/>
    <w:basedOn w:val="af"/>
    <w:next w:val="af"/>
    <w:qFormat/>
    <w:rsid w:val="001004DE"/>
    <w:pPr>
      <w:numPr>
        <w:numId w:val="18"/>
      </w:numPr>
      <w:ind w:firstLineChars="0" w:firstLine="0"/>
    </w:pPr>
    <w:rPr>
      <w:sz w:val="21"/>
    </w:rPr>
  </w:style>
  <w:style w:type="paragraph" w:styleId="af6">
    <w:name w:val="Title"/>
    <w:basedOn w:val="a9"/>
    <w:next w:val="a9"/>
    <w:link w:val="Char3"/>
    <w:uiPriority w:val="10"/>
    <w:qFormat/>
    <w:rsid w:val="00C5297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a"/>
    <w:link w:val="af6"/>
    <w:uiPriority w:val="10"/>
    <w:rsid w:val="00C52975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SWIEE">
    <w:name w:val="正文表标题[SWIEE]"/>
    <w:next w:val="a9"/>
    <w:link w:val="SWIEEChar"/>
    <w:qFormat/>
    <w:rsid w:val="00E149B5"/>
    <w:pPr>
      <w:keepNext/>
      <w:numPr>
        <w:numId w:val="21"/>
      </w:numPr>
      <w:adjustRightInd w:val="0"/>
      <w:snapToGrid w:val="0"/>
      <w:spacing w:line="360" w:lineRule="auto"/>
      <w:ind w:left="0"/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-wuq2">
    <w:name w:val="表格样式-wuq2"/>
    <w:basedOn w:val="a9"/>
    <w:link w:val="-wuq2Char"/>
    <w:qFormat/>
    <w:rsid w:val="00E149B5"/>
    <w:pPr>
      <w:spacing w:line="360" w:lineRule="exact"/>
      <w:jc w:val="both"/>
    </w:pPr>
    <w:rPr>
      <w:bCs/>
      <w:sz w:val="21"/>
      <w:lang w:val="x-none" w:eastAsia="x-none"/>
    </w:rPr>
  </w:style>
  <w:style w:type="character" w:customStyle="1" w:styleId="-wuq2Char">
    <w:name w:val="表格样式-wuq2 Char"/>
    <w:link w:val="-wuq2"/>
    <w:rsid w:val="00E149B5"/>
    <w:rPr>
      <w:rFonts w:ascii="Times New Roman" w:eastAsia="宋体" w:hAnsi="Times New Roman" w:cs="Times New Roman"/>
      <w:bCs/>
      <w:szCs w:val="21"/>
      <w:lang w:val="x-none" w:eastAsia="x-none"/>
    </w:rPr>
  </w:style>
  <w:style w:type="paragraph" w:customStyle="1" w:styleId="SWIEE1">
    <w:name w:val="一级条标题[SWIEE]"/>
    <w:basedOn w:val="a9"/>
    <w:next w:val="a9"/>
    <w:rsid w:val="003C17D1"/>
    <w:pPr>
      <w:widowControl/>
      <w:numPr>
        <w:ilvl w:val="2"/>
        <w:numId w:val="22"/>
      </w:numPr>
      <w:overflowPunct w:val="0"/>
      <w:adjustRightInd w:val="0"/>
      <w:snapToGrid w:val="0"/>
      <w:jc w:val="both"/>
      <w:outlineLvl w:val="2"/>
    </w:pPr>
    <w:rPr>
      <w:rFonts w:ascii="黑体" w:eastAsia="黑体"/>
      <w:kern w:val="0"/>
      <w:szCs w:val="20"/>
    </w:rPr>
  </w:style>
  <w:style w:type="paragraph" w:customStyle="1" w:styleId="SWIEE2">
    <w:name w:val="二级条标题[SWIEE]"/>
    <w:basedOn w:val="SWIEE1"/>
    <w:next w:val="a9"/>
    <w:rsid w:val="003C17D1"/>
    <w:pPr>
      <w:numPr>
        <w:ilvl w:val="3"/>
      </w:numPr>
      <w:outlineLvl w:val="3"/>
    </w:pPr>
  </w:style>
  <w:style w:type="paragraph" w:customStyle="1" w:styleId="SWIEE3">
    <w:name w:val="三级条标题[SWIEE]"/>
    <w:basedOn w:val="a9"/>
    <w:next w:val="a9"/>
    <w:rsid w:val="003C17D1"/>
    <w:pPr>
      <w:widowControl/>
      <w:numPr>
        <w:ilvl w:val="4"/>
        <w:numId w:val="22"/>
      </w:numPr>
      <w:overflowPunct w:val="0"/>
      <w:adjustRightInd w:val="0"/>
      <w:snapToGrid w:val="0"/>
      <w:spacing w:line="240" w:lineRule="auto"/>
      <w:jc w:val="both"/>
      <w:outlineLvl w:val="4"/>
    </w:pPr>
    <w:rPr>
      <w:rFonts w:ascii="黑体" w:eastAsia="黑体"/>
      <w:kern w:val="0"/>
      <w:szCs w:val="20"/>
    </w:rPr>
  </w:style>
  <w:style w:type="paragraph" w:customStyle="1" w:styleId="SWIEE4">
    <w:name w:val="四级条标题[SWIEE]"/>
    <w:basedOn w:val="SWIEE3"/>
    <w:next w:val="a9"/>
    <w:rsid w:val="003C17D1"/>
    <w:pPr>
      <w:numPr>
        <w:ilvl w:val="5"/>
      </w:numPr>
      <w:outlineLvl w:val="5"/>
    </w:pPr>
  </w:style>
  <w:style w:type="paragraph" w:customStyle="1" w:styleId="SWIEE0">
    <w:name w:val="章标题[SWIEE]"/>
    <w:next w:val="a9"/>
    <w:autoRedefine/>
    <w:rsid w:val="003C17D1"/>
    <w:pPr>
      <w:numPr>
        <w:ilvl w:val="1"/>
        <w:numId w:val="22"/>
      </w:numPr>
      <w:adjustRightInd w:val="0"/>
      <w:snapToGrid w:val="0"/>
      <w:spacing w:before="240" w:after="240" w:line="460" w:lineRule="atLeast"/>
      <w:jc w:val="both"/>
      <w:outlineLvl w:val="1"/>
    </w:pPr>
    <w:rPr>
      <w:rFonts w:ascii="黑体" w:eastAsia="黑体" w:hAnsi="Times New Roman" w:cs="Times New Roman"/>
      <w:kern w:val="0"/>
      <w:sz w:val="24"/>
      <w:szCs w:val="20"/>
    </w:rPr>
  </w:style>
  <w:style w:type="paragraph" w:customStyle="1" w:styleId="af7">
    <w:name w:val="表格内容"/>
    <w:aliases w:val="[Alt+n][SWIEE],表格内容-居中,[Alt+n],表格字，文本框字体,[Alt+n][ZDB]"/>
    <w:basedOn w:val="a9"/>
    <w:link w:val="Char4"/>
    <w:qFormat/>
    <w:rsid w:val="003C17D1"/>
    <w:pPr>
      <w:overflowPunct w:val="0"/>
      <w:adjustRightInd w:val="0"/>
      <w:snapToGrid w:val="0"/>
      <w:spacing w:line="400" w:lineRule="atLeast"/>
    </w:pPr>
    <w:rPr>
      <w:kern w:val="0"/>
      <w:sz w:val="21"/>
      <w:szCs w:val="24"/>
    </w:rPr>
  </w:style>
  <w:style w:type="character" w:customStyle="1" w:styleId="SWIEEChar">
    <w:name w:val="正文表标题[SWIEE] Char"/>
    <w:link w:val="SWIEE"/>
    <w:rsid w:val="003C17D1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3Char">
    <w:name w:val="标题 3 Char"/>
    <w:aliases w:val="[Alt+3][SWIEE] Char,第二层条 Char,标题9 Char,分节 Char,36标题3 Char,36标题 3 Char,第三层 Char,1.1.1 标题 3 Char,1.黑小三 Char,（1.1.1 ) Char,论文标题 2 Char,第二层条1 Char,第二层条2 Char,第二层条3 Char,第二层条4 Char,第二层条5 Char,第二层条11 Char,第二层条21 Char,第二层条31 Char,第二层条41 Char"/>
    <w:basedOn w:val="aa"/>
    <w:link w:val="3"/>
    <w:uiPriority w:val="9"/>
    <w:semiHidden/>
    <w:rsid w:val="00855A98"/>
    <w:rPr>
      <w:rFonts w:ascii="Times New Roman" w:eastAsia="宋体" w:hAnsi="Times New Roman" w:cs="Times New Roman"/>
      <w:b/>
      <w:bCs/>
      <w:sz w:val="32"/>
      <w:szCs w:val="32"/>
    </w:rPr>
  </w:style>
  <w:style w:type="character" w:styleId="af8">
    <w:name w:val="FollowedHyperlink"/>
    <w:basedOn w:val="aa"/>
    <w:uiPriority w:val="99"/>
    <w:semiHidden/>
    <w:unhideWhenUsed/>
    <w:rsid w:val="008D2187"/>
    <w:rPr>
      <w:color w:val="800080" w:themeColor="followedHyperlink"/>
      <w:u w:val="single"/>
    </w:rPr>
  </w:style>
  <w:style w:type="paragraph" w:customStyle="1" w:styleId="-wuq20">
    <w:name w:val="-wuq2"/>
    <w:basedOn w:val="a9"/>
    <w:uiPriority w:val="99"/>
    <w:rsid w:val="00434488"/>
    <w:pPr>
      <w:widowControl/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4Char">
    <w:name w:val="标题 4 Char"/>
    <w:aliases w:val="[Alt+4][SWIEE] Char,第三层条 Char,分分节 Char,第四层 Char,36标题4 Char,36标题 4 Char,(１)黑小三 Char,第三层条1 Char,第三层条2 Char,第三层条3 Char,第三层条4 Char,第三层条5 Char,第三层条11 Char,第三层条21 Char,第三层条31 Char,第三层条41 Char,第三层条6 Char,第三层条12 Char,第三层条22 Char,第三层条32 Char,第三层条7 Char"/>
    <w:basedOn w:val="aa"/>
    <w:link w:val="4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5Char">
    <w:name w:val="标题 5 Char"/>
    <w:aliases w:val="[Alt+5][SWIEE] Char,第四层条 Char,第五层 Char,36标题5 Char,36标题 5 Char,第四层条1 Char,第四层条2 Char,第四层条3 Char,第四层条4 Char,第四层条5 Char,第四层条11 Char,第四层条21 Char,第四层条31 Char,第四层条41 Char,第四层条6 Char,第四层条12 Char,第四层条22 Char,第四层条32 Char,第四层条42 Char,第四层条51 Char,图 Char"/>
    <w:basedOn w:val="aa"/>
    <w:link w:val="5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6Char">
    <w:name w:val="标题 6 Char"/>
    <w:aliases w:val="[Alt+6][SWIEE] Char,第五层条 Char,第五层条1 Char,第五层条2 Char,第五层条3 Char,第五层条4 Char,第五层条5 Char,第五层条11 Char,第五层条21 Char,第五层条31 Char,第五层条41 Char,第五层条6 Char,第五层条12 Char,第五层条22 Char,第五层条32 Char,第五层条42 Char,第五层条51 Char,第五层条111 Char,第五层条211 Char,第五层条311 Char"/>
    <w:basedOn w:val="aa"/>
    <w:link w:val="6"/>
    <w:rsid w:val="0067020B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7Char">
    <w:name w:val="标题 7 Char"/>
    <w:aliases w:val="[Alt+7][SWIEE] Char,第六层条 Char,图表 Char,（列项说明） Char,[Alt+7] Char,图表说明 Char,列项 Char,Legal Level 1.1. Char,图表标题 Char,PIM 7 Char,（1） Char,L7 Char,tzc论证报告标题7 Char,字母列项 Char,letter list Char,a) Char,[Alt+7][ZDB] Char,[Alt+7][网飞飞] Char,H7 Char,i. Char"/>
    <w:basedOn w:val="aa"/>
    <w:link w:val="7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8Char">
    <w:name w:val="标题 8 Char"/>
    <w:aliases w:val="[Alt+8] Char,数字列项 Char,App2 Char,（A） Char,注意框体 Char,[Alt+8][ZDB] Char,[Alt+8][网飞飞] Char,H8 Char,标题 8 a Char,[Alt+8][SWIEE] Char,正文八级标题 Char,标题6 Char,Alt+8 Char,AppendixSubHead Char,h8 Char,[Alt+8]【SWIEE】 Char,(二级列项) Char,标题 8 第7层 Char,T8 Char"/>
    <w:basedOn w:val="aa"/>
    <w:link w:val="8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character" w:customStyle="1" w:styleId="9Char">
    <w:name w:val="标题 9 Char"/>
    <w:aliases w:val="[Alt+9] Char,标题 9不用 Char,一般不用 Char,图号 Char,标题 、表题、图题 Char,表题、图题 Char,表号 Char,append Char,Titre 10 Char,PIM 9 Char,huh Char,Appendix Char,[Alt+9][ZDB] Char,[Alt+9][网飞飞] Char,H9 Char,1) Char,[Alt+9][SWIEE] Char,正文九级标题 Char,tt Char,标题 45 Char"/>
    <w:basedOn w:val="aa"/>
    <w:link w:val="9"/>
    <w:rsid w:val="0067020B"/>
    <w:rPr>
      <w:rFonts w:ascii="黑体" w:eastAsia="黑体" w:hAnsi="Times New Roman" w:cs="Times New Roman"/>
      <w:snapToGrid w:val="0"/>
      <w:kern w:val="0"/>
      <w:sz w:val="24"/>
      <w:szCs w:val="24"/>
    </w:rPr>
  </w:style>
  <w:style w:type="paragraph" w:customStyle="1" w:styleId="11AltASWIEE">
    <w:name w:val="第1层字母编号列项1[Alt+A][SWIEE]"/>
    <w:link w:val="11AltASWIEEChar"/>
    <w:qFormat/>
    <w:rsid w:val="0067020B"/>
    <w:pPr>
      <w:widowControl w:val="0"/>
      <w:numPr>
        <w:numId w:val="24"/>
      </w:numPr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2ALTSSWIEE">
    <w:name w:val="第2层数字编号列项2[ALT+S][SWIEE]"/>
    <w:basedOn w:val="a9"/>
    <w:rsid w:val="0067020B"/>
    <w:pPr>
      <w:numPr>
        <w:numId w:val="25"/>
      </w:numPr>
      <w:overflowPunct w:val="0"/>
      <w:adjustRightInd w:val="0"/>
      <w:snapToGrid w:val="0"/>
      <w:jc w:val="both"/>
    </w:pPr>
    <w:rPr>
      <w:kern w:val="0"/>
      <w:szCs w:val="24"/>
    </w:rPr>
  </w:style>
  <w:style w:type="character" w:customStyle="1" w:styleId="11AltASWIEEChar">
    <w:name w:val="第1层字母编号列项1[Alt+A][SWIEE] Char"/>
    <w:link w:val="11AltASWIEE"/>
    <w:locked/>
    <w:rsid w:val="0067020B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SWIEECharChar">
    <w:name w:val="正文表标题[SWIEE] Char Char"/>
    <w:rsid w:val="00721C5C"/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Char4">
    <w:name w:val="表格内容 Char"/>
    <w:aliases w:val="[Alt+n][SWIEE] Char,[Alt+n] Char,[Alt+n][ZDB] Char"/>
    <w:link w:val="af7"/>
    <w:rsid w:val="00721C5C"/>
    <w:rPr>
      <w:rFonts w:ascii="Times New Roman" w:eastAsia="宋体" w:hAnsi="Times New Roman" w:cs="Times New Roman"/>
      <w:kern w:val="0"/>
      <w:szCs w:val="24"/>
    </w:rPr>
  </w:style>
  <w:style w:type="paragraph" w:customStyle="1" w:styleId="a1">
    <w:name w:val="字母编号"/>
    <w:basedOn w:val="af"/>
    <w:link w:val="Char5"/>
    <w:qFormat/>
    <w:rsid w:val="00746D27"/>
    <w:pPr>
      <w:numPr>
        <w:numId w:val="27"/>
      </w:numPr>
      <w:adjustRightInd w:val="0"/>
      <w:spacing w:line="360" w:lineRule="atLeast"/>
      <w:ind w:firstLineChars="0" w:firstLine="0"/>
      <w:textAlignment w:val="baseline"/>
    </w:pPr>
    <w:rPr>
      <w:kern w:val="0"/>
      <w:szCs w:val="20"/>
    </w:rPr>
  </w:style>
  <w:style w:type="character" w:customStyle="1" w:styleId="Char5">
    <w:name w:val="字母编号 Char"/>
    <w:basedOn w:val="aa"/>
    <w:link w:val="a1"/>
    <w:rsid w:val="00746D27"/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R_V1.3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GR_V1.3.dot</Template>
  <TotalTime>1629</TotalTime>
  <Pages>9</Pages>
  <Words>942</Words>
  <Characters>5376</Characters>
  <Application>Microsoft Office Word</Application>
  <DocSecurity>0</DocSecurity>
  <Lines>44</Lines>
  <Paragraphs>12</Paragraphs>
  <ScaleCrop>false</ScaleCrop>
  <Company>Microsoft</Company>
  <LinksUpToDate>false</LinksUpToDate>
  <CharactersWithSpaces>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</dc:creator>
  <cp:keywords/>
  <dc:description/>
  <cp:lastModifiedBy>XM</cp:lastModifiedBy>
  <cp:revision>518</cp:revision>
  <dcterms:created xsi:type="dcterms:W3CDTF">2016-09-28T04:01:00Z</dcterms:created>
  <dcterms:modified xsi:type="dcterms:W3CDTF">2016-11-05T16:05:00Z</dcterms:modified>
</cp:coreProperties>
</file>