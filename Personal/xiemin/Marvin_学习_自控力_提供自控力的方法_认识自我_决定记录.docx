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A803AF" w:rsidP="008A08CC">
      <w:pPr>
        <w:pStyle w:val="af6"/>
      </w:pPr>
      <w:r>
        <w:rPr>
          <w:rFonts w:hint="eastAsia"/>
        </w:rPr>
        <w:t>决定</w:t>
      </w:r>
      <w:r>
        <w:t>记录</w:t>
      </w:r>
      <w:r w:rsidR="008A08CC"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 w:rsidR="00A803AF">
        <w:t>2016-11-17 10:04:29</w:t>
      </w:r>
    </w:p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 w:rsidR="00401E73">
        <w:rPr>
          <w:rFonts w:hint="eastAsia"/>
        </w:rPr>
        <w:t>自己每天</w:t>
      </w:r>
      <w:r w:rsidR="00401E73">
        <w:t>做的决定</w:t>
      </w:r>
    </w:p>
    <w:p w:rsidR="00A803AF" w:rsidRDefault="00A803AF" w:rsidP="00A803AF">
      <w:pPr>
        <w:spacing w:line="240" w:lineRule="auto"/>
        <w:ind w:left="420"/>
        <w:jc w:val="both"/>
      </w:pPr>
    </w:p>
    <w:p w:rsidR="00430014" w:rsidRDefault="00366517" w:rsidP="00D519CB">
      <w:pPr>
        <w:pStyle w:val="1"/>
      </w:pPr>
      <w:r>
        <w:rPr>
          <w:rFonts w:hint="eastAsia"/>
        </w:rPr>
        <w:t>时间</w:t>
      </w:r>
      <w:r w:rsidR="00F92777">
        <w:t>：</w:t>
      </w:r>
      <w:r w:rsidR="008D14B2">
        <w:t>2016</w:t>
      </w:r>
      <w:r w:rsidR="008D14B2"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802"/>
        <w:gridCol w:w="2459"/>
      </w:tblGrid>
      <w:tr w:rsidR="00C51539" w:rsidTr="008D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459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超链接</w:t>
            </w:r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2016-11-04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7" w:history="1">
              <w:r w:rsidR="00C51539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04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t>2016-11-05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8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05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34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t>2016-11-06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9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06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2016-11-07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0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07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2016-11-08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1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08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2016-11-09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2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09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2016-11-10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3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10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2016-11-11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4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11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2016-11-12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5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12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2016-11-13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6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13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2016-11-14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7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14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2016-11-15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8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15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2016-11-16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19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16</w:t>
              </w:r>
            </w:hyperlink>
          </w:p>
        </w:tc>
      </w:tr>
      <w:tr w:rsidR="00C51539" w:rsidTr="008D4675">
        <w:tc>
          <w:tcPr>
            <w:tcW w:w="1526" w:type="dxa"/>
          </w:tcPr>
          <w:p w:rsidR="00C51539" w:rsidRDefault="00C51539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734" w:type="dxa"/>
          </w:tcPr>
          <w:p w:rsidR="00C51539" w:rsidRDefault="00B70BBD" w:rsidP="00366517">
            <w:pPr>
              <w:pStyle w:val="af"/>
              <w:ind w:firstLineChars="0" w:firstLine="0"/>
            </w:pPr>
            <w:r>
              <w:t>2016-11-17</w:t>
            </w:r>
          </w:p>
        </w:tc>
        <w:tc>
          <w:tcPr>
            <w:tcW w:w="1802" w:type="dxa"/>
          </w:tcPr>
          <w:p w:rsidR="00C51539" w:rsidRDefault="00C51539" w:rsidP="00366517">
            <w:pPr>
              <w:pStyle w:val="af"/>
              <w:ind w:firstLineChars="0" w:firstLine="0"/>
            </w:pPr>
          </w:p>
        </w:tc>
        <w:tc>
          <w:tcPr>
            <w:tcW w:w="2459" w:type="dxa"/>
          </w:tcPr>
          <w:p w:rsidR="00C51539" w:rsidRDefault="00751651" w:rsidP="00366517">
            <w:pPr>
              <w:pStyle w:val="af"/>
              <w:ind w:firstLineChars="0" w:firstLine="0"/>
            </w:pPr>
            <w:hyperlink r:id="rId20" w:history="1">
              <w:r w:rsidR="008D4675" w:rsidRPr="008D4675">
                <w:rPr>
                  <w:rStyle w:val="af1"/>
                  <w:rFonts w:hint="eastAsia"/>
                </w:rPr>
                <w:t>决定记录表</w:t>
              </w:r>
              <w:r w:rsidR="008D4675" w:rsidRPr="008D4675">
                <w:rPr>
                  <w:rStyle w:val="af1"/>
                </w:rPr>
                <w:t>17</w:t>
              </w:r>
            </w:hyperlink>
          </w:p>
        </w:tc>
      </w:tr>
      <w:tr w:rsidR="00B041F5" w:rsidTr="008D4675">
        <w:tc>
          <w:tcPr>
            <w:tcW w:w="1526" w:type="dxa"/>
          </w:tcPr>
          <w:p w:rsidR="00B041F5" w:rsidRDefault="00B041F5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34" w:type="dxa"/>
          </w:tcPr>
          <w:p w:rsidR="00B041F5" w:rsidRDefault="00B041F5" w:rsidP="00366517">
            <w:pPr>
              <w:pStyle w:val="af"/>
              <w:ind w:firstLineChars="0" w:firstLine="0"/>
            </w:pPr>
            <w:r>
              <w:t>2016-11-18</w:t>
            </w:r>
          </w:p>
        </w:tc>
        <w:tc>
          <w:tcPr>
            <w:tcW w:w="1802" w:type="dxa"/>
          </w:tcPr>
          <w:p w:rsidR="00B041F5" w:rsidRDefault="00501E32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意志力</w:t>
            </w:r>
            <w:r w:rsidR="005665EC">
              <w:rPr>
                <w:rFonts w:hint="eastAsia"/>
              </w:rPr>
              <w:t>、</w:t>
            </w:r>
            <w:r>
              <w:t>生病</w:t>
            </w:r>
          </w:p>
        </w:tc>
        <w:tc>
          <w:tcPr>
            <w:tcW w:w="2459" w:type="dxa"/>
          </w:tcPr>
          <w:p w:rsidR="00B041F5" w:rsidRDefault="00B041F5" w:rsidP="00366517">
            <w:pPr>
              <w:pStyle w:val="af"/>
              <w:ind w:firstLineChars="0" w:firstLine="0"/>
              <w:rPr>
                <w:rFonts w:hint="eastAsia"/>
              </w:rPr>
            </w:pPr>
            <w:hyperlink r:id="rId21" w:history="1">
              <w:r w:rsidRPr="00B041F5">
                <w:rPr>
                  <w:rStyle w:val="af1"/>
                  <w:rFonts w:hint="eastAsia"/>
                </w:rPr>
                <w:t>决定</w:t>
              </w:r>
              <w:r w:rsidRPr="00B041F5">
                <w:rPr>
                  <w:rStyle w:val="af1"/>
                </w:rPr>
                <w:t>记录表</w:t>
              </w:r>
              <w:r w:rsidRPr="00B041F5">
                <w:rPr>
                  <w:rStyle w:val="af1"/>
                  <w:rFonts w:hint="eastAsia"/>
                </w:rPr>
                <w:t>18</w:t>
              </w:r>
            </w:hyperlink>
          </w:p>
        </w:tc>
      </w:tr>
    </w:tbl>
    <w:p w:rsidR="00780863" w:rsidRPr="006A54DE" w:rsidRDefault="00780863" w:rsidP="00C95CDA">
      <w:bookmarkStart w:id="0" w:name="_GoBack"/>
      <w:bookmarkEnd w:id="0"/>
    </w:p>
    <w:sectPr w:rsidR="00780863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51" w:rsidRDefault="00751651" w:rsidP="001004DE">
      <w:pPr>
        <w:spacing w:line="240" w:lineRule="auto"/>
      </w:pPr>
      <w:r>
        <w:separator/>
      </w:r>
    </w:p>
  </w:endnote>
  <w:endnote w:type="continuationSeparator" w:id="0">
    <w:p w:rsidR="00751651" w:rsidRDefault="00751651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51" w:rsidRDefault="00751651" w:rsidP="001004DE">
      <w:pPr>
        <w:spacing w:line="240" w:lineRule="auto"/>
      </w:pPr>
      <w:r>
        <w:separator/>
      </w:r>
    </w:p>
  </w:footnote>
  <w:footnote w:type="continuationSeparator" w:id="0">
    <w:p w:rsidR="00751651" w:rsidRDefault="00751651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4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8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9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3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4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5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8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1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9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2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3"/>
  </w:num>
  <w:num w:numId="5">
    <w:abstractNumId w:val="34"/>
  </w:num>
  <w:num w:numId="6">
    <w:abstractNumId w:val="31"/>
  </w:num>
  <w:num w:numId="7">
    <w:abstractNumId w:val="3"/>
  </w:num>
  <w:num w:numId="8">
    <w:abstractNumId w:val="45"/>
  </w:num>
  <w:num w:numId="9">
    <w:abstractNumId w:val="48"/>
  </w:num>
  <w:num w:numId="10">
    <w:abstractNumId w:val="8"/>
  </w:num>
  <w:num w:numId="11">
    <w:abstractNumId w:val="54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40"/>
  </w:num>
  <w:num w:numId="17">
    <w:abstractNumId w:val="0"/>
  </w:num>
  <w:num w:numId="18">
    <w:abstractNumId w:val="13"/>
  </w:num>
  <w:num w:numId="19">
    <w:abstractNumId w:val="44"/>
  </w:num>
  <w:num w:numId="20">
    <w:abstractNumId w:val="53"/>
  </w:num>
  <w:num w:numId="21">
    <w:abstractNumId w:val="46"/>
  </w:num>
  <w:num w:numId="22">
    <w:abstractNumId w:val="15"/>
  </w:num>
  <w:num w:numId="23">
    <w:abstractNumId w:val="34"/>
    <w:lvlOverride w:ilvl="0">
      <w:startOverride w:val="1"/>
    </w:lvlOverride>
  </w:num>
  <w:num w:numId="24">
    <w:abstractNumId w:val="16"/>
  </w:num>
  <w:num w:numId="25">
    <w:abstractNumId w:val="28"/>
  </w:num>
  <w:num w:numId="26">
    <w:abstractNumId w:val="37"/>
  </w:num>
  <w:num w:numId="27">
    <w:abstractNumId w:val="34"/>
    <w:lvlOverride w:ilvl="0">
      <w:startOverride w:val="1"/>
    </w:lvlOverride>
  </w:num>
  <w:num w:numId="28">
    <w:abstractNumId w:val="43"/>
  </w:num>
  <w:num w:numId="29">
    <w:abstractNumId w:val="25"/>
  </w:num>
  <w:num w:numId="30">
    <w:abstractNumId w:val="47"/>
  </w:num>
  <w:num w:numId="31">
    <w:abstractNumId w:val="42"/>
  </w:num>
  <w:num w:numId="32">
    <w:abstractNumId w:val="34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4"/>
    <w:lvlOverride w:ilvl="0">
      <w:startOverride w:val="1"/>
    </w:lvlOverride>
  </w:num>
  <w:num w:numId="36">
    <w:abstractNumId w:val="50"/>
  </w:num>
  <w:num w:numId="37">
    <w:abstractNumId w:val="26"/>
  </w:num>
  <w:num w:numId="38">
    <w:abstractNumId w:val="34"/>
    <w:lvlOverride w:ilvl="0">
      <w:startOverride w:val="1"/>
    </w:lvlOverride>
  </w:num>
  <w:num w:numId="39">
    <w:abstractNumId w:val="1"/>
  </w:num>
  <w:num w:numId="40">
    <w:abstractNumId w:val="19"/>
  </w:num>
  <w:num w:numId="41">
    <w:abstractNumId w:val="5"/>
  </w:num>
  <w:num w:numId="42">
    <w:abstractNumId w:val="34"/>
    <w:lvlOverride w:ilvl="0">
      <w:startOverride w:val="1"/>
    </w:lvlOverride>
  </w:num>
  <w:num w:numId="43">
    <w:abstractNumId w:val="38"/>
  </w:num>
  <w:num w:numId="44">
    <w:abstractNumId w:val="12"/>
  </w:num>
  <w:num w:numId="45">
    <w:abstractNumId w:val="34"/>
    <w:lvlOverride w:ilvl="0">
      <w:startOverride w:val="1"/>
    </w:lvlOverride>
  </w:num>
  <w:num w:numId="46">
    <w:abstractNumId w:val="33"/>
  </w:num>
  <w:num w:numId="47">
    <w:abstractNumId w:val="24"/>
  </w:num>
  <w:num w:numId="48">
    <w:abstractNumId w:val="22"/>
  </w:num>
  <w:num w:numId="49">
    <w:abstractNumId w:val="30"/>
  </w:num>
  <w:num w:numId="50">
    <w:abstractNumId w:val="34"/>
    <w:lvlOverride w:ilvl="0">
      <w:startOverride w:val="1"/>
    </w:lvlOverride>
  </w:num>
  <w:num w:numId="51">
    <w:abstractNumId w:val="27"/>
  </w:num>
  <w:num w:numId="52">
    <w:abstractNumId w:val="36"/>
  </w:num>
  <w:num w:numId="53">
    <w:abstractNumId w:val="7"/>
  </w:num>
  <w:num w:numId="54">
    <w:abstractNumId w:val="34"/>
    <w:lvlOverride w:ilvl="0">
      <w:startOverride w:val="1"/>
    </w:lvlOverride>
  </w:num>
  <w:num w:numId="55">
    <w:abstractNumId w:val="52"/>
  </w:num>
  <w:num w:numId="56">
    <w:abstractNumId w:val="49"/>
  </w:num>
  <w:num w:numId="57">
    <w:abstractNumId w:val="34"/>
    <w:lvlOverride w:ilvl="0">
      <w:startOverride w:val="1"/>
    </w:lvlOverride>
  </w:num>
  <w:num w:numId="58">
    <w:abstractNumId w:val="39"/>
  </w:num>
  <w:num w:numId="59">
    <w:abstractNumId w:val="41"/>
  </w:num>
  <w:num w:numId="60">
    <w:abstractNumId w:val="35"/>
  </w:num>
  <w:num w:numId="61">
    <w:abstractNumId w:val="34"/>
    <w:lvlOverride w:ilvl="0">
      <w:startOverride w:val="1"/>
    </w:lvlOverride>
  </w:num>
  <w:num w:numId="62">
    <w:abstractNumId w:val="51"/>
  </w:num>
  <w:num w:numId="63">
    <w:abstractNumId w:val="17"/>
  </w:num>
  <w:num w:numId="64">
    <w:abstractNumId w:val="34"/>
    <w:lvlOverride w:ilvl="0">
      <w:startOverride w:val="1"/>
    </w:lvlOverride>
  </w:num>
  <w:num w:numId="65">
    <w:abstractNumId w:val="32"/>
  </w:num>
  <w:num w:numId="66">
    <w:abstractNumId w:val="29"/>
  </w:num>
  <w:num w:numId="67">
    <w:abstractNumId w:val="21"/>
  </w:num>
  <w:num w:numId="68">
    <w:abstractNumId w:val="34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2999"/>
    <w:rsid w:val="000D445C"/>
    <w:rsid w:val="000D5D14"/>
    <w:rsid w:val="000E201E"/>
    <w:rsid w:val="000E213B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14120"/>
    <w:rsid w:val="00222DA9"/>
    <w:rsid w:val="002236D8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66517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0810"/>
    <w:rsid w:val="003D548C"/>
    <w:rsid w:val="003E1FFF"/>
    <w:rsid w:val="003F00D4"/>
    <w:rsid w:val="00401603"/>
    <w:rsid w:val="00401E7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2E5E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97C6D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1E3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665EC"/>
    <w:rsid w:val="00577FD0"/>
    <w:rsid w:val="005804E9"/>
    <w:rsid w:val="0058162C"/>
    <w:rsid w:val="00581DB7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0628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1651"/>
    <w:rsid w:val="00753202"/>
    <w:rsid w:val="00755421"/>
    <w:rsid w:val="00760F17"/>
    <w:rsid w:val="0076229C"/>
    <w:rsid w:val="00780863"/>
    <w:rsid w:val="00780A55"/>
    <w:rsid w:val="00791242"/>
    <w:rsid w:val="007964B0"/>
    <w:rsid w:val="007968B5"/>
    <w:rsid w:val="0079793B"/>
    <w:rsid w:val="007A1E1F"/>
    <w:rsid w:val="007A4899"/>
    <w:rsid w:val="007A5455"/>
    <w:rsid w:val="007A7C2A"/>
    <w:rsid w:val="007B07A3"/>
    <w:rsid w:val="007B3379"/>
    <w:rsid w:val="007B3A0C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977B7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4B2"/>
    <w:rsid w:val="008D1586"/>
    <w:rsid w:val="008D19CE"/>
    <w:rsid w:val="008D2187"/>
    <w:rsid w:val="008D42BD"/>
    <w:rsid w:val="008D4675"/>
    <w:rsid w:val="008E61F4"/>
    <w:rsid w:val="008E62EA"/>
    <w:rsid w:val="008F0A0C"/>
    <w:rsid w:val="008F0E91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001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03AF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A2049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1F5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0BBD"/>
    <w:rsid w:val="00B729F9"/>
    <w:rsid w:val="00B73AD0"/>
    <w:rsid w:val="00B748E8"/>
    <w:rsid w:val="00B74E55"/>
    <w:rsid w:val="00B76FEB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2564"/>
    <w:rsid w:val="00C25A33"/>
    <w:rsid w:val="00C348B4"/>
    <w:rsid w:val="00C364DA"/>
    <w:rsid w:val="00C40A59"/>
    <w:rsid w:val="00C41D09"/>
    <w:rsid w:val="00C42A83"/>
    <w:rsid w:val="00C514DE"/>
    <w:rsid w:val="00C51539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5CDA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627B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19CB"/>
    <w:rsid w:val="00D5289C"/>
    <w:rsid w:val="00D62463"/>
    <w:rsid w:val="00D74BD2"/>
    <w:rsid w:val="00D81E93"/>
    <w:rsid w:val="00D83BB4"/>
    <w:rsid w:val="00D842B8"/>
    <w:rsid w:val="00DA024B"/>
    <w:rsid w:val="00DA5C6D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63B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0883"/>
    <w:rsid w:val="00F1233C"/>
    <w:rsid w:val="00F1476B"/>
    <w:rsid w:val="00F1557A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56513"/>
    <w:rsid w:val="00F601BE"/>
    <w:rsid w:val="00F65AE6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5.xlsx" TargetMode="External"/><Relationship Id="rId13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0.xlsx" TargetMode="External"/><Relationship Id="rId1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5.xlsx" TargetMode="External"/><Relationship Id="rId3" Type="http://schemas.openxmlformats.org/officeDocument/2006/relationships/settings" Target="settings.xml"/><Relationship Id="rId2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8.xlsx" TargetMode="External"/><Relationship Id="rId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4.xlsx" TargetMode="External"/><Relationship Id="rId1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9.xlsx" TargetMode="External"/><Relationship Id="rId1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4.xlsx" TargetMode="External"/><Relationship Id="rId2" Type="http://schemas.openxmlformats.org/officeDocument/2006/relationships/styles" Target="styles.xml"/><Relationship Id="rId16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3.xlsx" TargetMode="External"/><Relationship Id="rId2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7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8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2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7.xlsx" TargetMode="External"/><Relationship Id="rId1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6.xlsx" TargetMode="External"/><Relationship Id="rId14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1.xls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2166</TotalTime>
  <Pages>1</Pages>
  <Words>214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656</cp:revision>
  <dcterms:created xsi:type="dcterms:W3CDTF">2016-09-28T04:01:00Z</dcterms:created>
  <dcterms:modified xsi:type="dcterms:W3CDTF">2016-11-18T14:14:00Z</dcterms:modified>
</cp:coreProperties>
</file>