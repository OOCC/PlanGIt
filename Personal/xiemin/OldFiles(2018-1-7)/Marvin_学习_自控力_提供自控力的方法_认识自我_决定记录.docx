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A803AF" w:rsidP="008A08CC">
      <w:pPr>
        <w:pStyle w:val="af6"/>
      </w:pPr>
      <w:r>
        <w:rPr>
          <w:rFonts w:hint="eastAsia"/>
        </w:rPr>
        <w:t>决定</w:t>
      </w:r>
      <w:r>
        <w:t>记录</w:t>
      </w:r>
      <w:r w:rsidR="008A08CC"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 w:rsidR="00A803AF">
        <w:t>2016-11-17 10:04:29</w:t>
      </w:r>
    </w:p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 w:rsidR="00401E73">
        <w:rPr>
          <w:rFonts w:hint="eastAsia"/>
        </w:rPr>
        <w:t>自己每天</w:t>
      </w:r>
      <w:r w:rsidR="00401E73">
        <w:t>做的决定</w:t>
      </w:r>
    </w:p>
    <w:p w:rsidR="00A803AF" w:rsidRDefault="00A803AF" w:rsidP="00A803AF">
      <w:pPr>
        <w:spacing w:line="240" w:lineRule="auto"/>
        <w:ind w:left="420"/>
        <w:jc w:val="both"/>
      </w:pPr>
    </w:p>
    <w:p w:rsidR="00430014" w:rsidRDefault="00366517" w:rsidP="00D519CB">
      <w:pPr>
        <w:pStyle w:val="1"/>
      </w:pPr>
      <w:r>
        <w:rPr>
          <w:rFonts w:hint="eastAsia"/>
        </w:rPr>
        <w:t>时间</w:t>
      </w:r>
      <w:r w:rsidR="00F92777">
        <w:t>：</w:t>
      </w:r>
      <w:r w:rsidR="008D14B2">
        <w:t>2016</w:t>
      </w:r>
      <w:r w:rsidR="008D14B2"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76"/>
        <w:gridCol w:w="2277"/>
        <w:gridCol w:w="2042"/>
        <w:gridCol w:w="1127"/>
        <w:gridCol w:w="1900"/>
      </w:tblGrid>
      <w:tr w:rsidR="00FC330F" w:rsidTr="00FC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900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超链接</w:t>
            </w:r>
          </w:p>
        </w:tc>
      </w:tr>
      <w:tr w:rsidR="00FC330F" w:rsidTr="0076633A">
        <w:tc>
          <w:tcPr>
            <w:tcW w:w="1176" w:type="dxa"/>
          </w:tcPr>
          <w:p w:rsidR="00FC330F" w:rsidRPr="0076633A" w:rsidRDefault="00FC330F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1</w:t>
            </w:r>
          </w:p>
        </w:tc>
        <w:tc>
          <w:tcPr>
            <w:tcW w:w="2277" w:type="dxa"/>
          </w:tcPr>
          <w:p w:rsidR="00FC330F" w:rsidRPr="0076633A" w:rsidRDefault="00FC330F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2016-11-04</w:t>
            </w:r>
          </w:p>
        </w:tc>
        <w:tc>
          <w:tcPr>
            <w:tcW w:w="2042" w:type="dxa"/>
          </w:tcPr>
          <w:p w:rsidR="00FC330F" w:rsidRPr="0076633A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  <w:shd w:val="clear" w:color="auto" w:fill="auto"/>
          </w:tcPr>
          <w:p w:rsidR="00FC330F" w:rsidRPr="0076633A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7" w:history="1">
              <w:r w:rsidR="00FC330F" w:rsidRPr="0076633A">
                <w:rPr>
                  <w:rStyle w:val="af1"/>
                  <w:rFonts w:hint="eastAsia"/>
                </w:rPr>
                <w:t>决定记录表</w:t>
              </w:r>
              <w:r w:rsidR="00FC330F" w:rsidRPr="0076633A">
                <w:rPr>
                  <w:rStyle w:val="af1"/>
                </w:rPr>
                <w:t>04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2016-11-05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8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05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2016-11-06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9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06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2016-11-07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0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07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2016-11-08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1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08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2016-11-09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2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09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2016-11-10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3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10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2016-11-11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4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11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2016-11-12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5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12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2016-11-13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6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13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2016-11-14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7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14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2016-11-15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8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15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2016-11-16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19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16</w:t>
              </w:r>
            </w:hyperlink>
          </w:p>
        </w:tc>
      </w:tr>
      <w:tr w:rsidR="00FC330F" w:rsidTr="00FC330F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2016-11-17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127" w:type="dxa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20" w:history="1">
              <w:r w:rsidR="00FC330F" w:rsidRPr="008D4675">
                <w:rPr>
                  <w:rStyle w:val="af1"/>
                  <w:rFonts w:hint="eastAsia"/>
                </w:rPr>
                <w:t>决定记录表</w:t>
              </w:r>
              <w:r w:rsidR="00FC330F" w:rsidRPr="008D4675">
                <w:rPr>
                  <w:rStyle w:val="af1"/>
                </w:rPr>
                <w:t>17</w:t>
              </w:r>
            </w:hyperlink>
          </w:p>
        </w:tc>
      </w:tr>
      <w:tr w:rsidR="00FC330F" w:rsidTr="00E33F5E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277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t>2016-11-18</w:t>
            </w:r>
          </w:p>
        </w:tc>
        <w:tc>
          <w:tcPr>
            <w:tcW w:w="2042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意志力、</w:t>
            </w:r>
            <w:r>
              <w:t>生病</w:t>
            </w:r>
          </w:p>
        </w:tc>
        <w:tc>
          <w:tcPr>
            <w:tcW w:w="1127" w:type="dxa"/>
            <w:shd w:val="clear" w:color="auto" w:fill="FF0000"/>
          </w:tcPr>
          <w:p w:rsidR="00FC330F" w:rsidRDefault="00FC330F" w:rsidP="00366517">
            <w:pPr>
              <w:pStyle w:val="af"/>
              <w:ind w:firstLineChars="0" w:firstLine="0"/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21" w:history="1">
              <w:r w:rsidR="00FC330F" w:rsidRPr="00B041F5">
                <w:rPr>
                  <w:rStyle w:val="af1"/>
                  <w:rFonts w:hint="eastAsia"/>
                </w:rPr>
                <w:t>决定</w:t>
              </w:r>
              <w:r w:rsidR="00FC330F" w:rsidRPr="00B041F5">
                <w:rPr>
                  <w:rStyle w:val="af1"/>
                </w:rPr>
                <w:t>记录表</w:t>
              </w:r>
              <w:r w:rsidR="00FC330F" w:rsidRPr="00B041F5">
                <w:rPr>
                  <w:rStyle w:val="af1"/>
                  <w:rFonts w:hint="eastAsia"/>
                </w:rPr>
                <w:t>18</w:t>
              </w:r>
            </w:hyperlink>
          </w:p>
        </w:tc>
      </w:tr>
      <w:tr w:rsidR="00FC330F" w:rsidTr="00C667AC">
        <w:tc>
          <w:tcPr>
            <w:tcW w:w="1176" w:type="dxa"/>
          </w:tcPr>
          <w:p w:rsidR="00FC330F" w:rsidRDefault="00FC330F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277" w:type="dxa"/>
          </w:tcPr>
          <w:p w:rsidR="00FC330F" w:rsidRDefault="00FC330F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</w:t>
            </w:r>
            <w:r>
              <w:t>0</w:t>
            </w:r>
            <w:r>
              <w:rPr>
                <w:rFonts w:hint="eastAsia"/>
              </w:rPr>
              <w:t xml:space="preserve">6 </w:t>
            </w:r>
          </w:p>
        </w:tc>
        <w:tc>
          <w:tcPr>
            <w:tcW w:w="2042" w:type="dxa"/>
          </w:tcPr>
          <w:p w:rsidR="00FC330F" w:rsidRDefault="00C667AC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精读</w:t>
            </w:r>
            <w:r>
              <w:t>、相处</w:t>
            </w:r>
          </w:p>
        </w:tc>
        <w:tc>
          <w:tcPr>
            <w:tcW w:w="1127" w:type="dxa"/>
            <w:shd w:val="clear" w:color="auto" w:fill="FF0000"/>
          </w:tcPr>
          <w:p w:rsidR="00FC330F" w:rsidRPr="00C667AC" w:rsidRDefault="00FC330F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1900" w:type="dxa"/>
          </w:tcPr>
          <w:p w:rsidR="00FC330F" w:rsidRDefault="00A14B98" w:rsidP="00366517">
            <w:pPr>
              <w:pStyle w:val="af"/>
              <w:ind w:firstLineChars="0" w:firstLine="0"/>
            </w:pPr>
            <w:hyperlink r:id="rId22" w:history="1">
              <w:r w:rsidR="0017595C" w:rsidRPr="0017595C">
                <w:rPr>
                  <w:rStyle w:val="af1"/>
                  <w:rFonts w:hint="eastAsia"/>
                </w:rPr>
                <w:t>决定</w:t>
              </w:r>
              <w:r w:rsidR="0017595C" w:rsidRPr="0017595C">
                <w:rPr>
                  <w:rStyle w:val="af1"/>
                </w:rPr>
                <w:t>记录表</w:t>
              </w:r>
              <w:r w:rsidR="0017595C" w:rsidRPr="0017595C">
                <w:rPr>
                  <w:rStyle w:val="af1"/>
                  <w:rFonts w:hint="eastAsia"/>
                </w:rPr>
                <w:t>19</w:t>
              </w:r>
            </w:hyperlink>
          </w:p>
        </w:tc>
      </w:tr>
    </w:tbl>
    <w:p w:rsidR="00780863" w:rsidRPr="006A54DE" w:rsidRDefault="00780863" w:rsidP="00C95CDA">
      <w:bookmarkStart w:id="0" w:name="_GoBack"/>
      <w:bookmarkEnd w:id="0"/>
    </w:p>
    <w:sectPr w:rsidR="00780863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98" w:rsidRDefault="00A14B98" w:rsidP="001004DE">
      <w:pPr>
        <w:spacing w:line="240" w:lineRule="auto"/>
      </w:pPr>
      <w:r>
        <w:separator/>
      </w:r>
    </w:p>
  </w:endnote>
  <w:endnote w:type="continuationSeparator" w:id="0">
    <w:p w:rsidR="00A14B98" w:rsidRDefault="00A14B98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98" w:rsidRDefault="00A14B98" w:rsidP="001004DE">
      <w:pPr>
        <w:spacing w:line="240" w:lineRule="auto"/>
      </w:pPr>
      <w:r>
        <w:separator/>
      </w:r>
    </w:p>
  </w:footnote>
  <w:footnote w:type="continuationSeparator" w:id="0">
    <w:p w:rsidR="00A14B98" w:rsidRDefault="00A14B98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4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8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9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3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4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5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8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1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9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2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3"/>
  </w:num>
  <w:num w:numId="5">
    <w:abstractNumId w:val="34"/>
  </w:num>
  <w:num w:numId="6">
    <w:abstractNumId w:val="31"/>
  </w:num>
  <w:num w:numId="7">
    <w:abstractNumId w:val="3"/>
  </w:num>
  <w:num w:numId="8">
    <w:abstractNumId w:val="45"/>
  </w:num>
  <w:num w:numId="9">
    <w:abstractNumId w:val="48"/>
  </w:num>
  <w:num w:numId="10">
    <w:abstractNumId w:val="8"/>
  </w:num>
  <w:num w:numId="11">
    <w:abstractNumId w:val="54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40"/>
  </w:num>
  <w:num w:numId="17">
    <w:abstractNumId w:val="0"/>
  </w:num>
  <w:num w:numId="18">
    <w:abstractNumId w:val="13"/>
  </w:num>
  <w:num w:numId="19">
    <w:abstractNumId w:val="44"/>
  </w:num>
  <w:num w:numId="20">
    <w:abstractNumId w:val="53"/>
  </w:num>
  <w:num w:numId="21">
    <w:abstractNumId w:val="46"/>
  </w:num>
  <w:num w:numId="22">
    <w:abstractNumId w:val="15"/>
  </w:num>
  <w:num w:numId="23">
    <w:abstractNumId w:val="34"/>
    <w:lvlOverride w:ilvl="0">
      <w:startOverride w:val="1"/>
    </w:lvlOverride>
  </w:num>
  <w:num w:numId="24">
    <w:abstractNumId w:val="16"/>
  </w:num>
  <w:num w:numId="25">
    <w:abstractNumId w:val="28"/>
  </w:num>
  <w:num w:numId="26">
    <w:abstractNumId w:val="37"/>
  </w:num>
  <w:num w:numId="27">
    <w:abstractNumId w:val="34"/>
    <w:lvlOverride w:ilvl="0">
      <w:startOverride w:val="1"/>
    </w:lvlOverride>
  </w:num>
  <w:num w:numId="28">
    <w:abstractNumId w:val="43"/>
  </w:num>
  <w:num w:numId="29">
    <w:abstractNumId w:val="25"/>
  </w:num>
  <w:num w:numId="30">
    <w:abstractNumId w:val="47"/>
  </w:num>
  <w:num w:numId="31">
    <w:abstractNumId w:val="42"/>
  </w:num>
  <w:num w:numId="32">
    <w:abstractNumId w:val="34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4"/>
    <w:lvlOverride w:ilvl="0">
      <w:startOverride w:val="1"/>
    </w:lvlOverride>
  </w:num>
  <w:num w:numId="36">
    <w:abstractNumId w:val="50"/>
  </w:num>
  <w:num w:numId="37">
    <w:abstractNumId w:val="26"/>
  </w:num>
  <w:num w:numId="38">
    <w:abstractNumId w:val="34"/>
    <w:lvlOverride w:ilvl="0">
      <w:startOverride w:val="1"/>
    </w:lvlOverride>
  </w:num>
  <w:num w:numId="39">
    <w:abstractNumId w:val="1"/>
  </w:num>
  <w:num w:numId="40">
    <w:abstractNumId w:val="19"/>
  </w:num>
  <w:num w:numId="41">
    <w:abstractNumId w:val="5"/>
  </w:num>
  <w:num w:numId="42">
    <w:abstractNumId w:val="34"/>
    <w:lvlOverride w:ilvl="0">
      <w:startOverride w:val="1"/>
    </w:lvlOverride>
  </w:num>
  <w:num w:numId="43">
    <w:abstractNumId w:val="38"/>
  </w:num>
  <w:num w:numId="44">
    <w:abstractNumId w:val="12"/>
  </w:num>
  <w:num w:numId="45">
    <w:abstractNumId w:val="34"/>
    <w:lvlOverride w:ilvl="0">
      <w:startOverride w:val="1"/>
    </w:lvlOverride>
  </w:num>
  <w:num w:numId="46">
    <w:abstractNumId w:val="33"/>
  </w:num>
  <w:num w:numId="47">
    <w:abstractNumId w:val="24"/>
  </w:num>
  <w:num w:numId="48">
    <w:abstractNumId w:val="22"/>
  </w:num>
  <w:num w:numId="49">
    <w:abstractNumId w:val="30"/>
  </w:num>
  <w:num w:numId="50">
    <w:abstractNumId w:val="34"/>
    <w:lvlOverride w:ilvl="0">
      <w:startOverride w:val="1"/>
    </w:lvlOverride>
  </w:num>
  <w:num w:numId="51">
    <w:abstractNumId w:val="27"/>
  </w:num>
  <w:num w:numId="52">
    <w:abstractNumId w:val="36"/>
  </w:num>
  <w:num w:numId="53">
    <w:abstractNumId w:val="7"/>
  </w:num>
  <w:num w:numId="54">
    <w:abstractNumId w:val="34"/>
    <w:lvlOverride w:ilvl="0">
      <w:startOverride w:val="1"/>
    </w:lvlOverride>
  </w:num>
  <w:num w:numId="55">
    <w:abstractNumId w:val="52"/>
  </w:num>
  <w:num w:numId="56">
    <w:abstractNumId w:val="49"/>
  </w:num>
  <w:num w:numId="57">
    <w:abstractNumId w:val="34"/>
    <w:lvlOverride w:ilvl="0">
      <w:startOverride w:val="1"/>
    </w:lvlOverride>
  </w:num>
  <w:num w:numId="58">
    <w:abstractNumId w:val="39"/>
  </w:num>
  <w:num w:numId="59">
    <w:abstractNumId w:val="41"/>
  </w:num>
  <w:num w:numId="60">
    <w:abstractNumId w:val="35"/>
  </w:num>
  <w:num w:numId="61">
    <w:abstractNumId w:val="34"/>
    <w:lvlOverride w:ilvl="0">
      <w:startOverride w:val="1"/>
    </w:lvlOverride>
  </w:num>
  <w:num w:numId="62">
    <w:abstractNumId w:val="51"/>
  </w:num>
  <w:num w:numId="63">
    <w:abstractNumId w:val="17"/>
  </w:num>
  <w:num w:numId="64">
    <w:abstractNumId w:val="34"/>
    <w:lvlOverride w:ilvl="0">
      <w:startOverride w:val="1"/>
    </w:lvlOverride>
  </w:num>
  <w:num w:numId="65">
    <w:abstractNumId w:val="32"/>
  </w:num>
  <w:num w:numId="66">
    <w:abstractNumId w:val="29"/>
  </w:num>
  <w:num w:numId="67">
    <w:abstractNumId w:val="21"/>
  </w:num>
  <w:num w:numId="68">
    <w:abstractNumId w:val="34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85CD5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2999"/>
    <w:rsid w:val="000D445C"/>
    <w:rsid w:val="000D5D14"/>
    <w:rsid w:val="000E201E"/>
    <w:rsid w:val="000E213B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7595C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14120"/>
    <w:rsid w:val="00222DA9"/>
    <w:rsid w:val="002236D8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66517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0810"/>
    <w:rsid w:val="003D548C"/>
    <w:rsid w:val="003E1FFF"/>
    <w:rsid w:val="003F00D4"/>
    <w:rsid w:val="00401603"/>
    <w:rsid w:val="00401E7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2E5E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97C6D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1E3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665EC"/>
    <w:rsid w:val="00577FD0"/>
    <w:rsid w:val="005804E9"/>
    <w:rsid w:val="0058162C"/>
    <w:rsid w:val="00581DB7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0628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1651"/>
    <w:rsid w:val="00753202"/>
    <w:rsid w:val="00755421"/>
    <w:rsid w:val="00760F17"/>
    <w:rsid w:val="0076229C"/>
    <w:rsid w:val="0076633A"/>
    <w:rsid w:val="00780863"/>
    <w:rsid w:val="00780A55"/>
    <w:rsid w:val="00791242"/>
    <w:rsid w:val="007964B0"/>
    <w:rsid w:val="007968B5"/>
    <w:rsid w:val="0079793B"/>
    <w:rsid w:val="007A1E1F"/>
    <w:rsid w:val="007A4899"/>
    <w:rsid w:val="007A5455"/>
    <w:rsid w:val="007A7C2A"/>
    <w:rsid w:val="007B07A3"/>
    <w:rsid w:val="007B3379"/>
    <w:rsid w:val="007B3A0C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977B7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4B2"/>
    <w:rsid w:val="008D1586"/>
    <w:rsid w:val="008D19CE"/>
    <w:rsid w:val="008D2187"/>
    <w:rsid w:val="008D42BD"/>
    <w:rsid w:val="008D4675"/>
    <w:rsid w:val="008E61F4"/>
    <w:rsid w:val="008E62EA"/>
    <w:rsid w:val="008F0A0C"/>
    <w:rsid w:val="008F0E91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001"/>
    <w:rsid w:val="009F5B55"/>
    <w:rsid w:val="009F6344"/>
    <w:rsid w:val="009F6BC4"/>
    <w:rsid w:val="009F6DE4"/>
    <w:rsid w:val="009F7BF2"/>
    <w:rsid w:val="00A14B98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03AF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A1420"/>
    <w:rsid w:val="00AA2049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1F5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0BBD"/>
    <w:rsid w:val="00B729F9"/>
    <w:rsid w:val="00B73AD0"/>
    <w:rsid w:val="00B748E8"/>
    <w:rsid w:val="00B74E55"/>
    <w:rsid w:val="00B76FEB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2564"/>
    <w:rsid w:val="00C25A33"/>
    <w:rsid w:val="00C348B4"/>
    <w:rsid w:val="00C364DA"/>
    <w:rsid w:val="00C40A59"/>
    <w:rsid w:val="00C41D09"/>
    <w:rsid w:val="00C42A83"/>
    <w:rsid w:val="00C514DE"/>
    <w:rsid w:val="00C51539"/>
    <w:rsid w:val="00C51AE5"/>
    <w:rsid w:val="00C51D13"/>
    <w:rsid w:val="00C52975"/>
    <w:rsid w:val="00C60878"/>
    <w:rsid w:val="00C61332"/>
    <w:rsid w:val="00C61F06"/>
    <w:rsid w:val="00C65CFA"/>
    <w:rsid w:val="00C667AC"/>
    <w:rsid w:val="00C746A0"/>
    <w:rsid w:val="00C757E7"/>
    <w:rsid w:val="00C761F9"/>
    <w:rsid w:val="00C83109"/>
    <w:rsid w:val="00C84C28"/>
    <w:rsid w:val="00C9235E"/>
    <w:rsid w:val="00C95CDA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627B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19CB"/>
    <w:rsid w:val="00D5289C"/>
    <w:rsid w:val="00D62463"/>
    <w:rsid w:val="00D74BD2"/>
    <w:rsid w:val="00D81E93"/>
    <w:rsid w:val="00D83BB4"/>
    <w:rsid w:val="00D842B8"/>
    <w:rsid w:val="00DA024B"/>
    <w:rsid w:val="00DA5C6D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33F5E"/>
    <w:rsid w:val="00E47A14"/>
    <w:rsid w:val="00E52279"/>
    <w:rsid w:val="00E54320"/>
    <w:rsid w:val="00E5463B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0883"/>
    <w:rsid w:val="00F1233C"/>
    <w:rsid w:val="00F1476B"/>
    <w:rsid w:val="00F1557A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56513"/>
    <w:rsid w:val="00F601BE"/>
    <w:rsid w:val="00F65AE6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330F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5.xlsx" TargetMode="External"/><Relationship Id="rId13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0.xlsx" TargetMode="External"/><Relationship Id="rId1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5.xlsx" TargetMode="External"/><Relationship Id="rId3" Type="http://schemas.openxmlformats.org/officeDocument/2006/relationships/settings" Target="settings.xml"/><Relationship Id="rId2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8.xlsx" TargetMode="External"/><Relationship Id="rId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4.xlsx" TargetMode="External"/><Relationship Id="rId1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9.xlsx" TargetMode="External"/><Relationship Id="rId1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4.xlsx" TargetMode="External"/><Relationship Id="rId2" Type="http://schemas.openxmlformats.org/officeDocument/2006/relationships/styles" Target="styles.xml"/><Relationship Id="rId16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3.xlsx" TargetMode="External"/><Relationship Id="rId2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7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8.xls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2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7.xlsx" TargetMode="External"/><Relationship Id="rId1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6.xlsx" TargetMode="External"/><Relationship Id="rId14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1.xlsx" TargetMode="External"/><Relationship Id="rId2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2-06.xl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2178</TotalTime>
  <Pages>1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662</cp:revision>
  <dcterms:created xsi:type="dcterms:W3CDTF">2016-09-28T04:01:00Z</dcterms:created>
  <dcterms:modified xsi:type="dcterms:W3CDTF">2016-12-06T15:57:00Z</dcterms:modified>
</cp:coreProperties>
</file>