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60412C" w:rsidP="008A08CC">
      <w:pPr>
        <w:pStyle w:val="af6"/>
      </w:pPr>
      <w:r>
        <w:rPr>
          <w:rFonts w:hint="eastAsia"/>
        </w:rPr>
        <w:t>实验记录表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 w:rsidR="00A803AF">
        <w:t>2016-11-17 10:04:29</w:t>
      </w:r>
    </w:p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 w:rsidR="00841E8F">
        <w:rPr>
          <w:rFonts w:hint="eastAsia"/>
        </w:rPr>
        <w:t>自控力</w:t>
      </w:r>
      <w:r w:rsidR="00841E8F">
        <w:t>实验</w:t>
      </w:r>
    </w:p>
    <w:p w:rsidR="008A0AD8" w:rsidRDefault="008A0AD8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</w:p>
    <w:p w:rsidR="00841E8F" w:rsidRDefault="00841E8F" w:rsidP="00841E8F">
      <w:pPr>
        <w:spacing w:line="240" w:lineRule="auto"/>
        <w:jc w:val="both"/>
      </w:pPr>
      <w:r>
        <w:rPr>
          <w:rFonts w:hint="eastAsia"/>
        </w:rPr>
        <w:t>修改</w:t>
      </w:r>
      <w:r>
        <w:t>：</w:t>
      </w:r>
    </w:p>
    <w:p w:rsidR="00841E8F" w:rsidRDefault="00841E8F" w:rsidP="00841E8F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日期</w:t>
      </w:r>
      <w:r>
        <w:t>：</w:t>
      </w:r>
      <w:r>
        <w:t>2016-12-11 17:13:40 Marvin changed</w:t>
      </w:r>
    </w:p>
    <w:p w:rsidR="00841E8F" w:rsidRDefault="00841E8F" w:rsidP="00841E8F">
      <w:pPr>
        <w:pStyle w:val="af"/>
        <w:spacing w:line="240" w:lineRule="auto"/>
        <w:ind w:left="780" w:firstLineChars="0" w:firstLine="0"/>
        <w:jc w:val="both"/>
      </w:pPr>
      <w:r>
        <w:rPr>
          <w:rFonts w:hint="eastAsia"/>
        </w:rPr>
        <w:t>内容</w:t>
      </w:r>
      <w:r>
        <w:t>：标题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更改</w:t>
      </w:r>
      <w:r>
        <w:t>为</w:t>
      </w:r>
      <w:r>
        <w:t>“</w:t>
      </w:r>
      <w:r>
        <w:rPr>
          <w:rFonts w:hint="eastAsia"/>
        </w:rPr>
        <w:t>实验</w:t>
      </w:r>
      <w:r>
        <w:t>记录表</w:t>
      </w:r>
      <w:r>
        <w:t>”</w:t>
      </w:r>
      <w:r>
        <w:rPr>
          <w:rFonts w:hint="eastAsia"/>
        </w:rPr>
        <w:t>；</w:t>
      </w:r>
      <w:r w:rsidR="00B95767">
        <w:rPr>
          <w:rFonts w:hint="eastAsia"/>
        </w:rPr>
        <w:t>说明</w:t>
      </w:r>
      <w:r w:rsidR="00B95767">
        <w:t>更改为：记录自控力实验</w:t>
      </w:r>
    </w:p>
    <w:p w:rsidR="00C302DC" w:rsidRDefault="00C302DC" w:rsidP="00841E8F">
      <w:pPr>
        <w:pStyle w:val="af"/>
        <w:spacing w:line="240" w:lineRule="auto"/>
        <w:ind w:left="780" w:firstLineChars="0" w:firstLine="0"/>
        <w:jc w:val="both"/>
      </w:pPr>
    </w:p>
    <w:p w:rsidR="00C302DC" w:rsidRDefault="002F2172" w:rsidP="002F2172">
      <w:pPr>
        <w:pStyle w:val="1"/>
      </w:pPr>
      <w:r>
        <w:rPr>
          <w:rFonts w:hint="eastAsia"/>
        </w:rPr>
        <w:t>深入</w:t>
      </w:r>
      <w:r>
        <w:t>剖析与意志力实验</w:t>
      </w:r>
    </w:p>
    <w:p w:rsidR="00E401F9" w:rsidRPr="00E401F9" w:rsidRDefault="00E401F9" w:rsidP="00E401F9">
      <w:pPr>
        <w:pStyle w:val="a"/>
      </w:pPr>
      <w:r>
        <w:rPr>
          <w:rFonts w:hint="eastAsia"/>
        </w:rPr>
        <w:t>深入</w:t>
      </w:r>
      <w:r>
        <w:t>剖析</w:t>
      </w:r>
    </w:p>
    <w:tbl>
      <w:tblPr>
        <w:tblStyle w:val="af4"/>
        <w:tblW w:w="9753" w:type="dxa"/>
        <w:tblInd w:w="420" w:type="dxa"/>
        <w:tblLook w:val="04A0" w:firstRow="1" w:lastRow="0" w:firstColumn="1" w:lastColumn="0" w:noHBand="0" w:noVBand="1"/>
      </w:tblPr>
      <w:tblGrid>
        <w:gridCol w:w="681"/>
        <w:gridCol w:w="2551"/>
        <w:gridCol w:w="3686"/>
        <w:gridCol w:w="2835"/>
      </w:tblGrid>
      <w:tr w:rsidR="00E401F9" w:rsidTr="00853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1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编号</w:t>
            </w:r>
          </w:p>
        </w:tc>
        <w:tc>
          <w:tcPr>
            <w:tcW w:w="2551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章节</w:t>
            </w:r>
          </w:p>
        </w:tc>
        <w:tc>
          <w:tcPr>
            <w:tcW w:w="3686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深入剖析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  <w:r>
              <w:rPr>
                <w:rFonts w:hint="eastAsia"/>
              </w:rPr>
              <w:t>剖析结果</w:t>
            </w: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51" w:type="dxa"/>
          </w:tcPr>
          <w:p w:rsidR="00DA0986" w:rsidRDefault="00DA0986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是意志力？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意志力至关重要？</w:t>
            </w:r>
          </w:p>
        </w:tc>
        <w:tc>
          <w:tcPr>
            <w:tcW w:w="3686" w:type="dxa"/>
          </w:tcPr>
          <w:p w:rsidR="00E401F9" w:rsidRDefault="00853BA5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想象</w:t>
            </w:r>
            <w:r>
              <w:rPr>
                <w:lang w:eastAsia="zh-CN"/>
              </w:rPr>
              <w:t>你</w:t>
            </w:r>
            <w:r>
              <w:rPr>
                <w:rFonts w:hint="eastAsia"/>
                <w:lang w:eastAsia="zh-CN"/>
              </w:rPr>
              <w:t>正</w:t>
            </w:r>
            <w:r>
              <w:rPr>
                <w:lang w:eastAsia="zh-CN"/>
              </w:rPr>
              <w:t>面临一个意志力挑战，更难的事情是什么？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它如此</w:t>
            </w:r>
            <w:r>
              <w:rPr>
                <w:rFonts w:hint="eastAsia"/>
                <w:lang w:eastAsia="zh-CN"/>
              </w:rPr>
              <w:t>困难</w:t>
            </w:r>
            <w:r>
              <w:rPr>
                <w:lang w:eastAsia="zh-CN"/>
              </w:rPr>
              <w:t>？</w:t>
            </w:r>
          </w:p>
          <w:p w:rsidR="00853BA5" w:rsidRPr="00853BA5" w:rsidRDefault="00853BA5" w:rsidP="00E401F9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认清</w:t>
            </w:r>
            <w:r>
              <w:rPr>
                <w:lang w:eastAsia="zh-CN"/>
              </w:rPr>
              <w:t>两个自我。</w:t>
            </w:r>
            <w:r>
              <w:rPr>
                <w:rFonts w:hint="eastAsia"/>
                <w:lang w:eastAsia="zh-CN"/>
              </w:rPr>
              <w:t>冲动</w:t>
            </w:r>
            <w:r>
              <w:rPr>
                <w:lang w:eastAsia="zh-CN"/>
              </w:rPr>
              <w:t>的你想要什么？</w:t>
            </w:r>
            <w:r>
              <w:rPr>
                <w:rFonts w:hint="eastAsia"/>
                <w:lang w:eastAsia="zh-CN"/>
              </w:rPr>
              <w:t>明智</w:t>
            </w:r>
            <w:r>
              <w:rPr>
                <w:lang w:eastAsia="zh-CN"/>
              </w:rPr>
              <w:t>的你想要什么？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51" w:type="dxa"/>
          </w:tcPr>
          <w:p w:rsidR="00E401F9" w:rsidRDefault="00CB1C54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本能：人生来就能抵制奶酪蛋糕的诱惑</w:t>
            </w:r>
          </w:p>
        </w:tc>
        <w:tc>
          <w:tcPr>
            <w:tcW w:w="3686" w:type="dxa"/>
          </w:tcPr>
          <w:p w:rsidR="00E401F9" w:rsidRDefault="00CB1C54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是威胁？对你的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挑战来说，什么是需要克制的内在冲动？</w:t>
            </w:r>
          </w:p>
          <w:p w:rsidR="00CB1C54" w:rsidRPr="00CB1C54" w:rsidRDefault="00CB1C54" w:rsidP="00E401F9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压力</w:t>
            </w:r>
            <w:r>
              <w:rPr>
                <w:lang w:eastAsia="zh-CN"/>
              </w:rPr>
              <w:t>和自控。试着找出持续一整天或一周的压力，看看它对你的自控力产生怎么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影响。你</w:t>
            </w:r>
            <w:r>
              <w:rPr>
                <w:rFonts w:hint="eastAsia"/>
                <w:lang w:eastAsia="zh-CN"/>
              </w:rPr>
              <w:t>有过</w:t>
            </w:r>
            <w:r>
              <w:rPr>
                <w:lang w:eastAsia="zh-CN"/>
              </w:rPr>
              <w:t>强烈的欲望吗？你</w:t>
            </w:r>
            <w:r>
              <w:rPr>
                <w:rFonts w:hint="eastAsia"/>
                <w:lang w:eastAsia="zh-CN"/>
              </w:rPr>
              <w:t>法</w:t>
            </w:r>
            <w:r>
              <w:rPr>
                <w:lang w:eastAsia="zh-CN"/>
              </w:rPr>
              <w:t>脾气了吗？你把</w:t>
            </w:r>
            <w:r>
              <w:rPr>
                <w:rFonts w:hint="eastAsia"/>
                <w:lang w:eastAsia="zh-CN"/>
              </w:rPr>
              <w:t>要做的事</w:t>
            </w:r>
            <w:r>
              <w:rPr>
                <w:lang w:eastAsia="zh-CN"/>
              </w:rPr>
              <w:t>拖到了明天吗？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51" w:type="dxa"/>
          </w:tcPr>
          <w:p w:rsidR="00E401F9" w:rsidRDefault="004D3DCD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累到无力</w:t>
            </w:r>
            <w:r>
              <w:rPr>
                <w:lang w:eastAsia="zh-CN"/>
              </w:rPr>
              <w:t>抵抗：为什么自控力和肌肉一样有极限？</w:t>
            </w:r>
          </w:p>
        </w:tc>
        <w:tc>
          <w:tcPr>
            <w:tcW w:w="3686" w:type="dxa"/>
          </w:tcPr>
          <w:p w:rsidR="00E401F9" w:rsidRDefault="004D3DCD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的上下波动。本周，记录你的自控力，特别注意什么时候你的意志力最强，什么时候你最容易放弃。</w:t>
            </w: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  <w:tr w:rsidR="00E401F9" w:rsidTr="00853BA5">
        <w:tc>
          <w:tcPr>
            <w:tcW w:w="681" w:type="dxa"/>
          </w:tcPr>
          <w:p w:rsidR="00E401F9" w:rsidRDefault="00E401F9" w:rsidP="00E401F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51" w:type="dxa"/>
          </w:tcPr>
          <w:p w:rsidR="00E401F9" w:rsidRDefault="00E401F9" w:rsidP="00E401F9">
            <w:pPr>
              <w:pStyle w:val="-wuq2"/>
            </w:pPr>
          </w:p>
        </w:tc>
        <w:tc>
          <w:tcPr>
            <w:tcW w:w="3686" w:type="dxa"/>
          </w:tcPr>
          <w:p w:rsidR="00E401F9" w:rsidRDefault="00E401F9" w:rsidP="00E401F9">
            <w:pPr>
              <w:pStyle w:val="-wuq2"/>
            </w:pPr>
          </w:p>
        </w:tc>
        <w:tc>
          <w:tcPr>
            <w:tcW w:w="2835" w:type="dxa"/>
          </w:tcPr>
          <w:p w:rsidR="00E401F9" w:rsidRDefault="00E401F9" w:rsidP="00E401F9">
            <w:pPr>
              <w:pStyle w:val="-wuq2"/>
            </w:pPr>
          </w:p>
        </w:tc>
      </w:tr>
    </w:tbl>
    <w:p w:rsidR="00A803AF" w:rsidRDefault="00A803AF" w:rsidP="00A803AF">
      <w:pPr>
        <w:spacing w:line="240" w:lineRule="auto"/>
        <w:ind w:left="420"/>
        <w:jc w:val="both"/>
      </w:pPr>
    </w:p>
    <w:p w:rsidR="00E923FF" w:rsidRDefault="002731E2" w:rsidP="002731E2">
      <w:pPr>
        <w:pStyle w:val="a"/>
      </w:pPr>
      <w:r>
        <w:rPr>
          <w:rFonts w:hint="eastAsia"/>
        </w:rPr>
        <w:t>意志力</w:t>
      </w:r>
      <w:r>
        <w:t>实验</w:t>
      </w:r>
    </w:p>
    <w:tbl>
      <w:tblPr>
        <w:tblStyle w:val="af4"/>
        <w:tblW w:w="9611" w:type="dxa"/>
        <w:tblInd w:w="420" w:type="dxa"/>
        <w:tblLook w:val="04A0" w:firstRow="1" w:lastRow="0" w:firstColumn="1" w:lastColumn="0" w:noHBand="0" w:noVBand="1"/>
      </w:tblPr>
      <w:tblGrid>
        <w:gridCol w:w="822"/>
        <w:gridCol w:w="2410"/>
        <w:gridCol w:w="3544"/>
        <w:gridCol w:w="2835"/>
      </w:tblGrid>
      <w:tr w:rsidR="00E923FF" w:rsidTr="008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章节</w:t>
            </w:r>
          </w:p>
        </w:tc>
        <w:tc>
          <w:tcPr>
            <w:tcW w:w="3544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意志力</w:t>
            </w:r>
            <w:r>
              <w:t>实验</w:t>
            </w:r>
          </w:p>
        </w:tc>
        <w:tc>
          <w:tcPr>
            <w:tcW w:w="2835" w:type="dxa"/>
          </w:tcPr>
          <w:p w:rsidR="00E923FF" w:rsidRDefault="00801265" w:rsidP="00827E3B">
            <w:pPr>
              <w:pStyle w:val="-wuq2"/>
            </w:pPr>
            <w:r>
              <w:rPr>
                <w:rFonts w:hint="eastAsia"/>
              </w:rPr>
              <w:t>实验</w:t>
            </w:r>
            <w:r>
              <w:t>结果</w:t>
            </w: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什么</w:t>
            </w:r>
            <w:r>
              <w:rPr>
                <w:lang w:eastAsia="zh-CN"/>
              </w:rPr>
              <w:t>是意志力？</w:t>
            </w:r>
            <w:r>
              <w:rPr>
                <w:rFonts w:hint="eastAsia"/>
                <w:lang w:eastAsia="zh-CN"/>
              </w:rPr>
              <w:t>为什么</w:t>
            </w:r>
            <w:r>
              <w:rPr>
                <w:lang w:eastAsia="zh-CN"/>
              </w:rPr>
              <w:t>意志力至关重要？</w:t>
            </w:r>
          </w:p>
        </w:tc>
        <w:tc>
          <w:tcPr>
            <w:tcW w:w="3544" w:type="dxa"/>
          </w:tcPr>
          <w:p w:rsidR="00E923FF" w:rsidRDefault="0023281C" w:rsidP="00C2664F">
            <w:pPr>
              <w:pStyle w:val="-wuq2"/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你的意志力选择。至少选一天，注意观察你</w:t>
            </w:r>
            <w:r>
              <w:rPr>
                <w:rFonts w:hint="eastAsia"/>
                <w:lang w:eastAsia="zh-CN"/>
              </w:rPr>
              <w:t>做的</w:t>
            </w:r>
            <w:r>
              <w:rPr>
                <w:lang w:eastAsia="zh-CN"/>
              </w:rPr>
              <w:t>关于意志力的决定。</w:t>
            </w:r>
          </w:p>
          <w:p w:rsidR="00C2664F" w:rsidRDefault="00D903C2" w:rsidP="00C2664F">
            <w:pPr>
              <w:pStyle w:val="-wuq2"/>
              <w:numPr>
                <w:ilvl w:val="0"/>
                <w:numId w:val="7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  <w:r>
              <w:rPr>
                <w:rFonts w:hint="eastAsia"/>
                <w:lang w:eastAsia="zh-CN"/>
              </w:rPr>
              <w:t>分钟</w:t>
            </w:r>
            <w:r>
              <w:rPr>
                <w:lang w:eastAsia="zh-CN"/>
              </w:rPr>
              <w:t>大脑冥想实验。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10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本能：人生来就能抵制奶酪蛋糕的诱惑</w:t>
            </w:r>
          </w:p>
        </w:tc>
        <w:tc>
          <w:tcPr>
            <w:tcW w:w="3544" w:type="dxa"/>
          </w:tcPr>
          <w:p w:rsidR="00E923FF" w:rsidRDefault="00341DAE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呼吸出</w:t>
            </w:r>
            <w:r>
              <w:rPr>
                <w:lang w:eastAsia="zh-CN"/>
              </w:rPr>
              <w:t>你的自控力。将你的呼吸频率降低到每分钟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~6</w:t>
            </w:r>
            <w:r>
              <w:rPr>
                <w:rFonts w:hint="eastAsia"/>
                <w:lang w:eastAsia="zh-CN"/>
              </w:rPr>
              <w:t>次</w:t>
            </w:r>
            <w:r>
              <w:rPr>
                <w:lang w:eastAsia="zh-CN"/>
              </w:rPr>
              <w:t>，将身体调整到适合自控的生理状态。</w:t>
            </w:r>
          </w:p>
          <w:p w:rsidR="00341DAE" w:rsidRDefault="004E3BD3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分钟给</w:t>
            </w:r>
            <w:r>
              <w:rPr>
                <w:lang w:eastAsia="zh-CN"/>
              </w:rPr>
              <w:t>意志力加油。</w:t>
            </w:r>
            <w:r w:rsidR="00A05116">
              <w:rPr>
                <w:rFonts w:hint="eastAsia"/>
                <w:lang w:eastAsia="zh-CN"/>
              </w:rPr>
              <w:t>出门活动</w:t>
            </w:r>
            <w:r w:rsidR="00A05116">
              <w:rPr>
                <w:lang w:eastAsia="zh-CN"/>
              </w:rPr>
              <w:t>，哪怕</w:t>
            </w:r>
            <w:r w:rsidR="00A05116">
              <w:rPr>
                <w:rFonts w:hint="eastAsia"/>
                <w:lang w:eastAsia="zh-CN"/>
              </w:rPr>
              <w:t>只是</w:t>
            </w:r>
            <w:r w:rsidR="00A05116">
              <w:rPr>
                <w:lang w:eastAsia="zh-CN"/>
              </w:rPr>
              <w:t>在周围转转，也能减小压力，改善心情，提供动力。</w:t>
            </w:r>
          </w:p>
          <w:p w:rsidR="00A04736" w:rsidRDefault="00D81645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睡眠</w:t>
            </w:r>
            <w:r>
              <w:rPr>
                <w:lang w:eastAsia="zh-CN"/>
              </w:rPr>
              <w:t>。打盹或补交可以消除睡眠不足的影响。</w:t>
            </w:r>
          </w:p>
          <w:p w:rsidR="00D81645" w:rsidRDefault="00064378" w:rsidP="00341DAE">
            <w:pPr>
              <w:pStyle w:val="-wuq2"/>
              <w:numPr>
                <w:ilvl w:val="0"/>
                <w:numId w:val="7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放松</w:t>
            </w:r>
            <w:r>
              <w:rPr>
                <w:lang w:eastAsia="zh-CN"/>
              </w:rPr>
              <w:t>能让你恢复意志力储备。</w:t>
            </w:r>
            <w:r w:rsidR="004A1495">
              <w:rPr>
                <w:rFonts w:hint="eastAsia"/>
                <w:lang w:eastAsia="zh-CN"/>
              </w:rPr>
              <w:t>躺下</w:t>
            </w:r>
            <w:r w:rsidR="004A1495">
              <w:rPr>
                <w:lang w:eastAsia="zh-CN"/>
              </w:rPr>
              <w:t>，深呼吸，让</w:t>
            </w:r>
            <w:r w:rsidR="004A1495">
              <w:rPr>
                <w:rFonts w:hint="eastAsia"/>
                <w:lang w:eastAsia="zh-CN"/>
              </w:rPr>
              <w:t>放松</w:t>
            </w:r>
            <w:r w:rsidR="004A1495">
              <w:rPr>
                <w:lang w:eastAsia="zh-CN"/>
              </w:rPr>
              <w:t>的生理反应帮你从自控和压力造成的疲惫中恢复过来。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  <w:tr w:rsidR="00E923FF" w:rsidTr="00801265">
        <w:tc>
          <w:tcPr>
            <w:tcW w:w="822" w:type="dxa"/>
          </w:tcPr>
          <w:p w:rsidR="00E923FF" w:rsidRDefault="00827E3B" w:rsidP="00827E3B">
            <w:pPr>
              <w:pStyle w:val="-wuq2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923FF" w:rsidRDefault="00276387" w:rsidP="00827E3B">
            <w:pPr>
              <w:pStyle w:val="-wuq2"/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累到无力</w:t>
            </w:r>
            <w:r>
              <w:rPr>
                <w:lang w:eastAsia="zh-CN"/>
              </w:rPr>
              <w:t>抵抗：为什么自控力和肌肉一样有极限？</w:t>
            </w:r>
          </w:p>
        </w:tc>
        <w:tc>
          <w:tcPr>
            <w:tcW w:w="3544" w:type="dxa"/>
          </w:tcPr>
          <w:p w:rsidR="00E923FF" w:rsidRDefault="00341DAE" w:rsidP="00827E3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意志力</w:t>
            </w:r>
            <w:r>
              <w:rPr>
                <w:lang w:eastAsia="zh-CN"/>
              </w:rPr>
              <w:t>饮食。确保你的身体摄入足够的食物，能为你提供足够的能量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35" w:type="dxa"/>
          </w:tcPr>
          <w:p w:rsidR="00E923FF" w:rsidRDefault="00E923FF" w:rsidP="00827E3B">
            <w:pPr>
              <w:pStyle w:val="-wuq2"/>
            </w:pPr>
          </w:p>
        </w:tc>
      </w:tr>
    </w:tbl>
    <w:p w:rsidR="00F84FBE" w:rsidRDefault="00F84FBE" w:rsidP="00A803AF">
      <w:pPr>
        <w:spacing w:line="240" w:lineRule="auto"/>
        <w:ind w:left="420"/>
        <w:jc w:val="both"/>
      </w:pPr>
    </w:p>
    <w:p w:rsidR="00430014" w:rsidRDefault="00B036BF" w:rsidP="00D519CB">
      <w:pPr>
        <w:pStyle w:val="1"/>
      </w:pPr>
      <w:r>
        <w:rPr>
          <w:rFonts w:hint="eastAsia"/>
        </w:rPr>
        <w:t>实验记录</w:t>
      </w:r>
      <w:r>
        <w:t>表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688"/>
        <w:gridCol w:w="1663"/>
        <w:gridCol w:w="1817"/>
        <w:gridCol w:w="1985"/>
        <w:gridCol w:w="981"/>
        <w:gridCol w:w="2046"/>
      </w:tblGrid>
      <w:tr w:rsidR="00A970E4" w:rsidTr="00A9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实验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046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超链接</w:t>
            </w:r>
          </w:p>
        </w:tc>
      </w:tr>
      <w:tr w:rsidR="00A970E4" w:rsidTr="00A970E4">
        <w:tc>
          <w:tcPr>
            <w:tcW w:w="688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1</w:t>
            </w:r>
          </w:p>
        </w:tc>
        <w:tc>
          <w:tcPr>
            <w:tcW w:w="1663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 w:rsidRPr="0076633A">
              <w:rPr>
                <w:rFonts w:hint="eastAsia"/>
              </w:rPr>
              <w:t>2016-11-04</w:t>
            </w:r>
          </w:p>
        </w:tc>
        <w:tc>
          <w:tcPr>
            <w:tcW w:w="1817" w:type="dxa"/>
          </w:tcPr>
          <w:p w:rsidR="00A970E4" w:rsidRPr="0076633A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  <w:shd w:val="clear" w:color="auto" w:fill="auto"/>
          </w:tcPr>
          <w:p w:rsidR="00A970E4" w:rsidRPr="0076633A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A970E4" w:rsidRPr="0076633A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7" w:history="1">
              <w:r w:rsidR="00A970E4" w:rsidRPr="0076633A">
                <w:rPr>
                  <w:rStyle w:val="af1"/>
                  <w:rFonts w:hint="eastAsia"/>
                </w:rPr>
                <w:t>决定记录表</w:t>
              </w:r>
              <w:r w:rsidR="00A970E4" w:rsidRPr="0076633A">
                <w:rPr>
                  <w:rStyle w:val="af1"/>
                </w:rPr>
                <w:t>04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2016-11-05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8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05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2016-11-06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9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06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2016-11-07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0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07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2016-11-08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1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08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2016-11-09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2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09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2016-11-10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3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10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2016-11-11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4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11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2016-11-12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5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12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2016-11-13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6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13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2016-11-14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7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14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2016-11-15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8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15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2016-11-16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19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16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2016-11-17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</w:tcPr>
          <w:p w:rsidR="00A970E4" w:rsidRPr="00A970E4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20" w:history="1">
              <w:r w:rsidR="00A970E4" w:rsidRPr="008D4675">
                <w:rPr>
                  <w:rStyle w:val="af1"/>
                  <w:rFonts w:hint="eastAsia"/>
                </w:rPr>
                <w:t>决定记录表</w:t>
              </w:r>
              <w:r w:rsidR="00A970E4" w:rsidRPr="008D4675">
                <w:rPr>
                  <w:rStyle w:val="af1"/>
                </w:rPr>
                <w:t>17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663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t>2016-11-18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意志力、</w:t>
            </w:r>
            <w:r>
              <w:t>生病</w:t>
            </w:r>
          </w:p>
        </w:tc>
        <w:tc>
          <w:tcPr>
            <w:tcW w:w="981" w:type="dxa"/>
            <w:shd w:val="clear" w:color="auto" w:fill="FF0000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21" w:history="1">
              <w:r w:rsidR="00A970E4" w:rsidRPr="00B041F5">
                <w:rPr>
                  <w:rStyle w:val="af1"/>
                  <w:rFonts w:hint="eastAsia"/>
                </w:rPr>
                <w:t>决定</w:t>
              </w:r>
              <w:r w:rsidR="00A970E4" w:rsidRPr="00B041F5">
                <w:rPr>
                  <w:rStyle w:val="af1"/>
                </w:rPr>
                <w:t>记录表</w:t>
              </w:r>
              <w:r w:rsidR="00A970E4" w:rsidRPr="00B041F5">
                <w:rPr>
                  <w:rStyle w:val="af1"/>
                  <w:rFonts w:hint="eastAsia"/>
                </w:rPr>
                <w:t>18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663" w:type="dxa"/>
          </w:tcPr>
          <w:p w:rsidR="00A970E4" w:rsidRDefault="00A970E4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</w:t>
            </w:r>
            <w:r>
              <w:t>0</w:t>
            </w:r>
            <w:r>
              <w:rPr>
                <w:rFonts w:hint="eastAsia"/>
              </w:rPr>
              <w:t xml:space="preserve">6 </w:t>
            </w:r>
          </w:p>
        </w:tc>
        <w:tc>
          <w:tcPr>
            <w:tcW w:w="1817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决定</w:t>
            </w:r>
            <w:r>
              <w:t>记录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精读</w:t>
            </w:r>
            <w:r>
              <w:t>、相处</w:t>
            </w:r>
          </w:p>
        </w:tc>
        <w:tc>
          <w:tcPr>
            <w:tcW w:w="981" w:type="dxa"/>
            <w:shd w:val="clear" w:color="auto" w:fill="FF0000"/>
          </w:tcPr>
          <w:p w:rsidR="00A970E4" w:rsidRPr="00C667AC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FB6D03" w:rsidP="00366517">
            <w:pPr>
              <w:pStyle w:val="af"/>
              <w:ind w:firstLineChars="0" w:firstLine="0"/>
            </w:pPr>
            <w:hyperlink r:id="rId22" w:history="1">
              <w:r w:rsidR="00A970E4" w:rsidRPr="0017595C">
                <w:rPr>
                  <w:rStyle w:val="af1"/>
                  <w:rFonts w:hint="eastAsia"/>
                </w:rPr>
                <w:t>决定</w:t>
              </w:r>
              <w:r w:rsidR="00A970E4" w:rsidRPr="0017595C">
                <w:rPr>
                  <w:rStyle w:val="af1"/>
                </w:rPr>
                <w:t>记录表</w:t>
              </w:r>
              <w:r w:rsidR="00A970E4" w:rsidRPr="0017595C">
                <w:rPr>
                  <w:rStyle w:val="af1"/>
                  <w:rFonts w:hint="eastAsia"/>
                </w:rPr>
                <w:t>19</w:t>
              </w:r>
            </w:hyperlink>
          </w:p>
        </w:tc>
      </w:tr>
      <w:tr w:rsidR="00A970E4" w:rsidTr="00A970E4">
        <w:tc>
          <w:tcPr>
            <w:tcW w:w="688" w:type="dxa"/>
          </w:tcPr>
          <w:p w:rsidR="00A970E4" w:rsidRDefault="00A970E4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1663" w:type="dxa"/>
          </w:tcPr>
          <w:p w:rsidR="00A970E4" w:rsidRDefault="00A970E4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2016-12-10</w:t>
            </w:r>
          </w:p>
        </w:tc>
        <w:tc>
          <w:tcPr>
            <w:tcW w:w="1817" w:type="dxa"/>
          </w:tcPr>
          <w:p w:rsidR="00A970E4" w:rsidRDefault="00AB6256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A970E4" w:rsidRDefault="00A970E4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A970E4" w:rsidRPr="00C667AC" w:rsidRDefault="00A970E4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A970E4" w:rsidRDefault="00185089" w:rsidP="00185089">
            <w:pPr>
              <w:pStyle w:val="af"/>
              <w:ind w:firstLineChars="0" w:firstLine="0"/>
            </w:pPr>
            <w:r>
              <w:rPr>
                <w:rFonts w:hint="eastAsia"/>
              </w:rPr>
              <w:t>实验表</w:t>
            </w:r>
            <w:r>
              <w:rPr>
                <w:rFonts w:hint="eastAsia"/>
              </w:rPr>
              <w:t>1</w:t>
            </w:r>
            <w:hyperlink r:id="rId23" w:history="1"/>
          </w:p>
        </w:tc>
      </w:tr>
      <w:tr w:rsidR="003C681D" w:rsidTr="00A970E4">
        <w:tc>
          <w:tcPr>
            <w:tcW w:w="688" w:type="dxa"/>
          </w:tcPr>
          <w:p w:rsidR="003C681D" w:rsidRDefault="003C681D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63" w:type="dxa"/>
          </w:tcPr>
          <w:p w:rsidR="003C681D" w:rsidRDefault="003C681D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2016-12-13 </w:t>
            </w:r>
          </w:p>
        </w:tc>
        <w:tc>
          <w:tcPr>
            <w:tcW w:w="1817" w:type="dxa"/>
          </w:tcPr>
          <w:p w:rsidR="003C681D" w:rsidRDefault="003C681D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3C681D" w:rsidRDefault="003C681D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3C681D" w:rsidRPr="00C667AC" w:rsidRDefault="003C681D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3C681D" w:rsidRDefault="00FB6D03" w:rsidP="00185089">
            <w:pPr>
              <w:pStyle w:val="af"/>
              <w:ind w:firstLineChars="0" w:firstLine="0"/>
            </w:pPr>
            <w:hyperlink r:id="rId24" w:history="1">
              <w:r w:rsidR="00185089" w:rsidRPr="00185089">
                <w:rPr>
                  <w:rStyle w:val="af1"/>
                  <w:rFonts w:hint="eastAsia"/>
                </w:rPr>
                <w:t>实验表</w:t>
              </w:r>
              <w:r w:rsidR="00185089" w:rsidRPr="00185089">
                <w:rPr>
                  <w:rStyle w:val="af1"/>
                  <w:rFonts w:hint="eastAsia"/>
                </w:rPr>
                <w:t>2</w:t>
              </w:r>
            </w:hyperlink>
            <w:hyperlink r:id="rId25" w:history="1"/>
          </w:p>
        </w:tc>
      </w:tr>
      <w:tr w:rsidR="0098183B" w:rsidTr="00A970E4">
        <w:tc>
          <w:tcPr>
            <w:tcW w:w="688" w:type="dxa"/>
          </w:tcPr>
          <w:p w:rsidR="0098183B" w:rsidRDefault="0098183B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63" w:type="dxa"/>
          </w:tcPr>
          <w:p w:rsidR="0098183B" w:rsidRDefault="0098183B" w:rsidP="00085CD5">
            <w:pPr>
              <w:pStyle w:val="af"/>
              <w:ind w:firstLineChars="0" w:firstLine="0"/>
            </w:pPr>
            <w:r>
              <w:rPr>
                <w:rFonts w:hint="eastAsia"/>
              </w:rPr>
              <w:t>2016-12-14</w:t>
            </w:r>
          </w:p>
        </w:tc>
        <w:tc>
          <w:tcPr>
            <w:tcW w:w="1817" w:type="dxa"/>
          </w:tcPr>
          <w:p w:rsidR="0098183B" w:rsidRDefault="0098183B" w:rsidP="00366517">
            <w:pPr>
              <w:pStyle w:val="af"/>
              <w:ind w:firstLineChars="0" w:firstLine="0"/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98183B" w:rsidRDefault="0098183B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98183B" w:rsidRPr="00C667AC" w:rsidRDefault="0098183B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98183B" w:rsidRDefault="00FB6D03" w:rsidP="00366517">
            <w:pPr>
              <w:pStyle w:val="af"/>
              <w:ind w:firstLineChars="0" w:firstLine="0"/>
            </w:pPr>
            <w:hyperlink r:id="rId26" w:history="1">
              <w:r w:rsidR="00185089" w:rsidRPr="00B352B9">
                <w:rPr>
                  <w:rStyle w:val="af1"/>
                  <w:rFonts w:hint="eastAsia"/>
                </w:rPr>
                <w:t>实验表</w:t>
              </w:r>
              <w:r w:rsidR="00185089" w:rsidRPr="00B352B9">
                <w:rPr>
                  <w:rStyle w:val="af1"/>
                  <w:rFonts w:hint="eastAsia"/>
                </w:rPr>
                <w:t>3</w:t>
              </w:r>
            </w:hyperlink>
          </w:p>
        </w:tc>
      </w:tr>
      <w:tr w:rsidR="00247F53" w:rsidTr="00A970E4">
        <w:tc>
          <w:tcPr>
            <w:tcW w:w="688" w:type="dxa"/>
          </w:tcPr>
          <w:p w:rsidR="00247F53" w:rsidRDefault="00247F53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3" w:type="dxa"/>
          </w:tcPr>
          <w:p w:rsidR="00247F53" w:rsidRDefault="00247F53" w:rsidP="00085CD5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2016-12-15</w:t>
            </w:r>
          </w:p>
        </w:tc>
        <w:tc>
          <w:tcPr>
            <w:tcW w:w="1817" w:type="dxa"/>
          </w:tcPr>
          <w:p w:rsidR="00247F53" w:rsidRDefault="00247F53" w:rsidP="00366517">
            <w:pPr>
              <w:pStyle w:val="af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意志力强弱</w:t>
            </w:r>
          </w:p>
        </w:tc>
        <w:tc>
          <w:tcPr>
            <w:tcW w:w="1985" w:type="dxa"/>
          </w:tcPr>
          <w:p w:rsidR="00247F53" w:rsidRDefault="00247F53" w:rsidP="00366517">
            <w:pPr>
              <w:pStyle w:val="af"/>
              <w:ind w:firstLineChars="0" w:firstLine="0"/>
            </w:pPr>
          </w:p>
        </w:tc>
        <w:tc>
          <w:tcPr>
            <w:tcW w:w="981" w:type="dxa"/>
            <w:shd w:val="clear" w:color="auto" w:fill="auto"/>
          </w:tcPr>
          <w:p w:rsidR="00247F53" w:rsidRPr="00C667AC" w:rsidRDefault="00247F53" w:rsidP="00366517">
            <w:pPr>
              <w:pStyle w:val="af"/>
              <w:ind w:firstLineChars="0" w:firstLine="0"/>
              <w:rPr>
                <w:color w:val="FF0000"/>
              </w:rPr>
            </w:pPr>
          </w:p>
        </w:tc>
        <w:tc>
          <w:tcPr>
            <w:tcW w:w="2046" w:type="dxa"/>
          </w:tcPr>
          <w:p w:rsidR="00247F53" w:rsidRDefault="00247F53" w:rsidP="00366517">
            <w:pPr>
              <w:pStyle w:val="af"/>
              <w:ind w:firstLineChars="0" w:firstLine="0"/>
              <w:rPr>
                <w:rFonts w:hint="eastAsia"/>
              </w:rPr>
            </w:pPr>
            <w:hyperlink r:id="rId27" w:history="1">
              <w:r w:rsidRPr="00247F53">
                <w:rPr>
                  <w:rStyle w:val="af1"/>
                  <w:rFonts w:hint="eastAsia"/>
                </w:rPr>
                <w:t>实验表</w:t>
              </w:r>
              <w:r w:rsidRPr="00247F53">
                <w:rPr>
                  <w:rStyle w:val="af1"/>
                  <w:rFonts w:hint="eastAsia"/>
                </w:rPr>
                <w:t>4</w:t>
              </w:r>
            </w:hyperlink>
            <w:bookmarkStart w:id="0" w:name="_GoBack"/>
            <w:bookmarkEnd w:id="0"/>
          </w:p>
        </w:tc>
      </w:tr>
    </w:tbl>
    <w:p w:rsidR="00780863" w:rsidRPr="006A54DE" w:rsidRDefault="00780863" w:rsidP="00C95CDA"/>
    <w:sectPr w:rsidR="00780863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03" w:rsidRDefault="00FB6D03" w:rsidP="001004DE">
      <w:pPr>
        <w:spacing w:line="240" w:lineRule="auto"/>
      </w:pPr>
      <w:r>
        <w:separator/>
      </w:r>
    </w:p>
  </w:endnote>
  <w:endnote w:type="continuationSeparator" w:id="0">
    <w:p w:rsidR="00FB6D03" w:rsidRDefault="00FB6D03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03" w:rsidRDefault="00FB6D03" w:rsidP="001004DE">
      <w:pPr>
        <w:spacing w:line="240" w:lineRule="auto"/>
      </w:pPr>
      <w:r>
        <w:separator/>
      </w:r>
    </w:p>
  </w:footnote>
  <w:footnote w:type="continuationSeparator" w:id="0">
    <w:p w:rsidR="00FB6D03" w:rsidRDefault="00FB6D03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67F66BD"/>
    <w:multiLevelType w:val="hybridMultilevel"/>
    <w:tmpl w:val="868ACD5A"/>
    <w:lvl w:ilvl="0" w:tplc="282A5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491056"/>
    <w:multiLevelType w:val="multilevel"/>
    <w:tmpl w:val="902ECCE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6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6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7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2FA87189"/>
    <w:multiLevelType w:val="hybridMultilevel"/>
    <w:tmpl w:val="D0967F5E"/>
    <w:lvl w:ilvl="0" w:tplc="4FB2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6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0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1">
    <w:nsid w:val="467D5E07"/>
    <w:multiLevelType w:val="hybridMultilevel"/>
    <w:tmpl w:val="90768240"/>
    <w:lvl w:ilvl="0" w:tplc="EB66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6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7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8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1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2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4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8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2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5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7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5"/>
  </w:num>
  <w:num w:numId="5">
    <w:abstractNumId w:val="37"/>
  </w:num>
  <w:num w:numId="6">
    <w:abstractNumId w:val="34"/>
  </w:num>
  <w:num w:numId="7">
    <w:abstractNumId w:val="4"/>
  </w:num>
  <w:num w:numId="8">
    <w:abstractNumId w:val="48"/>
  </w:num>
  <w:num w:numId="9">
    <w:abstractNumId w:val="51"/>
  </w:num>
  <w:num w:numId="10">
    <w:abstractNumId w:val="9"/>
  </w:num>
  <w:num w:numId="11">
    <w:abstractNumId w:val="57"/>
  </w:num>
  <w:num w:numId="12">
    <w:abstractNumId w:val="20"/>
  </w:num>
  <w:num w:numId="13">
    <w:abstractNumId w:val="7"/>
  </w:num>
  <w:num w:numId="14">
    <w:abstractNumId w:val="22"/>
  </w:num>
  <w:num w:numId="15">
    <w:abstractNumId w:val="15"/>
  </w:num>
  <w:num w:numId="16">
    <w:abstractNumId w:val="43"/>
  </w:num>
  <w:num w:numId="17">
    <w:abstractNumId w:val="0"/>
  </w:num>
  <w:num w:numId="18">
    <w:abstractNumId w:val="14"/>
  </w:num>
  <w:num w:numId="19">
    <w:abstractNumId w:val="47"/>
  </w:num>
  <w:num w:numId="20">
    <w:abstractNumId w:val="56"/>
  </w:num>
  <w:num w:numId="21">
    <w:abstractNumId w:val="49"/>
  </w:num>
  <w:num w:numId="22">
    <w:abstractNumId w:val="16"/>
  </w:num>
  <w:num w:numId="23">
    <w:abstractNumId w:val="37"/>
    <w:lvlOverride w:ilvl="0">
      <w:startOverride w:val="1"/>
    </w:lvlOverride>
  </w:num>
  <w:num w:numId="24">
    <w:abstractNumId w:val="17"/>
  </w:num>
  <w:num w:numId="25">
    <w:abstractNumId w:val="30"/>
  </w:num>
  <w:num w:numId="26">
    <w:abstractNumId w:val="40"/>
  </w:num>
  <w:num w:numId="27">
    <w:abstractNumId w:val="37"/>
    <w:lvlOverride w:ilvl="0">
      <w:startOverride w:val="1"/>
    </w:lvlOverride>
  </w:num>
  <w:num w:numId="28">
    <w:abstractNumId w:val="46"/>
  </w:num>
  <w:num w:numId="29">
    <w:abstractNumId w:val="27"/>
  </w:num>
  <w:num w:numId="30">
    <w:abstractNumId w:val="50"/>
  </w:num>
  <w:num w:numId="31">
    <w:abstractNumId w:val="45"/>
  </w:num>
  <w:num w:numId="32">
    <w:abstractNumId w:val="37"/>
    <w:lvlOverride w:ilvl="0">
      <w:startOverride w:val="1"/>
    </w:lvlOverride>
  </w:num>
  <w:num w:numId="33">
    <w:abstractNumId w:val="11"/>
  </w:num>
  <w:num w:numId="34">
    <w:abstractNumId w:val="12"/>
  </w:num>
  <w:num w:numId="35">
    <w:abstractNumId w:val="37"/>
    <w:lvlOverride w:ilvl="0">
      <w:startOverride w:val="1"/>
    </w:lvlOverride>
  </w:num>
  <w:num w:numId="36">
    <w:abstractNumId w:val="53"/>
  </w:num>
  <w:num w:numId="37">
    <w:abstractNumId w:val="28"/>
  </w:num>
  <w:num w:numId="38">
    <w:abstractNumId w:val="37"/>
    <w:lvlOverride w:ilvl="0">
      <w:startOverride w:val="1"/>
    </w:lvlOverride>
  </w:num>
  <w:num w:numId="39">
    <w:abstractNumId w:val="1"/>
  </w:num>
  <w:num w:numId="40">
    <w:abstractNumId w:val="21"/>
  </w:num>
  <w:num w:numId="41">
    <w:abstractNumId w:val="6"/>
  </w:num>
  <w:num w:numId="42">
    <w:abstractNumId w:val="37"/>
    <w:lvlOverride w:ilvl="0">
      <w:startOverride w:val="1"/>
    </w:lvlOverride>
  </w:num>
  <w:num w:numId="43">
    <w:abstractNumId w:val="41"/>
  </w:num>
  <w:num w:numId="44">
    <w:abstractNumId w:val="13"/>
  </w:num>
  <w:num w:numId="45">
    <w:abstractNumId w:val="37"/>
    <w:lvlOverride w:ilvl="0">
      <w:startOverride w:val="1"/>
    </w:lvlOverride>
  </w:num>
  <w:num w:numId="46">
    <w:abstractNumId w:val="36"/>
  </w:num>
  <w:num w:numId="47">
    <w:abstractNumId w:val="26"/>
  </w:num>
  <w:num w:numId="48">
    <w:abstractNumId w:val="24"/>
  </w:num>
  <w:num w:numId="49">
    <w:abstractNumId w:val="33"/>
  </w:num>
  <w:num w:numId="50">
    <w:abstractNumId w:val="37"/>
    <w:lvlOverride w:ilvl="0">
      <w:startOverride w:val="1"/>
    </w:lvlOverride>
  </w:num>
  <w:num w:numId="51">
    <w:abstractNumId w:val="29"/>
  </w:num>
  <w:num w:numId="52">
    <w:abstractNumId w:val="39"/>
  </w:num>
  <w:num w:numId="53">
    <w:abstractNumId w:val="8"/>
  </w:num>
  <w:num w:numId="54">
    <w:abstractNumId w:val="37"/>
    <w:lvlOverride w:ilvl="0">
      <w:startOverride w:val="1"/>
    </w:lvlOverride>
  </w:num>
  <w:num w:numId="55">
    <w:abstractNumId w:val="55"/>
  </w:num>
  <w:num w:numId="56">
    <w:abstractNumId w:val="52"/>
  </w:num>
  <w:num w:numId="57">
    <w:abstractNumId w:val="37"/>
    <w:lvlOverride w:ilvl="0">
      <w:startOverride w:val="1"/>
    </w:lvlOverride>
  </w:num>
  <w:num w:numId="58">
    <w:abstractNumId w:val="42"/>
  </w:num>
  <w:num w:numId="59">
    <w:abstractNumId w:val="44"/>
  </w:num>
  <w:num w:numId="60">
    <w:abstractNumId w:val="38"/>
  </w:num>
  <w:num w:numId="61">
    <w:abstractNumId w:val="37"/>
    <w:lvlOverride w:ilvl="0">
      <w:startOverride w:val="1"/>
    </w:lvlOverride>
  </w:num>
  <w:num w:numId="62">
    <w:abstractNumId w:val="54"/>
  </w:num>
  <w:num w:numId="63">
    <w:abstractNumId w:val="19"/>
  </w:num>
  <w:num w:numId="64">
    <w:abstractNumId w:val="37"/>
    <w:lvlOverride w:ilvl="0">
      <w:startOverride w:val="1"/>
    </w:lvlOverride>
  </w:num>
  <w:num w:numId="65">
    <w:abstractNumId w:val="35"/>
  </w:num>
  <w:num w:numId="66">
    <w:abstractNumId w:val="32"/>
  </w:num>
  <w:num w:numId="67">
    <w:abstractNumId w:val="23"/>
  </w:num>
  <w:num w:numId="68">
    <w:abstractNumId w:val="37"/>
    <w:lvlOverride w:ilvl="0">
      <w:startOverride w:val="1"/>
    </w:lvlOverride>
  </w:num>
  <w:num w:numId="69">
    <w:abstractNumId w:val="2"/>
  </w:num>
  <w:num w:numId="70">
    <w:abstractNumId w:val="31"/>
  </w:num>
  <w:num w:numId="71">
    <w:abstractNumId w:val="1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64378"/>
    <w:rsid w:val="00070518"/>
    <w:rsid w:val="0007165D"/>
    <w:rsid w:val="00074C5B"/>
    <w:rsid w:val="000750F7"/>
    <w:rsid w:val="00076322"/>
    <w:rsid w:val="0007701F"/>
    <w:rsid w:val="0008016C"/>
    <w:rsid w:val="00080491"/>
    <w:rsid w:val="00085CD5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2999"/>
    <w:rsid w:val="000D445C"/>
    <w:rsid w:val="000D5D14"/>
    <w:rsid w:val="000E201E"/>
    <w:rsid w:val="000E213B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452CC"/>
    <w:rsid w:val="00156C28"/>
    <w:rsid w:val="001606DF"/>
    <w:rsid w:val="00172659"/>
    <w:rsid w:val="0017595C"/>
    <w:rsid w:val="0018508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14120"/>
    <w:rsid w:val="00222DA9"/>
    <w:rsid w:val="002236D8"/>
    <w:rsid w:val="00230B01"/>
    <w:rsid w:val="00232412"/>
    <w:rsid w:val="0023281C"/>
    <w:rsid w:val="00241345"/>
    <w:rsid w:val="002428F5"/>
    <w:rsid w:val="00243D84"/>
    <w:rsid w:val="0024618F"/>
    <w:rsid w:val="002470D8"/>
    <w:rsid w:val="00247F53"/>
    <w:rsid w:val="00257509"/>
    <w:rsid w:val="002633AA"/>
    <w:rsid w:val="0027060D"/>
    <w:rsid w:val="00272A9F"/>
    <w:rsid w:val="002731E2"/>
    <w:rsid w:val="00276387"/>
    <w:rsid w:val="00282E2C"/>
    <w:rsid w:val="00290FAF"/>
    <w:rsid w:val="0029145D"/>
    <w:rsid w:val="00294C73"/>
    <w:rsid w:val="002969E2"/>
    <w:rsid w:val="002A1D6A"/>
    <w:rsid w:val="002A53CB"/>
    <w:rsid w:val="002A541C"/>
    <w:rsid w:val="002A6A66"/>
    <w:rsid w:val="002B7871"/>
    <w:rsid w:val="002B7D85"/>
    <w:rsid w:val="002C15D4"/>
    <w:rsid w:val="002C23AA"/>
    <w:rsid w:val="002D0729"/>
    <w:rsid w:val="002D2EB7"/>
    <w:rsid w:val="002D40E0"/>
    <w:rsid w:val="002E04B0"/>
    <w:rsid w:val="002E5F29"/>
    <w:rsid w:val="002F0AB4"/>
    <w:rsid w:val="002F2172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369F4"/>
    <w:rsid w:val="00341DAE"/>
    <w:rsid w:val="00344EFB"/>
    <w:rsid w:val="00355666"/>
    <w:rsid w:val="003574BB"/>
    <w:rsid w:val="00357709"/>
    <w:rsid w:val="00362AE4"/>
    <w:rsid w:val="00366517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C681D"/>
    <w:rsid w:val="003D0810"/>
    <w:rsid w:val="003D548C"/>
    <w:rsid w:val="003E1FFF"/>
    <w:rsid w:val="003F00D4"/>
    <w:rsid w:val="00401603"/>
    <w:rsid w:val="00401E7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2E5E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83998"/>
    <w:rsid w:val="004854DC"/>
    <w:rsid w:val="00490ECB"/>
    <w:rsid w:val="00493231"/>
    <w:rsid w:val="00497C6D"/>
    <w:rsid w:val="004A1008"/>
    <w:rsid w:val="004A1495"/>
    <w:rsid w:val="004A63D3"/>
    <w:rsid w:val="004A72DD"/>
    <w:rsid w:val="004B6195"/>
    <w:rsid w:val="004B7207"/>
    <w:rsid w:val="004C3E98"/>
    <w:rsid w:val="004D02F3"/>
    <w:rsid w:val="004D216D"/>
    <w:rsid w:val="004D3DCD"/>
    <w:rsid w:val="004D7680"/>
    <w:rsid w:val="004E2CBF"/>
    <w:rsid w:val="004E3BD3"/>
    <w:rsid w:val="004F2361"/>
    <w:rsid w:val="004F7367"/>
    <w:rsid w:val="00501E32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665EC"/>
    <w:rsid w:val="00577FD0"/>
    <w:rsid w:val="005804E9"/>
    <w:rsid w:val="0058162C"/>
    <w:rsid w:val="00581DB7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0628"/>
    <w:rsid w:val="00601C99"/>
    <w:rsid w:val="006032C7"/>
    <w:rsid w:val="0060348E"/>
    <w:rsid w:val="0060412C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B5A48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1651"/>
    <w:rsid w:val="00753202"/>
    <w:rsid w:val="00755421"/>
    <w:rsid w:val="00760F17"/>
    <w:rsid w:val="0076229C"/>
    <w:rsid w:val="0076633A"/>
    <w:rsid w:val="00780863"/>
    <w:rsid w:val="00780A55"/>
    <w:rsid w:val="00786877"/>
    <w:rsid w:val="00791242"/>
    <w:rsid w:val="007964B0"/>
    <w:rsid w:val="007968B5"/>
    <w:rsid w:val="0079793B"/>
    <w:rsid w:val="007A1E1F"/>
    <w:rsid w:val="007A4899"/>
    <w:rsid w:val="007A5455"/>
    <w:rsid w:val="007A7C2A"/>
    <w:rsid w:val="007B07A3"/>
    <w:rsid w:val="007B3379"/>
    <w:rsid w:val="007B3A0C"/>
    <w:rsid w:val="007B632C"/>
    <w:rsid w:val="007D2706"/>
    <w:rsid w:val="007D3B56"/>
    <w:rsid w:val="007D5760"/>
    <w:rsid w:val="007D5928"/>
    <w:rsid w:val="007D6731"/>
    <w:rsid w:val="007E1121"/>
    <w:rsid w:val="007E4CB9"/>
    <w:rsid w:val="007F076B"/>
    <w:rsid w:val="007F648F"/>
    <w:rsid w:val="008001D2"/>
    <w:rsid w:val="00801265"/>
    <w:rsid w:val="00801CDE"/>
    <w:rsid w:val="00801FAB"/>
    <w:rsid w:val="00803211"/>
    <w:rsid w:val="00805412"/>
    <w:rsid w:val="00822F0E"/>
    <w:rsid w:val="00822F44"/>
    <w:rsid w:val="00823427"/>
    <w:rsid w:val="00823492"/>
    <w:rsid w:val="00827E3B"/>
    <w:rsid w:val="00830229"/>
    <w:rsid w:val="008303DB"/>
    <w:rsid w:val="00836E6A"/>
    <w:rsid w:val="00840571"/>
    <w:rsid w:val="00841DC3"/>
    <w:rsid w:val="00841E8F"/>
    <w:rsid w:val="00853BA5"/>
    <w:rsid w:val="00855A98"/>
    <w:rsid w:val="00866B22"/>
    <w:rsid w:val="008727FC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977B7"/>
    <w:rsid w:val="008A08CC"/>
    <w:rsid w:val="008A0AD8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4B2"/>
    <w:rsid w:val="008D1586"/>
    <w:rsid w:val="008D19CE"/>
    <w:rsid w:val="008D2187"/>
    <w:rsid w:val="008D42BD"/>
    <w:rsid w:val="008D4675"/>
    <w:rsid w:val="008E61F4"/>
    <w:rsid w:val="008E62EA"/>
    <w:rsid w:val="008F0A0C"/>
    <w:rsid w:val="008F0E91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8183B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001"/>
    <w:rsid w:val="009F5B55"/>
    <w:rsid w:val="009F6344"/>
    <w:rsid w:val="009F6BC4"/>
    <w:rsid w:val="009F6DE4"/>
    <w:rsid w:val="009F7BF2"/>
    <w:rsid w:val="00A01947"/>
    <w:rsid w:val="00A04736"/>
    <w:rsid w:val="00A05116"/>
    <w:rsid w:val="00A14B98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03AF"/>
    <w:rsid w:val="00A81E3D"/>
    <w:rsid w:val="00A835EB"/>
    <w:rsid w:val="00A83891"/>
    <w:rsid w:val="00A83CF9"/>
    <w:rsid w:val="00A845BB"/>
    <w:rsid w:val="00A855D5"/>
    <w:rsid w:val="00A8574F"/>
    <w:rsid w:val="00A86DDC"/>
    <w:rsid w:val="00A970E4"/>
    <w:rsid w:val="00AA120C"/>
    <w:rsid w:val="00AA1420"/>
    <w:rsid w:val="00AA2049"/>
    <w:rsid w:val="00AB1607"/>
    <w:rsid w:val="00AB1EE5"/>
    <w:rsid w:val="00AB2D1C"/>
    <w:rsid w:val="00AB6256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36BF"/>
    <w:rsid w:val="00B041F5"/>
    <w:rsid w:val="00B04BC8"/>
    <w:rsid w:val="00B06854"/>
    <w:rsid w:val="00B10B99"/>
    <w:rsid w:val="00B1515C"/>
    <w:rsid w:val="00B2591E"/>
    <w:rsid w:val="00B321B7"/>
    <w:rsid w:val="00B329AE"/>
    <w:rsid w:val="00B3335B"/>
    <w:rsid w:val="00B352B9"/>
    <w:rsid w:val="00B35A87"/>
    <w:rsid w:val="00B401ED"/>
    <w:rsid w:val="00B41167"/>
    <w:rsid w:val="00B47388"/>
    <w:rsid w:val="00B61E3A"/>
    <w:rsid w:val="00B63D5C"/>
    <w:rsid w:val="00B70BBD"/>
    <w:rsid w:val="00B729F9"/>
    <w:rsid w:val="00B73AD0"/>
    <w:rsid w:val="00B748E8"/>
    <w:rsid w:val="00B74E55"/>
    <w:rsid w:val="00B76FEB"/>
    <w:rsid w:val="00B81BD9"/>
    <w:rsid w:val="00B81E4E"/>
    <w:rsid w:val="00B83513"/>
    <w:rsid w:val="00B908A8"/>
    <w:rsid w:val="00B95767"/>
    <w:rsid w:val="00B9754E"/>
    <w:rsid w:val="00BA27EF"/>
    <w:rsid w:val="00BA2D3C"/>
    <w:rsid w:val="00BA48D2"/>
    <w:rsid w:val="00BA729F"/>
    <w:rsid w:val="00BC06B6"/>
    <w:rsid w:val="00BC44B3"/>
    <w:rsid w:val="00BC7AA3"/>
    <w:rsid w:val="00BE03B9"/>
    <w:rsid w:val="00BE3036"/>
    <w:rsid w:val="00BE3C10"/>
    <w:rsid w:val="00BE57BC"/>
    <w:rsid w:val="00BE7287"/>
    <w:rsid w:val="00BE7782"/>
    <w:rsid w:val="00BF1F8E"/>
    <w:rsid w:val="00C22564"/>
    <w:rsid w:val="00C25A33"/>
    <w:rsid w:val="00C2664F"/>
    <w:rsid w:val="00C302DC"/>
    <w:rsid w:val="00C348B4"/>
    <w:rsid w:val="00C364DA"/>
    <w:rsid w:val="00C40A59"/>
    <w:rsid w:val="00C41D09"/>
    <w:rsid w:val="00C42A83"/>
    <w:rsid w:val="00C514DE"/>
    <w:rsid w:val="00C51539"/>
    <w:rsid w:val="00C51AE5"/>
    <w:rsid w:val="00C51D13"/>
    <w:rsid w:val="00C52975"/>
    <w:rsid w:val="00C60878"/>
    <w:rsid w:val="00C61332"/>
    <w:rsid w:val="00C61F06"/>
    <w:rsid w:val="00C65CFA"/>
    <w:rsid w:val="00C667AC"/>
    <w:rsid w:val="00C746A0"/>
    <w:rsid w:val="00C757E7"/>
    <w:rsid w:val="00C761F9"/>
    <w:rsid w:val="00C83109"/>
    <w:rsid w:val="00C84C28"/>
    <w:rsid w:val="00C9235E"/>
    <w:rsid w:val="00C95CDA"/>
    <w:rsid w:val="00C967C7"/>
    <w:rsid w:val="00C9710B"/>
    <w:rsid w:val="00CA3E21"/>
    <w:rsid w:val="00CA3FCA"/>
    <w:rsid w:val="00CA6335"/>
    <w:rsid w:val="00CB1C54"/>
    <w:rsid w:val="00CB203D"/>
    <w:rsid w:val="00CB5431"/>
    <w:rsid w:val="00CB64A4"/>
    <w:rsid w:val="00CC46B2"/>
    <w:rsid w:val="00CC627B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42FE6"/>
    <w:rsid w:val="00D519CB"/>
    <w:rsid w:val="00D5289C"/>
    <w:rsid w:val="00D62463"/>
    <w:rsid w:val="00D74BD2"/>
    <w:rsid w:val="00D81645"/>
    <w:rsid w:val="00D81E93"/>
    <w:rsid w:val="00D83BB4"/>
    <w:rsid w:val="00D842B8"/>
    <w:rsid w:val="00D903C2"/>
    <w:rsid w:val="00DA024B"/>
    <w:rsid w:val="00DA0986"/>
    <w:rsid w:val="00DA4934"/>
    <w:rsid w:val="00DA5C6D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33F5E"/>
    <w:rsid w:val="00E401F9"/>
    <w:rsid w:val="00E47A14"/>
    <w:rsid w:val="00E5012B"/>
    <w:rsid w:val="00E52279"/>
    <w:rsid w:val="00E54320"/>
    <w:rsid w:val="00E5463B"/>
    <w:rsid w:val="00E54F3C"/>
    <w:rsid w:val="00E65955"/>
    <w:rsid w:val="00E7048B"/>
    <w:rsid w:val="00E757C1"/>
    <w:rsid w:val="00E76EEC"/>
    <w:rsid w:val="00E82498"/>
    <w:rsid w:val="00E828EE"/>
    <w:rsid w:val="00E91E54"/>
    <w:rsid w:val="00E923FF"/>
    <w:rsid w:val="00E93545"/>
    <w:rsid w:val="00E93B25"/>
    <w:rsid w:val="00E95A9D"/>
    <w:rsid w:val="00EA14F9"/>
    <w:rsid w:val="00EA1BAB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0883"/>
    <w:rsid w:val="00F1233C"/>
    <w:rsid w:val="00F1476B"/>
    <w:rsid w:val="00F1557A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56513"/>
    <w:rsid w:val="00F601BE"/>
    <w:rsid w:val="00F65AE6"/>
    <w:rsid w:val="00F667A4"/>
    <w:rsid w:val="00F737D2"/>
    <w:rsid w:val="00F83BBF"/>
    <w:rsid w:val="00F841C5"/>
    <w:rsid w:val="00F84FBE"/>
    <w:rsid w:val="00F86382"/>
    <w:rsid w:val="00F91971"/>
    <w:rsid w:val="00F92777"/>
    <w:rsid w:val="00FA2052"/>
    <w:rsid w:val="00FB23E9"/>
    <w:rsid w:val="00FB6D03"/>
    <w:rsid w:val="00FC1D36"/>
    <w:rsid w:val="00FC2A41"/>
    <w:rsid w:val="00FC330F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5.xlsx" TargetMode="External"/><Relationship Id="rId13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0.xlsx" TargetMode="External"/><Relationship Id="rId18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5.xlsx" TargetMode="External"/><Relationship Id="rId26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4.xlsx" TargetMode="External"/><Relationship Id="rId3" Type="http://schemas.openxmlformats.org/officeDocument/2006/relationships/settings" Target="settings.xml"/><Relationship Id="rId2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8.xlsx" TargetMode="External"/><Relationship Id="rId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4.xlsx" TargetMode="External"/><Relationship Id="rId1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9.xlsx" TargetMode="External"/><Relationship Id="rId17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4.xlsx" TargetMode="External"/><Relationship Id="rId25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3.xlsx" TargetMode="External"/><Relationship Id="rId2" Type="http://schemas.openxmlformats.org/officeDocument/2006/relationships/styles" Target="styles.xml"/><Relationship Id="rId16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3.xlsx" TargetMode="External"/><Relationship Id="rId2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7.xls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8.xlsx" TargetMode="External"/><Relationship Id="rId24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3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2.xlsx" TargetMode="External"/><Relationship Id="rId23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0.xlsx" TargetMode="External"/><Relationship Id="rId28" Type="http://schemas.openxmlformats.org/officeDocument/2006/relationships/fontTable" Target="fontTable.xml"/><Relationship Id="rId10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7.xlsx" TargetMode="External"/><Relationship Id="rId1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06.xlsx" TargetMode="External"/><Relationship Id="rId14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1-11.xlsx" TargetMode="External"/><Relationship Id="rId22" Type="http://schemas.openxmlformats.org/officeDocument/2006/relationships/hyperlink" Target="Marvin_&#23398;&#20064;_&#33258;&#25511;&#21147;_&#25552;&#39640;&#33258;&#25511;&#21147;&#30340;&#26041;&#27861;_&#35748;&#35782;&#33258;&#25105;_&#20915;&#23450;&#35760;&#24405;&#34920;/2016-12-06.xlsx" TargetMode="External"/><Relationship Id="rId27" Type="http://schemas.openxmlformats.org/officeDocument/2006/relationships/hyperlink" Target="Marvin_&#23398;&#20064;_&#33258;&#25511;&#21147;_&#25552;&#39640;&#33258;&#25511;&#21147;&#30340;&#26041;&#27861;_&#24847;&#24535;&#21147;&#24378;&#24369;&#35760;&#24405;&#34920;/2016-12-15.xl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2532</TotalTime>
  <Pages>3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700</cp:revision>
  <dcterms:created xsi:type="dcterms:W3CDTF">2016-09-28T04:01:00Z</dcterms:created>
  <dcterms:modified xsi:type="dcterms:W3CDTF">2016-12-15T12:38:00Z</dcterms:modified>
</cp:coreProperties>
</file>