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6A6" w:rsidRDefault="001966A6" w:rsidP="0019067B">
      <w:pPr>
        <w:pStyle w:val="af"/>
        <w:ind w:firstLineChars="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需要</w:t>
      </w:r>
      <w:r>
        <w:t>提供一组</w:t>
      </w:r>
      <w:r>
        <w:rPr>
          <w:rFonts w:hint="eastAsia"/>
        </w:rPr>
        <w:t>硬件</w:t>
      </w:r>
      <w:r>
        <w:t>访问</w:t>
      </w:r>
      <w:r>
        <w:rPr>
          <w:rFonts w:hint="eastAsia"/>
        </w:rPr>
        <w:t>服务</w:t>
      </w:r>
      <w:r>
        <w:rPr>
          <w:rFonts w:hint="eastAsia"/>
        </w:rPr>
        <w:t>(</w:t>
      </w:r>
      <w:r>
        <w:t>services</w:t>
      </w:r>
      <w:r>
        <w:rPr>
          <w:rFonts w:hint="eastAsia"/>
        </w:rPr>
        <w:t>)</w:t>
      </w:r>
      <w:r>
        <w:rPr>
          <w:rFonts w:hint="eastAsia"/>
        </w:rPr>
        <w:t>以及多道</w:t>
      </w:r>
      <w:r>
        <w:t>程序</w:t>
      </w:r>
      <w:r>
        <w:rPr>
          <w:rFonts w:hint="eastAsia"/>
        </w:rPr>
        <w:t>（</w:t>
      </w:r>
      <w:r>
        <w:rPr>
          <w:rFonts w:hint="eastAsia"/>
        </w:rPr>
        <w:t>mu</w:t>
      </w:r>
      <w:r>
        <w:t>ltiples program</w:t>
      </w:r>
      <w:r>
        <w:t>）</w:t>
      </w:r>
      <w:r>
        <w:rPr>
          <w:rFonts w:hint="eastAsia"/>
        </w:rPr>
        <w:t>运行</w:t>
      </w:r>
      <w:r>
        <w:t>支持，</w:t>
      </w:r>
      <w:r w:rsidR="0019067B">
        <w:rPr>
          <w:rFonts w:hint="eastAsia"/>
        </w:rPr>
        <w:t>更</w:t>
      </w:r>
      <w:r w:rsidR="0019067B">
        <w:t>具体</w:t>
      </w:r>
      <w:r w:rsidR="00E75C06">
        <w:rPr>
          <w:rFonts w:hint="eastAsia"/>
        </w:rPr>
        <w:t>讲</w:t>
      </w:r>
      <w:r w:rsidR="004C0A5A">
        <w:rPr>
          <w:rFonts w:hint="eastAsia"/>
        </w:rPr>
        <w:t>是实现</w:t>
      </w:r>
      <w:r w:rsidR="004C0A5A">
        <w:t>底层硬件</w:t>
      </w:r>
      <w:r w:rsidR="004C0A5A">
        <w:rPr>
          <w:rFonts w:hint="eastAsia"/>
        </w:rPr>
        <w:t>抽象</w:t>
      </w:r>
      <w:r w:rsidR="004C0A5A">
        <w:t>，</w:t>
      </w:r>
      <w:r w:rsidR="004C0A5A">
        <w:rPr>
          <w:rFonts w:hint="eastAsia"/>
        </w:rPr>
        <w:t>硬件共享</w:t>
      </w:r>
      <w:r w:rsidR="004C0A5A">
        <w:t>访问</w:t>
      </w:r>
      <w:r w:rsidR="004C0A5A">
        <w:rPr>
          <w:rFonts w:hint="eastAsia"/>
        </w:rPr>
        <w:t>，程序</w:t>
      </w:r>
      <w:r w:rsidR="004C0A5A">
        <w:t>间通信</w:t>
      </w:r>
      <w:r w:rsidR="004C0A5A">
        <w:rPr>
          <w:rFonts w:hint="eastAsia"/>
        </w:rPr>
        <w:t>。</w:t>
      </w:r>
      <w:r>
        <w:rPr>
          <w:rFonts w:hint="eastAsia"/>
        </w:rPr>
        <w:t>服务和多道程序支持的表现形式为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in</w:t>
      </w:r>
      <w:r>
        <w:t>terface</w:t>
      </w:r>
      <w:r w:rsidR="00D379EB">
        <w:rPr>
          <w:rFonts w:hint="eastAsia"/>
        </w:rPr>
        <w:t>），</w:t>
      </w:r>
      <w:r w:rsidR="00D379EB">
        <w:rPr>
          <w:rFonts w:hint="eastAsia"/>
        </w:rPr>
        <w:t>xv6</w:t>
      </w:r>
      <w:r w:rsidR="00D379EB">
        <w:rPr>
          <w:rFonts w:hint="eastAsia"/>
        </w:rPr>
        <w:t>操作</w:t>
      </w:r>
      <w:r w:rsidR="00D379EB">
        <w:t>系统</w:t>
      </w:r>
      <w:r w:rsidR="00D379EB">
        <w:rPr>
          <w:rFonts w:hint="eastAsia"/>
        </w:rPr>
        <w:t>提供</w:t>
      </w:r>
      <w:r w:rsidR="00D379EB">
        <w:t>的主要服务：</w:t>
      </w:r>
      <w:r w:rsidR="00D379EB">
        <w:rPr>
          <w:rFonts w:hint="eastAsia"/>
        </w:rPr>
        <w:t>process</w:t>
      </w:r>
      <w:r w:rsidR="00D379EB">
        <w:t>es,memory,</w:t>
      </w:r>
      <w:r w:rsidR="00563682">
        <w:t>file descipter,pipes,file system</w:t>
      </w:r>
      <w:r w:rsidR="005601CB">
        <w:rPr>
          <w:rFonts w:hint="eastAsia"/>
        </w:rPr>
        <w:t>。</w:t>
      </w:r>
    </w:p>
    <w:p w:rsidR="000975CF" w:rsidRDefault="000975CF" w:rsidP="0019067B">
      <w:pPr>
        <w:pStyle w:val="af"/>
        <w:ind w:firstLineChars="0"/>
      </w:pPr>
    </w:p>
    <w:p w:rsidR="000975CF" w:rsidRPr="000975CF" w:rsidRDefault="000975CF" w:rsidP="000975CF">
      <w:pPr>
        <w:rPr>
          <w:rFonts w:hint="eastAsia"/>
        </w:rPr>
      </w:pPr>
      <w:r>
        <w:tab/>
        <w:t>PS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未写完</w:t>
      </w:r>
      <w:bookmarkStart w:id="0" w:name="_GoBack"/>
      <w:bookmarkEnd w:id="0"/>
    </w:p>
    <w:sectPr w:rsidR="000975CF" w:rsidRPr="00097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214" w:rsidRDefault="00E23214" w:rsidP="001004DE">
      <w:pPr>
        <w:spacing w:line="240" w:lineRule="auto"/>
      </w:pPr>
      <w:r>
        <w:separator/>
      </w:r>
    </w:p>
  </w:endnote>
  <w:endnote w:type="continuationSeparator" w:id="0">
    <w:p w:rsidR="00E23214" w:rsidRDefault="00E23214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214" w:rsidRDefault="00E23214" w:rsidP="001004DE">
      <w:pPr>
        <w:spacing w:line="240" w:lineRule="auto"/>
      </w:pPr>
      <w:r>
        <w:separator/>
      </w:r>
    </w:p>
  </w:footnote>
  <w:footnote w:type="continuationSeparator" w:id="0">
    <w:p w:rsidR="00E23214" w:rsidRDefault="00E23214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7E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0574713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08491056"/>
    <w:multiLevelType w:val="multilevel"/>
    <w:tmpl w:val="8A98725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087804A5"/>
    <w:multiLevelType w:val="hybridMultilevel"/>
    <w:tmpl w:val="BEE4D652"/>
    <w:lvl w:ilvl="0" w:tplc="0DC21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706FF0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DD0114"/>
    <w:multiLevelType w:val="hybridMultilevel"/>
    <w:tmpl w:val="A64C3D0A"/>
    <w:lvl w:ilvl="0" w:tplc="7332D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102FF2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11">
    <w:nsid w:val="188851C6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>
    <w:nsid w:val="1E3F004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6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2B5399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0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1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4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5">
    <w:nsid w:val="2D984FC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6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>
    <w:nsid w:val="38863C5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3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35">
    <w:nsid w:val="401B0843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6">
    <w:nsid w:val="415B75E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7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2C1350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0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1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2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43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5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46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7">
    <w:nsid w:val="4EF96FE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9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50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53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4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5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56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60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1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2">
    <w:nsid w:val="652C0675"/>
    <w:multiLevelType w:val="hybridMultilevel"/>
    <w:tmpl w:val="0E80BC4C"/>
    <w:lvl w:ilvl="0" w:tplc="F774D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4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5">
    <w:nsid w:val="6DFC3588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6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7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8">
    <w:nsid w:val="74FF1FB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9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0">
    <w:nsid w:val="78231B2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1">
    <w:nsid w:val="79C30D5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2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3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4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34"/>
  </w:num>
  <w:num w:numId="5">
    <w:abstractNumId w:val="49"/>
  </w:num>
  <w:num w:numId="6">
    <w:abstractNumId w:val="45"/>
  </w:num>
  <w:num w:numId="7">
    <w:abstractNumId w:val="9"/>
  </w:num>
  <w:num w:numId="8">
    <w:abstractNumId w:val="60"/>
  </w:num>
  <w:num w:numId="9">
    <w:abstractNumId w:val="64"/>
  </w:num>
  <w:num w:numId="10">
    <w:abstractNumId w:val="16"/>
  </w:num>
  <w:num w:numId="11">
    <w:abstractNumId w:val="74"/>
  </w:num>
  <w:num w:numId="12">
    <w:abstractNumId w:val="28"/>
  </w:num>
  <w:num w:numId="13">
    <w:abstractNumId w:val="13"/>
  </w:num>
  <w:num w:numId="14">
    <w:abstractNumId w:val="30"/>
  </w:num>
  <w:num w:numId="15">
    <w:abstractNumId w:val="23"/>
  </w:num>
  <w:num w:numId="16">
    <w:abstractNumId w:val="55"/>
  </w:num>
  <w:num w:numId="17">
    <w:abstractNumId w:val="1"/>
  </w:num>
  <w:num w:numId="18">
    <w:abstractNumId w:val="22"/>
  </w:num>
  <w:num w:numId="19">
    <w:abstractNumId w:val="59"/>
  </w:num>
  <w:num w:numId="20">
    <w:abstractNumId w:val="73"/>
  </w:num>
  <w:num w:numId="21">
    <w:abstractNumId w:val="61"/>
  </w:num>
  <w:num w:numId="22">
    <w:abstractNumId w:val="24"/>
  </w:num>
  <w:num w:numId="23">
    <w:abstractNumId w:val="49"/>
    <w:lvlOverride w:ilvl="0">
      <w:startOverride w:val="1"/>
    </w:lvlOverride>
  </w:num>
  <w:num w:numId="24">
    <w:abstractNumId w:val="26"/>
  </w:num>
  <w:num w:numId="25">
    <w:abstractNumId w:val="42"/>
  </w:num>
  <w:num w:numId="26">
    <w:abstractNumId w:val="52"/>
  </w:num>
  <w:num w:numId="27">
    <w:abstractNumId w:val="49"/>
    <w:lvlOverride w:ilvl="0">
      <w:startOverride w:val="1"/>
    </w:lvlOverride>
  </w:num>
  <w:num w:numId="28">
    <w:abstractNumId w:val="58"/>
  </w:num>
  <w:num w:numId="29">
    <w:abstractNumId w:val="39"/>
  </w:num>
  <w:num w:numId="30">
    <w:abstractNumId w:val="63"/>
  </w:num>
  <w:num w:numId="31">
    <w:abstractNumId w:val="57"/>
  </w:num>
  <w:num w:numId="32">
    <w:abstractNumId w:val="49"/>
    <w:lvlOverride w:ilvl="0">
      <w:startOverride w:val="1"/>
    </w:lvlOverride>
  </w:num>
  <w:num w:numId="33">
    <w:abstractNumId w:val="19"/>
  </w:num>
  <w:num w:numId="34">
    <w:abstractNumId w:val="20"/>
  </w:num>
  <w:num w:numId="35">
    <w:abstractNumId w:val="49"/>
    <w:lvlOverride w:ilvl="0">
      <w:startOverride w:val="1"/>
    </w:lvlOverride>
  </w:num>
  <w:num w:numId="36">
    <w:abstractNumId w:val="67"/>
  </w:num>
  <w:num w:numId="37">
    <w:abstractNumId w:val="40"/>
  </w:num>
  <w:num w:numId="38">
    <w:abstractNumId w:val="49"/>
    <w:lvlOverride w:ilvl="0">
      <w:startOverride w:val="1"/>
    </w:lvlOverride>
  </w:num>
  <w:num w:numId="39">
    <w:abstractNumId w:val="2"/>
  </w:num>
  <w:num w:numId="40">
    <w:abstractNumId w:val="29"/>
  </w:num>
  <w:num w:numId="41">
    <w:abstractNumId w:val="12"/>
  </w:num>
  <w:num w:numId="42">
    <w:abstractNumId w:val="49"/>
    <w:lvlOverride w:ilvl="0">
      <w:startOverride w:val="1"/>
    </w:lvlOverride>
  </w:num>
  <w:num w:numId="43">
    <w:abstractNumId w:val="53"/>
  </w:num>
  <w:num w:numId="44">
    <w:abstractNumId w:val="21"/>
  </w:num>
  <w:num w:numId="45">
    <w:abstractNumId w:val="49"/>
    <w:lvlOverride w:ilvl="0">
      <w:startOverride w:val="1"/>
    </w:lvlOverride>
  </w:num>
  <w:num w:numId="46">
    <w:abstractNumId w:val="48"/>
  </w:num>
  <w:num w:numId="47">
    <w:abstractNumId w:val="37"/>
  </w:num>
  <w:num w:numId="48">
    <w:abstractNumId w:val="33"/>
  </w:num>
  <w:num w:numId="49">
    <w:abstractNumId w:val="44"/>
  </w:num>
  <w:num w:numId="50">
    <w:abstractNumId w:val="49"/>
    <w:lvlOverride w:ilvl="0">
      <w:startOverride w:val="1"/>
    </w:lvlOverride>
  </w:num>
  <w:num w:numId="51">
    <w:abstractNumId w:val="41"/>
  </w:num>
  <w:num w:numId="52">
    <w:abstractNumId w:val="51"/>
  </w:num>
  <w:num w:numId="53">
    <w:abstractNumId w:val="14"/>
  </w:num>
  <w:num w:numId="54">
    <w:abstractNumId w:val="49"/>
    <w:lvlOverride w:ilvl="0">
      <w:startOverride w:val="1"/>
    </w:lvlOverride>
  </w:num>
  <w:num w:numId="55">
    <w:abstractNumId w:val="72"/>
  </w:num>
  <w:num w:numId="56">
    <w:abstractNumId w:val="66"/>
  </w:num>
  <w:num w:numId="57">
    <w:abstractNumId w:val="49"/>
    <w:lvlOverride w:ilvl="0">
      <w:startOverride w:val="1"/>
    </w:lvlOverride>
  </w:num>
  <w:num w:numId="58">
    <w:abstractNumId w:val="54"/>
  </w:num>
  <w:num w:numId="59">
    <w:abstractNumId w:val="56"/>
  </w:num>
  <w:num w:numId="60">
    <w:abstractNumId w:val="50"/>
  </w:num>
  <w:num w:numId="61">
    <w:abstractNumId w:val="49"/>
    <w:lvlOverride w:ilvl="0">
      <w:startOverride w:val="1"/>
    </w:lvlOverride>
  </w:num>
  <w:num w:numId="62">
    <w:abstractNumId w:val="69"/>
  </w:num>
  <w:num w:numId="63">
    <w:abstractNumId w:val="27"/>
  </w:num>
  <w:num w:numId="64">
    <w:abstractNumId w:val="49"/>
    <w:lvlOverride w:ilvl="0">
      <w:startOverride w:val="1"/>
    </w:lvlOverride>
  </w:num>
  <w:num w:numId="65">
    <w:abstractNumId w:val="46"/>
  </w:num>
  <w:num w:numId="66">
    <w:abstractNumId w:val="43"/>
  </w:num>
  <w:num w:numId="67">
    <w:abstractNumId w:val="31"/>
  </w:num>
  <w:num w:numId="68">
    <w:abstractNumId w:val="49"/>
    <w:lvlOverride w:ilvl="0">
      <w:startOverride w:val="1"/>
    </w:lvlOverride>
  </w:num>
  <w:num w:numId="69">
    <w:abstractNumId w:val="36"/>
  </w:num>
  <w:num w:numId="70">
    <w:abstractNumId w:val="68"/>
  </w:num>
  <w:num w:numId="71">
    <w:abstractNumId w:val="49"/>
    <w:lvlOverride w:ilvl="0">
      <w:startOverride w:val="1"/>
    </w:lvlOverride>
  </w:num>
  <w:num w:numId="72">
    <w:abstractNumId w:val="65"/>
  </w:num>
  <w:num w:numId="73">
    <w:abstractNumId w:val="49"/>
    <w:lvlOverride w:ilvl="0">
      <w:startOverride w:val="1"/>
    </w:lvlOverride>
  </w:num>
  <w:num w:numId="74">
    <w:abstractNumId w:val="3"/>
  </w:num>
  <w:num w:numId="75">
    <w:abstractNumId w:val="8"/>
  </w:num>
  <w:num w:numId="76">
    <w:abstractNumId w:val="49"/>
    <w:lvlOverride w:ilvl="0">
      <w:startOverride w:val="1"/>
    </w:lvlOverride>
  </w:num>
  <w:num w:numId="77">
    <w:abstractNumId w:val="6"/>
  </w:num>
  <w:num w:numId="78">
    <w:abstractNumId w:val="18"/>
  </w:num>
  <w:num w:numId="79">
    <w:abstractNumId w:val="49"/>
    <w:lvlOverride w:ilvl="0">
      <w:startOverride w:val="1"/>
    </w:lvlOverride>
  </w:num>
  <w:num w:numId="80">
    <w:abstractNumId w:val="71"/>
  </w:num>
  <w:num w:numId="81">
    <w:abstractNumId w:val="25"/>
  </w:num>
  <w:num w:numId="82">
    <w:abstractNumId w:val="49"/>
    <w:lvlOverride w:ilvl="0">
      <w:startOverride w:val="1"/>
    </w:lvlOverride>
  </w:num>
  <w:num w:numId="83">
    <w:abstractNumId w:val="35"/>
  </w:num>
  <w:num w:numId="84">
    <w:abstractNumId w:val="49"/>
    <w:lvlOverride w:ilvl="0">
      <w:startOverride w:val="1"/>
    </w:lvlOverride>
  </w:num>
  <w:num w:numId="85">
    <w:abstractNumId w:val="32"/>
  </w:num>
  <w:num w:numId="86">
    <w:abstractNumId w:val="15"/>
  </w:num>
  <w:num w:numId="87">
    <w:abstractNumId w:val="49"/>
    <w:lvlOverride w:ilvl="0">
      <w:startOverride w:val="1"/>
    </w:lvlOverride>
  </w:num>
  <w:num w:numId="88">
    <w:abstractNumId w:val="70"/>
  </w:num>
  <w:num w:numId="89">
    <w:abstractNumId w:val="49"/>
    <w:lvlOverride w:ilvl="0">
      <w:startOverride w:val="1"/>
    </w:lvlOverride>
  </w:num>
  <w:num w:numId="90">
    <w:abstractNumId w:val="47"/>
  </w:num>
  <w:num w:numId="91">
    <w:abstractNumId w:val="0"/>
  </w:num>
  <w:num w:numId="92">
    <w:abstractNumId w:val="16"/>
    <w:lvlOverride w:ilvl="0">
      <w:startOverride w:val="1"/>
    </w:lvlOverride>
  </w:num>
  <w:num w:numId="93">
    <w:abstractNumId w:val="38"/>
  </w:num>
  <w:num w:numId="94">
    <w:abstractNumId w:val="49"/>
    <w:lvlOverride w:ilvl="0">
      <w:startOverride w:val="1"/>
    </w:lvlOverride>
  </w:num>
  <w:num w:numId="95">
    <w:abstractNumId w:val="16"/>
    <w:lvlOverride w:ilvl="0">
      <w:startOverride w:val="1"/>
    </w:lvlOverride>
  </w:num>
  <w:num w:numId="96">
    <w:abstractNumId w:val="16"/>
    <w:lvlOverride w:ilvl="0">
      <w:startOverride w:val="1"/>
    </w:lvlOverride>
  </w:num>
  <w:num w:numId="97">
    <w:abstractNumId w:val="5"/>
  </w:num>
  <w:num w:numId="98">
    <w:abstractNumId w:val="7"/>
  </w:num>
  <w:num w:numId="99">
    <w:abstractNumId w:val="11"/>
  </w:num>
  <w:num w:numId="100">
    <w:abstractNumId w:val="16"/>
    <w:lvlOverride w:ilvl="0">
      <w:startOverride w:val="1"/>
    </w:lvlOverride>
  </w:num>
  <w:num w:numId="101">
    <w:abstractNumId w:val="16"/>
    <w:lvlOverride w:ilvl="0">
      <w:startOverride w:val="1"/>
    </w:lvlOverride>
  </w:num>
  <w:num w:numId="102">
    <w:abstractNumId w:val="16"/>
    <w:lvlOverride w:ilvl="0">
      <w:startOverride w:val="1"/>
    </w:lvlOverride>
  </w:num>
  <w:num w:numId="103">
    <w:abstractNumId w:val="16"/>
    <w:lvlOverride w:ilvl="0">
      <w:startOverride w:val="1"/>
    </w:lvlOverride>
  </w:num>
  <w:num w:numId="104">
    <w:abstractNumId w:val="16"/>
    <w:lvlOverride w:ilvl="0">
      <w:startOverride w:val="1"/>
    </w:lvlOverride>
  </w:num>
  <w:num w:numId="105">
    <w:abstractNumId w:val="16"/>
    <w:lvlOverride w:ilvl="0">
      <w:startOverride w:val="1"/>
    </w:lvlOverride>
  </w:num>
  <w:num w:numId="106">
    <w:abstractNumId w:val="16"/>
    <w:lvlOverride w:ilvl="0">
      <w:startOverride w:val="1"/>
    </w:lvlOverride>
  </w:num>
  <w:num w:numId="107">
    <w:abstractNumId w:val="16"/>
    <w:lvlOverride w:ilvl="0">
      <w:startOverride w:val="1"/>
    </w:lvlOverride>
  </w:num>
  <w:num w:numId="108">
    <w:abstractNumId w:val="16"/>
    <w:lvlOverride w:ilvl="0">
      <w:startOverride w:val="1"/>
    </w:lvlOverride>
  </w:num>
  <w:num w:numId="109">
    <w:abstractNumId w:val="16"/>
    <w:lvlOverride w:ilvl="0">
      <w:startOverride w:val="1"/>
    </w:lvlOverride>
  </w:num>
  <w:num w:numId="110">
    <w:abstractNumId w:val="16"/>
    <w:lvlOverride w:ilvl="0">
      <w:startOverride w:val="1"/>
    </w:lvlOverride>
  </w:num>
  <w:num w:numId="111">
    <w:abstractNumId w:val="16"/>
    <w:lvlOverride w:ilvl="0">
      <w:startOverride w:val="1"/>
    </w:lvlOverride>
  </w:num>
  <w:num w:numId="112">
    <w:abstractNumId w:val="16"/>
    <w:lvlOverride w:ilvl="0">
      <w:startOverride w:val="1"/>
    </w:lvlOverride>
  </w:num>
  <w:num w:numId="113">
    <w:abstractNumId w:val="16"/>
    <w:lvlOverride w:ilvl="0">
      <w:startOverride w:val="1"/>
    </w:lvlOverride>
  </w:num>
  <w:num w:numId="114">
    <w:abstractNumId w:val="16"/>
    <w:lvlOverride w:ilvl="0">
      <w:startOverride w:val="1"/>
    </w:lvlOverride>
  </w:num>
  <w:num w:numId="115">
    <w:abstractNumId w:val="16"/>
    <w:lvlOverride w:ilvl="0">
      <w:startOverride w:val="1"/>
    </w:lvlOverride>
  </w:num>
  <w:num w:numId="116">
    <w:abstractNumId w:val="16"/>
    <w:lvlOverride w:ilvl="0">
      <w:startOverride w:val="1"/>
    </w:lvlOverride>
  </w:num>
  <w:num w:numId="117">
    <w:abstractNumId w:val="16"/>
    <w:lvlOverride w:ilvl="0">
      <w:startOverride w:val="1"/>
    </w:lvlOverride>
  </w:num>
  <w:num w:numId="118">
    <w:abstractNumId w:val="16"/>
    <w:lvlOverride w:ilvl="0">
      <w:startOverride w:val="1"/>
    </w:lvlOverride>
  </w:num>
  <w:num w:numId="119">
    <w:abstractNumId w:val="16"/>
    <w:lvlOverride w:ilvl="0">
      <w:startOverride w:val="1"/>
    </w:lvlOverride>
  </w:num>
  <w:num w:numId="120">
    <w:abstractNumId w:val="16"/>
    <w:lvlOverride w:ilvl="0">
      <w:startOverride w:val="1"/>
    </w:lvlOverride>
  </w:num>
  <w:num w:numId="121">
    <w:abstractNumId w:val="16"/>
    <w:lvlOverride w:ilvl="0">
      <w:startOverride w:val="1"/>
    </w:lvlOverride>
  </w:num>
  <w:num w:numId="122">
    <w:abstractNumId w:val="16"/>
    <w:lvlOverride w:ilvl="0">
      <w:startOverride w:val="1"/>
    </w:lvlOverride>
  </w:num>
  <w:num w:numId="123">
    <w:abstractNumId w:val="16"/>
    <w:lvlOverride w:ilvl="0">
      <w:startOverride w:val="1"/>
    </w:lvlOverride>
  </w:num>
  <w:num w:numId="124">
    <w:abstractNumId w:val="16"/>
    <w:lvlOverride w:ilvl="0">
      <w:startOverride w:val="1"/>
    </w:lvlOverride>
  </w:num>
  <w:num w:numId="125">
    <w:abstractNumId w:val="16"/>
    <w:lvlOverride w:ilvl="0">
      <w:startOverride w:val="1"/>
    </w:lvlOverride>
  </w:num>
  <w:num w:numId="126">
    <w:abstractNumId w:val="16"/>
    <w:lvlOverride w:ilvl="0">
      <w:startOverride w:val="1"/>
    </w:lvlOverride>
  </w:num>
  <w:num w:numId="127">
    <w:abstractNumId w:val="16"/>
    <w:lvlOverride w:ilvl="0">
      <w:startOverride w:val="1"/>
    </w:lvlOverride>
  </w:num>
  <w:num w:numId="128">
    <w:abstractNumId w:val="16"/>
    <w:lvlOverride w:ilvl="0">
      <w:startOverride w:val="1"/>
    </w:lvlOverride>
  </w:num>
  <w:num w:numId="129">
    <w:abstractNumId w:val="16"/>
    <w:lvlOverride w:ilvl="0">
      <w:startOverride w:val="1"/>
    </w:lvlOverride>
  </w:num>
  <w:num w:numId="130">
    <w:abstractNumId w:val="16"/>
    <w:lvlOverride w:ilvl="0">
      <w:startOverride w:val="1"/>
    </w:lvlOverride>
  </w:num>
  <w:num w:numId="131">
    <w:abstractNumId w:val="16"/>
    <w:lvlOverride w:ilvl="0">
      <w:startOverride w:val="1"/>
    </w:lvlOverride>
  </w:num>
  <w:num w:numId="132">
    <w:abstractNumId w:val="16"/>
    <w:lvlOverride w:ilvl="0">
      <w:startOverride w:val="1"/>
    </w:lvlOverride>
  </w:num>
  <w:num w:numId="133">
    <w:abstractNumId w:val="16"/>
    <w:lvlOverride w:ilvl="0">
      <w:startOverride w:val="1"/>
    </w:lvlOverride>
  </w:num>
  <w:num w:numId="134">
    <w:abstractNumId w:val="16"/>
    <w:lvlOverride w:ilvl="0">
      <w:startOverride w:val="1"/>
    </w:lvlOverride>
  </w:num>
  <w:num w:numId="135">
    <w:abstractNumId w:val="16"/>
    <w:lvlOverride w:ilvl="0">
      <w:startOverride w:val="1"/>
    </w:lvlOverride>
  </w:num>
  <w:num w:numId="136">
    <w:abstractNumId w:val="16"/>
    <w:lvlOverride w:ilvl="0">
      <w:startOverride w:val="1"/>
    </w:lvlOverride>
  </w:num>
  <w:num w:numId="137">
    <w:abstractNumId w:val="16"/>
    <w:lvlOverride w:ilvl="0">
      <w:startOverride w:val="1"/>
    </w:lvlOverride>
  </w:num>
  <w:num w:numId="138">
    <w:abstractNumId w:val="16"/>
    <w:lvlOverride w:ilvl="0">
      <w:startOverride w:val="1"/>
    </w:lvlOverride>
  </w:num>
  <w:num w:numId="139">
    <w:abstractNumId w:val="16"/>
    <w:lvlOverride w:ilvl="0">
      <w:startOverride w:val="1"/>
    </w:lvlOverride>
  </w:num>
  <w:num w:numId="140">
    <w:abstractNumId w:val="62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0818"/>
    <w:rsid w:val="00014D26"/>
    <w:rsid w:val="00014F4A"/>
    <w:rsid w:val="00015CB9"/>
    <w:rsid w:val="00021E57"/>
    <w:rsid w:val="00022A69"/>
    <w:rsid w:val="0002372B"/>
    <w:rsid w:val="000254E4"/>
    <w:rsid w:val="000255DA"/>
    <w:rsid w:val="000325EE"/>
    <w:rsid w:val="00032632"/>
    <w:rsid w:val="00033002"/>
    <w:rsid w:val="00034D95"/>
    <w:rsid w:val="000368A8"/>
    <w:rsid w:val="000370F6"/>
    <w:rsid w:val="00037613"/>
    <w:rsid w:val="00037CFA"/>
    <w:rsid w:val="000429B5"/>
    <w:rsid w:val="00044675"/>
    <w:rsid w:val="000448D1"/>
    <w:rsid w:val="00044F10"/>
    <w:rsid w:val="000501FB"/>
    <w:rsid w:val="000514B0"/>
    <w:rsid w:val="000575DA"/>
    <w:rsid w:val="0006272A"/>
    <w:rsid w:val="000631F4"/>
    <w:rsid w:val="000659D0"/>
    <w:rsid w:val="00070518"/>
    <w:rsid w:val="0007165D"/>
    <w:rsid w:val="00074C5B"/>
    <w:rsid w:val="000750F7"/>
    <w:rsid w:val="00076322"/>
    <w:rsid w:val="0007701F"/>
    <w:rsid w:val="0008016C"/>
    <w:rsid w:val="00080491"/>
    <w:rsid w:val="00090B57"/>
    <w:rsid w:val="000914DC"/>
    <w:rsid w:val="00091DEB"/>
    <w:rsid w:val="000975CF"/>
    <w:rsid w:val="00097CD3"/>
    <w:rsid w:val="000A1B32"/>
    <w:rsid w:val="000A27EC"/>
    <w:rsid w:val="000B4493"/>
    <w:rsid w:val="000B7C71"/>
    <w:rsid w:val="000C20E2"/>
    <w:rsid w:val="000C214A"/>
    <w:rsid w:val="000C227F"/>
    <w:rsid w:val="000D1DD7"/>
    <w:rsid w:val="000D445C"/>
    <w:rsid w:val="000D5D14"/>
    <w:rsid w:val="000E201E"/>
    <w:rsid w:val="000E3253"/>
    <w:rsid w:val="000E4B51"/>
    <w:rsid w:val="000E58F9"/>
    <w:rsid w:val="000E6305"/>
    <w:rsid w:val="000F0C9F"/>
    <w:rsid w:val="000F1262"/>
    <w:rsid w:val="000F1E59"/>
    <w:rsid w:val="000F2E36"/>
    <w:rsid w:val="000F3824"/>
    <w:rsid w:val="000F7D01"/>
    <w:rsid w:val="001004DE"/>
    <w:rsid w:val="001023E5"/>
    <w:rsid w:val="0010290E"/>
    <w:rsid w:val="00113E2F"/>
    <w:rsid w:val="001171B3"/>
    <w:rsid w:val="001174A9"/>
    <w:rsid w:val="00121063"/>
    <w:rsid w:val="001230DA"/>
    <w:rsid w:val="00126505"/>
    <w:rsid w:val="00130117"/>
    <w:rsid w:val="001327EA"/>
    <w:rsid w:val="0013665A"/>
    <w:rsid w:val="00136CB0"/>
    <w:rsid w:val="00137ADC"/>
    <w:rsid w:val="001421AB"/>
    <w:rsid w:val="00142676"/>
    <w:rsid w:val="00147C43"/>
    <w:rsid w:val="00154B97"/>
    <w:rsid w:val="00155294"/>
    <w:rsid w:val="00156C28"/>
    <w:rsid w:val="00157C6A"/>
    <w:rsid w:val="001606DF"/>
    <w:rsid w:val="00162AD8"/>
    <w:rsid w:val="00172659"/>
    <w:rsid w:val="001731AA"/>
    <w:rsid w:val="0017595E"/>
    <w:rsid w:val="001805CD"/>
    <w:rsid w:val="00185790"/>
    <w:rsid w:val="0019067B"/>
    <w:rsid w:val="0019263A"/>
    <w:rsid w:val="00192679"/>
    <w:rsid w:val="001954A9"/>
    <w:rsid w:val="00195765"/>
    <w:rsid w:val="001966A6"/>
    <w:rsid w:val="001A09D7"/>
    <w:rsid w:val="001A2DD1"/>
    <w:rsid w:val="001A3BDC"/>
    <w:rsid w:val="001A504B"/>
    <w:rsid w:val="001B038A"/>
    <w:rsid w:val="001B25D2"/>
    <w:rsid w:val="001B2C54"/>
    <w:rsid w:val="001B56A8"/>
    <w:rsid w:val="001B5D26"/>
    <w:rsid w:val="001C0DFA"/>
    <w:rsid w:val="001C69BD"/>
    <w:rsid w:val="001C72C7"/>
    <w:rsid w:val="001E3086"/>
    <w:rsid w:val="001E43B3"/>
    <w:rsid w:val="001E4DB0"/>
    <w:rsid w:val="001E778E"/>
    <w:rsid w:val="001F34A5"/>
    <w:rsid w:val="001F538A"/>
    <w:rsid w:val="00202C1B"/>
    <w:rsid w:val="00211C70"/>
    <w:rsid w:val="00212D69"/>
    <w:rsid w:val="0021353E"/>
    <w:rsid w:val="002158C9"/>
    <w:rsid w:val="00222DA9"/>
    <w:rsid w:val="00230B01"/>
    <w:rsid w:val="00232412"/>
    <w:rsid w:val="0023408B"/>
    <w:rsid w:val="00241345"/>
    <w:rsid w:val="00241583"/>
    <w:rsid w:val="002428F5"/>
    <w:rsid w:val="00242D15"/>
    <w:rsid w:val="00243ADB"/>
    <w:rsid w:val="00243D84"/>
    <w:rsid w:val="0024618F"/>
    <w:rsid w:val="002470D8"/>
    <w:rsid w:val="00247C57"/>
    <w:rsid w:val="00254B9F"/>
    <w:rsid w:val="00257509"/>
    <w:rsid w:val="002633AA"/>
    <w:rsid w:val="0027060D"/>
    <w:rsid w:val="00270DE9"/>
    <w:rsid w:val="00272A9F"/>
    <w:rsid w:val="00273DC3"/>
    <w:rsid w:val="00274334"/>
    <w:rsid w:val="00274863"/>
    <w:rsid w:val="00281BD9"/>
    <w:rsid w:val="00282E2C"/>
    <w:rsid w:val="00290FAF"/>
    <w:rsid w:val="0029145D"/>
    <w:rsid w:val="00294C73"/>
    <w:rsid w:val="00295537"/>
    <w:rsid w:val="002969E2"/>
    <w:rsid w:val="00297D42"/>
    <w:rsid w:val="00297E96"/>
    <w:rsid w:val="002A1D6A"/>
    <w:rsid w:val="002A53CB"/>
    <w:rsid w:val="002A541C"/>
    <w:rsid w:val="002A6A66"/>
    <w:rsid w:val="002B54FC"/>
    <w:rsid w:val="002B7157"/>
    <w:rsid w:val="002B7871"/>
    <w:rsid w:val="002B7D85"/>
    <w:rsid w:val="002C15D4"/>
    <w:rsid w:val="002C23AA"/>
    <w:rsid w:val="002C3E7A"/>
    <w:rsid w:val="002D0729"/>
    <w:rsid w:val="002D2EB7"/>
    <w:rsid w:val="002D40E0"/>
    <w:rsid w:val="002E04B0"/>
    <w:rsid w:val="002E5F29"/>
    <w:rsid w:val="002F0AB4"/>
    <w:rsid w:val="002F1F76"/>
    <w:rsid w:val="002F5B0F"/>
    <w:rsid w:val="003004D3"/>
    <w:rsid w:val="00300A24"/>
    <w:rsid w:val="00300F46"/>
    <w:rsid w:val="00301B14"/>
    <w:rsid w:val="00302515"/>
    <w:rsid w:val="00310AC1"/>
    <w:rsid w:val="00311622"/>
    <w:rsid w:val="00314996"/>
    <w:rsid w:val="0031697C"/>
    <w:rsid w:val="00317B93"/>
    <w:rsid w:val="003224D8"/>
    <w:rsid w:val="00326B1C"/>
    <w:rsid w:val="003302AB"/>
    <w:rsid w:val="00331A7F"/>
    <w:rsid w:val="00332127"/>
    <w:rsid w:val="00332D81"/>
    <w:rsid w:val="003347B3"/>
    <w:rsid w:val="00335BEC"/>
    <w:rsid w:val="00340094"/>
    <w:rsid w:val="00344EFB"/>
    <w:rsid w:val="00346C21"/>
    <w:rsid w:val="00355666"/>
    <w:rsid w:val="003574BB"/>
    <w:rsid w:val="00357709"/>
    <w:rsid w:val="00362AE4"/>
    <w:rsid w:val="00377467"/>
    <w:rsid w:val="003777EB"/>
    <w:rsid w:val="00377DB7"/>
    <w:rsid w:val="00381A73"/>
    <w:rsid w:val="00381AA3"/>
    <w:rsid w:val="0038298D"/>
    <w:rsid w:val="00383B14"/>
    <w:rsid w:val="0038605D"/>
    <w:rsid w:val="00391B86"/>
    <w:rsid w:val="003A23F5"/>
    <w:rsid w:val="003A2B9F"/>
    <w:rsid w:val="003A346E"/>
    <w:rsid w:val="003A4716"/>
    <w:rsid w:val="003A4A9E"/>
    <w:rsid w:val="003B10E2"/>
    <w:rsid w:val="003B2443"/>
    <w:rsid w:val="003B38F9"/>
    <w:rsid w:val="003B5CBF"/>
    <w:rsid w:val="003B6275"/>
    <w:rsid w:val="003C085C"/>
    <w:rsid w:val="003C0A58"/>
    <w:rsid w:val="003C0D1A"/>
    <w:rsid w:val="003C15DD"/>
    <w:rsid w:val="003C17D1"/>
    <w:rsid w:val="003C4383"/>
    <w:rsid w:val="003C4E5B"/>
    <w:rsid w:val="003C525B"/>
    <w:rsid w:val="003D3A2A"/>
    <w:rsid w:val="003D4F85"/>
    <w:rsid w:val="003D548C"/>
    <w:rsid w:val="003D6576"/>
    <w:rsid w:val="003D7D8C"/>
    <w:rsid w:val="003E1FFF"/>
    <w:rsid w:val="003E7D24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260A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73441"/>
    <w:rsid w:val="0047351B"/>
    <w:rsid w:val="00483998"/>
    <w:rsid w:val="004854DC"/>
    <w:rsid w:val="00490ECB"/>
    <w:rsid w:val="00492CE5"/>
    <w:rsid w:val="00493231"/>
    <w:rsid w:val="004A077A"/>
    <w:rsid w:val="004A1008"/>
    <w:rsid w:val="004A16C3"/>
    <w:rsid w:val="004A2795"/>
    <w:rsid w:val="004A63D3"/>
    <w:rsid w:val="004A72DD"/>
    <w:rsid w:val="004A77E2"/>
    <w:rsid w:val="004B6195"/>
    <w:rsid w:val="004B7207"/>
    <w:rsid w:val="004C0A5A"/>
    <w:rsid w:val="004C3E98"/>
    <w:rsid w:val="004D02F3"/>
    <w:rsid w:val="004D216D"/>
    <w:rsid w:val="004D7680"/>
    <w:rsid w:val="004E2CBF"/>
    <w:rsid w:val="004F2361"/>
    <w:rsid w:val="004F7367"/>
    <w:rsid w:val="00503662"/>
    <w:rsid w:val="00504FE8"/>
    <w:rsid w:val="00506640"/>
    <w:rsid w:val="005071D4"/>
    <w:rsid w:val="005102DC"/>
    <w:rsid w:val="00510CCF"/>
    <w:rsid w:val="005169D5"/>
    <w:rsid w:val="00520BDF"/>
    <w:rsid w:val="005221A2"/>
    <w:rsid w:val="00524767"/>
    <w:rsid w:val="00524A78"/>
    <w:rsid w:val="00524CB3"/>
    <w:rsid w:val="00525A4E"/>
    <w:rsid w:val="0053406D"/>
    <w:rsid w:val="00540723"/>
    <w:rsid w:val="00555059"/>
    <w:rsid w:val="005554A8"/>
    <w:rsid w:val="005601CB"/>
    <w:rsid w:val="00560802"/>
    <w:rsid w:val="00561501"/>
    <w:rsid w:val="00562692"/>
    <w:rsid w:val="00563682"/>
    <w:rsid w:val="00576127"/>
    <w:rsid w:val="005764E2"/>
    <w:rsid w:val="00577FD0"/>
    <w:rsid w:val="005804E9"/>
    <w:rsid w:val="0058162C"/>
    <w:rsid w:val="0058731E"/>
    <w:rsid w:val="00592287"/>
    <w:rsid w:val="00594156"/>
    <w:rsid w:val="00595598"/>
    <w:rsid w:val="005959CB"/>
    <w:rsid w:val="005A0D49"/>
    <w:rsid w:val="005A18DC"/>
    <w:rsid w:val="005A6630"/>
    <w:rsid w:val="005A726B"/>
    <w:rsid w:val="005B046A"/>
    <w:rsid w:val="005B4CDC"/>
    <w:rsid w:val="005B57C2"/>
    <w:rsid w:val="005C49CA"/>
    <w:rsid w:val="005C7FC7"/>
    <w:rsid w:val="005D0FE8"/>
    <w:rsid w:val="005D35F4"/>
    <w:rsid w:val="005D5510"/>
    <w:rsid w:val="005D6809"/>
    <w:rsid w:val="005D7C7C"/>
    <w:rsid w:val="005E22AD"/>
    <w:rsid w:val="005E3E41"/>
    <w:rsid w:val="005E3FD9"/>
    <w:rsid w:val="005E6F99"/>
    <w:rsid w:val="005F3026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235A1"/>
    <w:rsid w:val="00624D01"/>
    <w:rsid w:val="00630AFA"/>
    <w:rsid w:val="006346A3"/>
    <w:rsid w:val="00636346"/>
    <w:rsid w:val="00644E00"/>
    <w:rsid w:val="006455C8"/>
    <w:rsid w:val="00647861"/>
    <w:rsid w:val="00650088"/>
    <w:rsid w:val="00650ACA"/>
    <w:rsid w:val="006549F9"/>
    <w:rsid w:val="006560A0"/>
    <w:rsid w:val="0065658B"/>
    <w:rsid w:val="00656C8F"/>
    <w:rsid w:val="006575CD"/>
    <w:rsid w:val="0066075D"/>
    <w:rsid w:val="00660B49"/>
    <w:rsid w:val="0067020B"/>
    <w:rsid w:val="006713A2"/>
    <w:rsid w:val="006726A6"/>
    <w:rsid w:val="0067498B"/>
    <w:rsid w:val="00675C57"/>
    <w:rsid w:val="00676003"/>
    <w:rsid w:val="00676CC6"/>
    <w:rsid w:val="00680C38"/>
    <w:rsid w:val="006824FB"/>
    <w:rsid w:val="00682543"/>
    <w:rsid w:val="00682BDA"/>
    <w:rsid w:val="006857B5"/>
    <w:rsid w:val="00686780"/>
    <w:rsid w:val="006939D3"/>
    <w:rsid w:val="00694D70"/>
    <w:rsid w:val="00696557"/>
    <w:rsid w:val="006A18B1"/>
    <w:rsid w:val="006A4341"/>
    <w:rsid w:val="006A5104"/>
    <w:rsid w:val="006A54DE"/>
    <w:rsid w:val="006A7B28"/>
    <w:rsid w:val="006A7BC0"/>
    <w:rsid w:val="006B14ED"/>
    <w:rsid w:val="006B3A58"/>
    <w:rsid w:val="006B4DD0"/>
    <w:rsid w:val="006B5A48"/>
    <w:rsid w:val="006C0F1C"/>
    <w:rsid w:val="006C4FB7"/>
    <w:rsid w:val="006D1F23"/>
    <w:rsid w:val="006D450A"/>
    <w:rsid w:val="006E36FF"/>
    <w:rsid w:val="006E390F"/>
    <w:rsid w:val="006E51C4"/>
    <w:rsid w:val="006E5EBF"/>
    <w:rsid w:val="006F205A"/>
    <w:rsid w:val="006F7B59"/>
    <w:rsid w:val="0070033A"/>
    <w:rsid w:val="0070187B"/>
    <w:rsid w:val="00703C5F"/>
    <w:rsid w:val="00704EDD"/>
    <w:rsid w:val="00705C7F"/>
    <w:rsid w:val="007156EC"/>
    <w:rsid w:val="0071618B"/>
    <w:rsid w:val="00720240"/>
    <w:rsid w:val="0072083A"/>
    <w:rsid w:val="00721627"/>
    <w:rsid w:val="00721C5C"/>
    <w:rsid w:val="00722B66"/>
    <w:rsid w:val="00724397"/>
    <w:rsid w:val="00724DB4"/>
    <w:rsid w:val="007252AD"/>
    <w:rsid w:val="0073202A"/>
    <w:rsid w:val="00734CA1"/>
    <w:rsid w:val="00736A2E"/>
    <w:rsid w:val="0073793E"/>
    <w:rsid w:val="007406DF"/>
    <w:rsid w:val="00746D27"/>
    <w:rsid w:val="00747FB5"/>
    <w:rsid w:val="00753202"/>
    <w:rsid w:val="00755421"/>
    <w:rsid w:val="00760F17"/>
    <w:rsid w:val="0076229C"/>
    <w:rsid w:val="007739B7"/>
    <w:rsid w:val="007804D7"/>
    <w:rsid w:val="00780A55"/>
    <w:rsid w:val="00791242"/>
    <w:rsid w:val="00792FE3"/>
    <w:rsid w:val="007968B5"/>
    <w:rsid w:val="0079793B"/>
    <w:rsid w:val="007A1E1F"/>
    <w:rsid w:val="007A3A7A"/>
    <w:rsid w:val="007A4899"/>
    <w:rsid w:val="007A5455"/>
    <w:rsid w:val="007A7C2A"/>
    <w:rsid w:val="007B07A3"/>
    <w:rsid w:val="007B0DC7"/>
    <w:rsid w:val="007B20BC"/>
    <w:rsid w:val="007B3379"/>
    <w:rsid w:val="007B41F4"/>
    <w:rsid w:val="007B49F8"/>
    <w:rsid w:val="007B58BC"/>
    <w:rsid w:val="007B632C"/>
    <w:rsid w:val="007D1ED3"/>
    <w:rsid w:val="007D2706"/>
    <w:rsid w:val="007D2E74"/>
    <w:rsid w:val="007D3B56"/>
    <w:rsid w:val="007D5760"/>
    <w:rsid w:val="007D5928"/>
    <w:rsid w:val="007D6731"/>
    <w:rsid w:val="007E02FC"/>
    <w:rsid w:val="007E1121"/>
    <w:rsid w:val="007E161A"/>
    <w:rsid w:val="007E4CB9"/>
    <w:rsid w:val="007F076B"/>
    <w:rsid w:val="007F648F"/>
    <w:rsid w:val="008001D2"/>
    <w:rsid w:val="00801CDE"/>
    <w:rsid w:val="00801FAB"/>
    <w:rsid w:val="00803211"/>
    <w:rsid w:val="00805412"/>
    <w:rsid w:val="00813004"/>
    <w:rsid w:val="00822F0E"/>
    <w:rsid w:val="00822F44"/>
    <w:rsid w:val="00823427"/>
    <w:rsid w:val="00823492"/>
    <w:rsid w:val="00830229"/>
    <w:rsid w:val="008303DB"/>
    <w:rsid w:val="00830FD0"/>
    <w:rsid w:val="00836E6A"/>
    <w:rsid w:val="00840571"/>
    <w:rsid w:val="00841DC3"/>
    <w:rsid w:val="00841F52"/>
    <w:rsid w:val="00843F42"/>
    <w:rsid w:val="008461E0"/>
    <w:rsid w:val="00854345"/>
    <w:rsid w:val="00855A98"/>
    <w:rsid w:val="00857A0B"/>
    <w:rsid w:val="00860731"/>
    <w:rsid w:val="00866B22"/>
    <w:rsid w:val="008727E2"/>
    <w:rsid w:val="008727FC"/>
    <w:rsid w:val="00874451"/>
    <w:rsid w:val="008779AB"/>
    <w:rsid w:val="0088020E"/>
    <w:rsid w:val="00880270"/>
    <w:rsid w:val="008819A7"/>
    <w:rsid w:val="00882C80"/>
    <w:rsid w:val="00883135"/>
    <w:rsid w:val="0088333F"/>
    <w:rsid w:val="008848D5"/>
    <w:rsid w:val="0088642A"/>
    <w:rsid w:val="00890895"/>
    <w:rsid w:val="008908DE"/>
    <w:rsid w:val="00893266"/>
    <w:rsid w:val="00893686"/>
    <w:rsid w:val="00894A0B"/>
    <w:rsid w:val="008A08CC"/>
    <w:rsid w:val="008A270E"/>
    <w:rsid w:val="008A4249"/>
    <w:rsid w:val="008B0A3B"/>
    <w:rsid w:val="008B0A86"/>
    <w:rsid w:val="008B3F76"/>
    <w:rsid w:val="008B4ACB"/>
    <w:rsid w:val="008B53B6"/>
    <w:rsid w:val="008B6264"/>
    <w:rsid w:val="008B67EC"/>
    <w:rsid w:val="008C6702"/>
    <w:rsid w:val="008C6AB8"/>
    <w:rsid w:val="008C6E34"/>
    <w:rsid w:val="008D1586"/>
    <w:rsid w:val="008D19CE"/>
    <w:rsid w:val="008D2187"/>
    <w:rsid w:val="008D42BD"/>
    <w:rsid w:val="008D58D1"/>
    <w:rsid w:val="008E4E20"/>
    <w:rsid w:val="008E5F42"/>
    <w:rsid w:val="008E61F4"/>
    <w:rsid w:val="008E62EA"/>
    <w:rsid w:val="008F0A0C"/>
    <w:rsid w:val="008F0F59"/>
    <w:rsid w:val="008F14F9"/>
    <w:rsid w:val="008F7F99"/>
    <w:rsid w:val="0090117D"/>
    <w:rsid w:val="00901A6C"/>
    <w:rsid w:val="00907D49"/>
    <w:rsid w:val="00907E11"/>
    <w:rsid w:val="00911FB6"/>
    <w:rsid w:val="009136EC"/>
    <w:rsid w:val="00913E49"/>
    <w:rsid w:val="00915F62"/>
    <w:rsid w:val="00921913"/>
    <w:rsid w:val="00922881"/>
    <w:rsid w:val="00922BC1"/>
    <w:rsid w:val="009243F6"/>
    <w:rsid w:val="009247D7"/>
    <w:rsid w:val="00926F65"/>
    <w:rsid w:val="00927318"/>
    <w:rsid w:val="009339FB"/>
    <w:rsid w:val="00934A4C"/>
    <w:rsid w:val="00940EB2"/>
    <w:rsid w:val="00942ED0"/>
    <w:rsid w:val="00943DC2"/>
    <w:rsid w:val="00944B8C"/>
    <w:rsid w:val="009543FF"/>
    <w:rsid w:val="00957D02"/>
    <w:rsid w:val="009623ED"/>
    <w:rsid w:val="00964473"/>
    <w:rsid w:val="00965BF0"/>
    <w:rsid w:val="0096704A"/>
    <w:rsid w:val="00971542"/>
    <w:rsid w:val="0097165D"/>
    <w:rsid w:val="00972073"/>
    <w:rsid w:val="009803CE"/>
    <w:rsid w:val="00980CD3"/>
    <w:rsid w:val="009852F5"/>
    <w:rsid w:val="009918CB"/>
    <w:rsid w:val="00993364"/>
    <w:rsid w:val="00994BBA"/>
    <w:rsid w:val="00996395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0172D"/>
    <w:rsid w:val="00A16C77"/>
    <w:rsid w:val="00A221D3"/>
    <w:rsid w:val="00A22D47"/>
    <w:rsid w:val="00A23D87"/>
    <w:rsid w:val="00A407EB"/>
    <w:rsid w:val="00A40F07"/>
    <w:rsid w:val="00A41187"/>
    <w:rsid w:val="00A419D7"/>
    <w:rsid w:val="00A42BE8"/>
    <w:rsid w:val="00A431FD"/>
    <w:rsid w:val="00A44D58"/>
    <w:rsid w:val="00A45FE4"/>
    <w:rsid w:val="00A47FD9"/>
    <w:rsid w:val="00A52D22"/>
    <w:rsid w:val="00A531EC"/>
    <w:rsid w:val="00A54944"/>
    <w:rsid w:val="00A5634D"/>
    <w:rsid w:val="00A617B3"/>
    <w:rsid w:val="00A63A68"/>
    <w:rsid w:val="00A654E0"/>
    <w:rsid w:val="00A702C6"/>
    <w:rsid w:val="00A75135"/>
    <w:rsid w:val="00A75323"/>
    <w:rsid w:val="00A76D84"/>
    <w:rsid w:val="00A81E3D"/>
    <w:rsid w:val="00A835EB"/>
    <w:rsid w:val="00A83891"/>
    <w:rsid w:val="00A83CF9"/>
    <w:rsid w:val="00A845BB"/>
    <w:rsid w:val="00A855D5"/>
    <w:rsid w:val="00A8574F"/>
    <w:rsid w:val="00A86DDC"/>
    <w:rsid w:val="00A94D91"/>
    <w:rsid w:val="00AA120C"/>
    <w:rsid w:val="00AA3B7D"/>
    <w:rsid w:val="00AB1607"/>
    <w:rsid w:val="00AB1EE5"/>
    <w:rsid w:val="00AB238E"/>
    <w:rsid w:val="00AB2D1C"/>
    <w:rsid w:val="00AB326C"/>
    <w:rsid w:val="00AC1C7F"/>
    <w:rsid w:val="00AC3970"/>
    <w:rsid w:val="00AC4D00"/>
    <w:rsid w:val="00AC677D"/>
    <w:rsid w:val="00AC7ADD"/>
    <w:rsid w:val="00AC7ED0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E4D0B"/>
    <w:rsid w:val="00AF0F0E"/>
    <w:rsid w:val="00B014B3"/>
    <w:rsid w:val="00B04BC8"/>
    <w:rsid w:val="00B06854"/>
    <w:rsid w:val="00B10B99"/>
    <w:rsid w:val="00B1515C"/>
    <w:rsid w:val="00B21A93"/>
    <w:rsid w:val="00B234C5"/>
    <w:rsid w:val="00B254F9"/>
    <w:rsid w:val="00B2591E"/>
    <w:rsid w:val="00B27452"/>
    <w:rsid w:val="00B321B7"/>
    <w:rsid w:val="00B32451"/>
    <w:rsid w:val="00B329AE"/>
    <w:rsid w:val="00B3335B"/>
    <w:rsid w:val="00B3353B"/>
    <w:rsid w:val="00B34014"/>
    <w:rsid w:val="00B35A87"/>
    <w:rsid w:val="00B401ED"/>
    <w:rsid w:val="00B41167"/>
    <w:rsid w:val="00B47388"/>
    <w:rsid w:val="00B5166F"/>
    <w:rsid w:val="00B5480F"/>
    <w:rsid w:val="00B61E3A"/>
    <w:rsid w:val="00B63D5C"/>
    <w:rsid w:val="00B729F9"/>
    <w:rsid w:val="00B73272"/>
    <w:rsid w:val="00B73AD0"/>
    <w:rsid w:val="00B748E8"/>
    <w:rsid w:val="00B74E55"/>
    <w:rsid w:val="00B81BD9"/>
    <w:rsid w:val="00B81E4E"/>
    <w:rsid w:val="00B83513"/>
    <w:rsid w:val="00B908A8"/>
    <w:rsid w:val="00B94243"/>
    <w:rsid w:val="00B9754E"/>
    <w:rsid w:val="00BA27EF"/>
    <w:rsid w:val="00BA2D3C"/>
    <w:rsid w:val="00BA48D2"/>
    <w:rsid w:val="00BA729F"/>
    <w:rsid w:val="00BB4068"/>
    <w:rsid w:val="00BC06B6"/>
    <w:rsid w:val="00BC3B43"/>
    <w:rsid w:val="00BC44B3"/>
    <w:rsid w:val="00BC4B21"/>
    <w:rsid w:val="00BC7AA3"/>
    <w:rsid w:val="00BD0D0D"/>
    <w:rsid w:val="00BD2513"/>
    <w:rsid w:val="00BD66A2"/>
    <w:rsid w:val="00BD781C"/>
    <w:rsid w:val="00BE03B9"/>
    <w:rsid w:val="00BE2AD9"/>
    <w:rsid w:val="00BE3036"/>
    <w:rsid w:val="00BE3C10"/>
    <w:rsid w:val="00BE57BC"/>
    <w:rsid w:val="00BE7287"/>
    <w:rsid w:val="00BE7782"/>
    <w:rsid w:val="00BF1F8E"/>
    <w:rsid w:val="00C120D8"/>
    <w:rsid w:val="00C148C4"/>
    <w:rsid w:val="00C228DA"/>
    <w:rsid w:val="00C25A33"/>
    <w:rsid w:val="00C348B4"/>
    <w:rsid w:val="00C364DA"/>
    <w:rsid w:val="00C365B5"/>
    <w:rsid w:val="00C40A59"/>
    <w:rsid w:val="00C42A83"/>
    <w:rsid w:val="00C503DB"/>
    <w:rsid w:val="00C514DE"/>
    <w:rsid w:val="00C51AE5"/>
    <w:rsid w:val="00C51D13"/>
    <w:rsid w:val="00C52975"/>
    <w:rsid w:val="00C60184"/>
    <w:rsid w:val="00C60878"/>
    <w:rsid w:val="00C61332"/>
    <w:rsid w:val="00C61F06"/>
    <w:rsid w:val="00C65CFA"/>
    <w:rsid w:val="00C66D2C"/>
    <w:rsid w:val="00C746A0"/>
    <w:rsid w:val="00C757E7"/>
    <w:rsid w:val="00C761F9"/>
    <w:rsid w:val="00C81A1C"/>
    <w:rsid w:val="00C83109"/>
    <w:rsid w:val="00C84C28"/>
    <w:rsid w:val="00C9235E"/>
    <w:rsid w:val="00C92A05"/>
    <w:rsid w:val="00C967C7"/>
    <w:rsid w:val="00C9710B"/>
    <w:rsid w:val="00CA00D5"/>
    <w:rsid w:val="00CA3E21"/>
    <w:rsid w:val="00CA3FCA"/>
    <w:rsid w:val="00CA6335"/>
    <w:rsid w:val="00CA79B5"/>
    <w:rsid w:val="00CB203D"/>
    <w:rsid w:val="00CB5431"/>
    <w:rsid w:val="00CB64A4"/>
    <w:rsid w:val="00CB67C7"/>
    <w:rsid w:val="00CC098F"/>
    <w:rsid w:val="00CC13A2"/>
    <w:rsid w:val="00CC448B"/>
    <w:rsid w:val="00CC44DB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21FF"/>
    <w:rsid w:val="00D0668B"/>
    <w:rsid w:val="00D0780D"/>
    <w:rsid w:val="00D14768"/>
    <w:rsid w:val="00D149B2"/>
    <w:rsid w:val="00D20B43"/>
    <w:rsid w:val="00D228E0"/>
    <w:rsid w:val="00D3064D"/>
    <w:rsid w:val="00D331E5"/>
    <w:rsid w:val="00D379EB"/>
    <w:rsid w:val="00D40587"/>
    <w:rsid w:val="00D424F8"/>
    <w:rsid w:val="00D42FE6"/>
    <w:rsid w:val="00D46F08"/>
    <w:rsid w:val="00D47B4D"/>
    <w:rsid w:val="00D50C97"/>
    <w:rsid w:val="00D51B96"/>
    <w:rsid w:val="00D5289C"/>
    <w:rsid w:val="00D565BA"/>
    <w:rsid w:val="00D57632"/>
    <w:rsid w:val="00D62463"/>
    <w:rsid w:val="00D71708"/>
    <w:rsid w:val="00D718D3"/>
    <w:rsid w:val="00D74BD2"/>
    <w:rsid w:val="00D81E93"/>
    <w:rsid w:val="00D83BB4"/>
    <w:rsid w:val="00D842B8"/>
    <w:rsid w:val="00D9414F"/>
    <w:rsid w:val="00D9526D"/>
    <w:rsid w:val="00DA024B"/>
    <w:rsid w:val="00DB2783"/>
    <w:rsid w:val="00DB58D1"/>
    <w:rsid w:val="00DB6E6A"/>
    <w:rsid w:val="00DC29D5"/>
    <w:rsid w:val="00DD16C0"/>
    <w:rsid w:val="00DD64A1"/>
    <w:rsid w:val="00DE0CC0"/>
    <w:rsid w:val="00DE1632"/>
    <w:rsid w:val="00DE20E1"/>
    <w:rsid w:val="00DE79A7"/>
    <w:rsid w:val="00DF1B82"/>
    <w:rsid w:val="00DF2DE1"/>
    <w:rsid w:val="00DF3D31"/>
    <w:rsid w:val="00DF5C58"/>
    <w:rsid w:val="00DF7324"/>
    <w:rsid w:val="00E0045A"/>
    <w:rsid w:val="00E00E80"/>
    <w:rsid w:val="00E01EEE"/>
    <w:rsid w:val="00E02B69"/>
    <w:rsid w:val="00E03A77"/>
    <w:rsid w:val="00E04549"/>
    <w:rsid w:val="00E11ED9"/>
    <w:rsid w:val="00E12D60"/>
    <w:rsid w:val="00E13D2F"/>
    <w:rsid w:val="00E149B5"/>
    <w:rsid w:val="00E219F8"/>
    <w:rsid w:val="00E22797"/>
    <w:rsid w:val="00E22B29"/>
    <w:rsid w:val="00E23214"/>
    <w:rsid w:val="00E246A9"/>
    <w:rsid w:val="00E25D81"/>
    <w:rsid w:val="00E26596"/>
    <w:rsid w:val="00E2662B"/>
    <w:rsid w:val="00E267AF"/>
    <w:rsid w:val="00E2793D"/>
    <w:rsid w:val="00E30F23"/>
    <w:rsid w:val="00E320EA"/>
    <w:rsid w:val="00E37EBE"/>
    <w:rsid w:val="00E47A14"/>
    <w:rsid w:val="00E52279"/>
    <w:rsid w:val="00E54320"/>
    <w:rsid w:val="00E54F3C"/>
    <w:rsid w:val="00E65955"/>
    <w:rsid w:val="00E7048B"/>
    <w:rsid w:val="00E71B08"/>
    <w:rsid w:val="00E72902"/>
    <w:rsid w:val="00E757C1"/>
    <w:rsid w:val="00E758EC"/>
    <w:rsid w:val="00E75C06"/>
    <w:rsid w:val="00E76EEC"/>
    <w:rsid w:val="00E81D11"/>
    <w:rsid w:val="00E820C7"/>
    <w:rsid w:val="00E82498"/>
    <w:rsid w:val="00E828EE"/>
    <w:rsid w:val="00E83A6C"/>
    <w:rsid w:val="00E91E54"/>
    <w:rsid w:val="00E93545"/>
    <w:rsid w:val="00E93B25"/>
    <w:rsid w:val="00E944A4"/>
    <w:rsid w:val="00E95A9D"/>
    <w:rsid w:val="00E97F10"/>
    <w:rsid w:val="00EA14F9"/>
    <w:rsid w:val="00EA1BBD"/>
    <w:rsid w:val="00EA5ACC"/>
    <w:rsid w:val="00EB09EF"/>
    <w:rsid w:val="00EB0A31"/>
    <w:rsid w:val="00EB388E"/>
    <w:rsid w:val="00EC0DB7"/>
    <w:rsid w:val="00EC26D9"/>
    <w:rsid w:val="00EC2CA9"/>
    <w:rsid w:val="00ED0592"/>
    <w:rsid w:val="00ED599A"/>
    <w:rsid w:val="00ED5E47"/>
    <w:rsid w:val="00EE4E99"/>
    <w:rsid w:val="00EE508B"/>
    <w:rsid w:val="00EF3B80"/>
    <w:rsid w:val="00EF46BB"/>
    <w:rsid w:val="00EF536A"/>
    <w:rsid w:val="00EF7CB9"/>
    <w:rsid w:val="00F007E6"/>
    <w:rsid w:val="00F0154B"/>
    <w:rsid w:val="00F01CD8"/>
    <w:rsid w:val="00F03445"/>
    <w:rsid w:val="00F03A68"/>
    <w:rsid w:val="00F03C4C"/>
    <w:rsid w:val="00F04BB8"/>
    <w:rsid w:val="00F051A7"/>
    <w:rsid w:val="00F05B1A"/>
    <w:rsid w:val="00F1233C"/>
    <w:rsid w:val="00F1476B"/>
    <w:rsid w:val="00F151B5"/>
    <w:rsid w:val="00F1705A"/>
    <w:rsid w:val="00F207E3"/>
    <w:rsid w:val="00F25956"/>
    <w:rsid w:val="00F26621"/>
    <w:rsid w:val="00F303B4"/>
    <w:rsid w:val="00F32077"/>
    <w:rsid w:val="00F351B9"/>
    <w:rsid w:val="00F361FA"/>
    <w:rsid w:val="00F36988"/>
    <w:rsid w:val="00F4673C"/>
    <w:rsid w:val="00F471E6"/>
    <w:rsid w:val="00F505D8"/>
    <w:rsid w:val="00F51F47"/>
    <w:rsid w:val="00F5214F"/>
    <w:rsid w:val="00F601BE"/>
    <w:rsid w:val="00F63C9A"/>
    <w:rsid w:val="00F667A4"/>
    <w:rsid w:val="00F72F59"/>
    <w:rsid w:val="00F737D2"/>
    <w:rsid w:val="00F77DEA"/>
    <w:rsid w:val="00F82EF4"/>
    <w:rsid w:val="00F83BBF"/>
    <w:rsid w:val="00F841C5"/>
    <w:rsid w:val="00F85DE4"/>
    <w:rsid w:val="00F86382"/>
    <w:rsid w:val="00F86C01"/>
    <w:rsid w:val="00F86EC4"/>
    <w:rsid w:val="00F91971"/>
    <w:rsid w:val="00F92777"/>
    <w:rsid w:val="00F954BB"/>
    <w:rsid w:val="00F95D3C"/>
    <w:rsid w:val="00FA2052"/>
    <w:rsid w:val="00FB168A"/>
    <w:rsid w:val="00FB23E9"/>
    <w:rsid w:val="00FB3121"/>
    <w:rsid w:val="00FB39B3"/>
    <w:rsid w:val="00FB7E74"/>
    <w:rsid w:val="00FC1D36"/>
    <w:rsid w:val="00FC2A41"/>
    <w:rsid w:val="00FC4F5B"/>
    <w:rsid w:val="00FD1C46"/>
    <w:rsid w:val="00FD5D70"/>
    <w:rsid w:val="00FD65A0"/>
    <w:rsid w:val="00FD682F"/>
    <w:rsid w:val="00FE43D7"/>
    <w:rsid w:val="00FE7A35"/>
    <w:rsid w:val="00FE7C0A"/>
    <w:rsid w:val="00FF09A7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2789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944</cp:revision>
  <dcterms:created xsi:type="dcterms:W3CDTF">2016-09-28T04:01:00Z</dcterms:created>
  <dcterms:modified xsi:type="dcterms:W3CDTF">2017-01-19T13:07:00Z</dcterms:modified>
</cp:coreProperties>
</file>